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484" w:rsidRDefault="00A72608">
      <w:pPr>
        <w:pStyle w:val="Title"/>
      </w:pPr>
      <w:r>
        <w:t>NBA</w:t>
      </w:r>
      <w:r w:rsidR="00D61009">
        <w:t xml:space="preserve"> Winning Team Prediction </w:t>
      </w:r>
      <w:r w:rsidR="00E322C3">
        <w:t xml:space="preserve">Modelling </w:t>
      </w:r>
      <w:r w:rsidR="00603651">
        <w:t>2018</w:t>
      </w:r>
    </w:p>
    <w:p w:rsidR="00603651" w:rsidRDefault="00603651" w:rsidP="00603651">
      <w:pPr>
        <w:pStyle w:val="Title"/>
        <w:jc w:val="right"/>
        <w:rPr>
          <w:sz w:val="32"/>
        </w:rPr>
      </w:pPr>
      <w:r w:rsidRPr="00290953">
        <w:rPr>
          <w:sz w:val="32"/>
        </w:rPr>
        <w:tab/>
        <w:t>Frances Kim</w:t>
      </w:r>
    </w:p>
    <w:p w:rsidR="00CF4840" w:rsidRPr="00290953" w:rsidRDefault="00CF4840" w:rsidP="00603651">
      <w:pPr>
        <w:pStyle w:val="Title"/>
        <w:jc w:val="right"/>
        <w:rPr>
          <w:sz w:val="32"/>
        </w:rPr>
      </w:pPr>
      <w:r>
        <w:rPr>
          <w:sz w:val="32"/>
        </w:rPr>
        <w:t>March 2018</w:t>
      </w:r>
    </w:p>
    <w:p w:rsidR="00855982" w:rsidRPr="00855982" w:rsidRDefault="00D61009" w:rsidP="00855982">
      <w:pPr>
        <w:pStyle w:val="Heading1"/>
      </w:pPr>
      <w:r>
        <w:t xml:space="preserve">Introduction </w:t>
      </w:r>
    </w:p>
    <w:p w:rsidR="00855982" w:rsidRDefault="00D61009" w:rsidP="00D61009">
      <w:pPr>
        <w:rPr>
          <w:rFonts w:eastAsia="Malgun Gothic"/>
          <w:lang w:eastAsia="ko-KR"/>
        </w:rPr>
      </w:pPr>
      <w:r>
        <w:t xml:space="preserve">NBA is </w:t>
      </w:r>
      <w:r>
        <w:rPr>
          <w:rFonts w:eastAsia="Malgun Gothic" w:hint="eastAsia"/>
          <w:lang w:eastAsia="ko-KR"/>
        </w:rPr>
        <w:t xml:space="preserve">one </w:t>
      </w:r>
      <w:r>
        <w:rPr>
          <w:rFonts w:eastAsia="Malgun Gothic"/>
          <w:lang w:eastAsia="ko-KR"/>
        </w:rPr>
        <w:t>of the world’s most watched games. Online betting on the sport’s winning team and/or margin is just as popular. The predictive modelling stems from the principle that certain attributes drive winning probability of a game. This causal relationship is already evident in the odds derived in</w:t>
      </w:r>
      <w:r w:rsidR="00046E69">
        <w:rPr>
          <w:rFonts w:eastAsia="Malgun Gothic"/>
          <w:lang w:eastAsia="ko-KR"/>
        </w:rPr>
        <w:t xml:space="preserve"> sports betting markets. The objective of the codebook is to explain the data preparation, manipulation and modelling steps taken to predict the NBA game winning team and the margin by which game is won.</w:t>
      </w:r>
    </w:p>
    <w:p w:rsidR="00046E69" w:rsidRDefault="00046E69" w:rsidP="00327D66">
      <w:pPr>
        <w:pStyle w:val="Heading1"/>
      </w:pPr>
      <w:r>
        <w:t>Data Preparation</w:t>
      </w:r>
    </w:p>
    <w:p w:rsidR="004F76CC" w:rsidRDefault="004F76CC" w:rsidP="004F76CC">
      <w:pPr>
        <w:pStyle w:val="Heading2"/>
      </w:pPr>
      <w:r>
        <w:t>Data source</w:t>
      </w:r>
    </w:p>
    <w:p w:rsidR="00327D66" w:rsidRDefault="00327D66" w:rsidP="00327D66">
      <w:r>
        <w:t xml:space="preserve">There are 3 sources of input data. </w:t>
      </w:r>
    </w:p>
    <w:p w:rsidR="004F76CC" w:rsidRDefault="009376B8" w:rsidP="004F76CC">
      <w:pPr>
        <w:pStyle w:val="ListParagraph"/>
        <w:numPr>
          <w:ilvl w:val="0"/>
          <w:numId w:val="31"/>
        </w:numPr>
      </w:pPr>
      <w:hyperlink r:id="rId11" w:history="1">
        <w:r w:rsidR="00327D66" w:rsidRPr="00B5646E">
          <w:rPr>
            <w:rStyle w:val="Hyperlink"/>
          </w:rPr>
          <w:t>http://zcodesystem.com/scorespredictor/</w:t>
        </w:r>
      </w:hyperlink>
    </w:p>
    <w:p w:rsidR="004F76CC" w:rsidRDefault="00327D66" w:rsidP="004F76CC">
      <w:pPr>
        <w:pStyle w:val="ListParagraph"/>
      </w:pPr>
      <w:r>
        <w:t>predictive tool which provides score pre</w:t>
      </w:r>
      <w:r w:rsidR="00F2160A">
        <w:t xml:space="preserve">diction and confidence levels. The tool is advertised as verifiable winning system and an industry standard in sports investing. The model </w:t>
      </w:r>
      <w:r w:rsidR="004F76CC">
        <w:t>is however a black box</w:t>
      </w:r>
    </w:p>
    <w:p w:rsidR="004F76CC" w:rsidRDefault="009376B8" w:rsidP="004F76CC">
      <w:pPr>
        <w:pStyle w:val="ListParagraph"/>
        <w:numPr>
          <w:ilvl w:val="0"/>
          <w:numId w:val="31"/>
        </w:numPr>
      </w:pPr>
      <w:hyperlink r:id="rId12" w:history="1">
        <w:r w:rsidR="004F76CC" w:rsidRPr="00B5646E">
          <w:rPr>
            <w:rStyle w:val="Hyperlink"/>
          </w:rPr>
          <w:t>http://zcodesystem.com/line_reversals</w:t>
        </w:r>
      </w:hyperlink>
    </w:p>
    <w:p w:rsidR="004F76CC" w:rsidRDefault="004F76CC" w:rsidP="004F76CC">
      <w:pPr>
        <w:pStyle w:val="ListParagraph"/>
      </w:pPr>
      <w:r>
        <w:t>indicator of major line movements (odd changes) and big money influxes throughout the day until game starts. It also displays the Vegas percentages and public betting percentage to allow anti-public betting strategies.</w:t>
      </w:r>
    </w:p>
    <w:p w:rsidR="004F76CC" w:rsidRDefault="009376B8" w:rsidP="004F76CC">
      <w:pPr>
        <w:pStyle w:val="ListParagraph"/>
        <w:numPr>
          <w:ilvl w:val="0"/>
          <w:numId w:val="31"/>
        </w:numPr>
      </w:pPr>
      <w:hyperlink r:id="rId13" w:history="1">
        <w:r w:rsidR="004F76CC" w:rsidRPr="00B5646E">
          <w:rPr>
            <w:rStyle w:val="Hyperlink"/>
          </w:rPr>
          <w:t>https://stats.nba.com/teams/traditional/?sort=W&amp;dir=-1&amp;Season=2017-18&amp;SeasonType=Regular%20Season&amp;LastNGames=1</w:t>
        </w:r>
      </w:hyperlink>
    </w:p>
    <w:p w:rsidR="004C1601" w:rsidRPr="004C1601" w:rsidRDefault="004F76CC" w:rsidP="00B2502B">
      <w:pPr>
        <w:pStyle w:val="ListParagraph"/>
        <w:rPr>
          <w:i/>
        </w:rPr>
      </w:pPr>
      <w:r>
        <w:t>statistics of historical team performance by season</w:t>
      </w:r>
      <w:r w:rsidR="00B2502B">
        <w:t xml:space="preserve">. The statistics are dynamic therefore historic snapshots must be preserved in order for train dataset to contain true information. </w:t>
      </w:r>
    </w:p>
    <w:p w:rsidR="004F76CC" w:rsidRDefault="004F76CC" w:rsidP="004F76CC">
      <w:pPr>
        <w:pStyle w:val="Heading2"/>
      </w:pPr>
      <w:r>
        <w:t>variables</w:t>
      </w:r>
    </w:p>
    <w:p w:rsidR="00E43630" w:rsidRDefault="004F76CC" w:rsidP="004F76CC">
      <w:r>
        <w:t xml:space="preserve">There are 78 predictor variables and 9 dependent variables. </w:t>
      </w:r>
      <w:r w:rsidR="00AE55AF">
        <w:t xml:space="preserve"> The list of variable, description, type, format and calculation method </w:t>
      </w:r>
      <w:r w:rsidR="00864642">
        <w:t>is stated in Appedix</w:t>
      </w:r>
      <w:r w:rsidR="009C3771">
        <w:t>1 (data variables).</w:t>
      </w:r>
      <w:r w:rsidR="003A6A75">
        <w:t xml:space="preserve"> The variables are saved</w:t>
      </w:r>
      <w:r w:rsidR="00675FAB">
        <w:t xml:space="preserve"> in excel worksheet.</w:t>
      </w:r>
    </w:p>
    <w:p w:rsidR="004F76CC" w:rsidRDefault="0084315A" w:rsidP="004F76CC">
      <w:r>
        <w:t xml:space="preserve">Many team-level factors are accompanied by the team array which is an index of the two teams participating in a game.  The arrays convert team names to either Team1 or Team2 of the game. This is to minimize modelling complexity arising when training </w:t>
      </w:r>
      <w:r w:rsidR="00A07017">
        <w:t xml:space="preserve">set does not have enough fully-trained </w:t>
      </w:r>
      <w:r w:rsidR="00A07017">
        <w:lastRenderedPageBreak/>
        <w:t xml:space="preserve">classifiers </w:t>
      </w:r>
      <w:r>
        <w:t xml:space="preserve">to predict test set. Combination of team names alone can create many unique records which are not re-usable for prediction of another unique and unseen test record. </w:t>
      </w:r>
    </w:p>
    <w:p w:rsidR="00C42353" w:rsidRDefault="00C42353" w:rsidP="004F76CC"/>
    <w:p w:rsidR="00C42353" w:rsidRDefault="005D7901" w:rsidP="004F76CC">
      <w:r>
        <w:t xml:space="preserve">Winning margin is calculated by </w:t>
      </w:r>
      <w:r w:rsidR="00487ECA">
        <w:t>(</w:t>
      </w:r>
      <w:r>
        <w:t>Team1’s score – Team2’ score</w:t>
      </w:r>
      <w:r w:rsidR="00487ECA">
        <w:t>)</w:t>
      </w:r>
      <w:r>
        <w:t xml:space="preserve"> for both predictions and actuals. </w:t>
      </w:r>
      <w:r w:rsidR="00487ECA">
        <w:t xml:space="preserve">The sign is kept as it is an </w:t>
      </w:r>
      <w:r w:rsidR="00C63B6D">
        <w:t xml:space="preserve">indicator of the winning team </w:t>
      </w:r>
      <w:r w:rsidR="00FC0821">
        <w:t>(</w:t>
      </w:r>
      <w:r w:rsidR="005237A1">
        <w:t>if +, Team1 has won by the winning margin, if – ,</w:t>
      </w:r>
      <w:r w:rsidR="00FC0821">
        <w:t xml:space="preserve"> </w:t>
      </w:r>
      <w:r w:rsidR="005237A1">
        <w:t>Team2 has won by the winning margin)</w:t>
      </w:r>
      <w:r w:rsidR="00652744">
        <w:t>.</w:t>
      </w:r>
    </w:p>
    <w:p w:rsidR="008C781C" w:rsidRDefault="00B906E1" w:rsidP="00B906E1">
      <w:pPr>
        <w:pStyle w:val="Heading2"/>
      </w:pPr>
      <w:r>
        <w:t>missing data</w:t>
      </w:r>
    </w:p>
    <w:p w:rsidR="002268FC" w:rsidRDefault="000852FF" w:rsidP="004F76CC">
      <w:r>
        <w:t xml:space="preserve">This study is structured in a way not to tolerate missing data. If no information can be sourced, the specific record is excluded from modelling. This is warranted because the hybrid model includes random forest which does not accept null entries. </w:t>
      </w:r>
    </w:p>
    <w:p w:rsidR="00A477F8" w:rsidRDefault="00A477F8" w:rsidP="00A477F8">
      <w:pPr>
        <w:pStyle w:val="Heading2"/>
      </w:pPr>
      <w:r>
        <w:t>data repository</w:t>
      </w:r>
      <w:r>
        <w:tab/>
      </w:r>
    </w:p>
    <w:p w:rsidR="000852FF" w:rsidRDefault="00A477F8" w:rsidP="004F76CC">
      <w:r>
        <w:t>data tables are saved in Excel in .xlsx format. In-season (therefore dynamic) variables 1-78 and 134 – 141 are saved in one worksheet. Raw game level team statistics are saved in different worksheets that derive team-level performance differencing statistics and Previous season statistics are also saved in a separate worksheet. Ref table is also created to convert team full names to three-letter acronyms.</w:t>
      </w:r>
      <w:r w:rsidR="00C32E26">
        <w:t xml:space="preserve">  All necessary worksheets are read separately into R then merged in the model. </w:t>
      </w:r>
    </w:p>
    <w:p w:rsidR="00C32E26" w:rsidRDefault="00951FDD" w:rsidP="00951FDD">
      <w:pPr>
        <w:pStyle w:val="Heading1"/>
      </w:pPr>
      <w:r>
        <w:t>model design</w:t>
      </w:r>
    </w:p>
    <w:p w:rsidR="00CC587C" w:rsidRDefault="00CC587C" w:rsidP="00CC587C">
      <w:pPr>
        <w:pStyle w:val="Heading2"/>
      </w:pPr>
      <w:r>
        <w:t>model</w:t>
      </w:r>
    </w:p>
    <w:p w:rsidR="00A4387F" w:rsidRDefault="00A4387F" w:rsidP="00A4387F">
      <w:r>
        <w:t>The study aims to predict to objects: winning team and the winning margin. The winning team prediction is a classification problem that selects either of the two teams participating in a game and the winning margin is</w:t>
      </w:r>
      <w:r w:rsidR="00515255">
        <w:t xml:space="preserve"> a regression problem that determines</w:t>
      </w:r>
      <w:r>
        <w:t xml:space="preserve"> an integer which is the difference of Team1’s score – Team2’s score. </w:t>
      </w:r>
    </w:p>
    <w:p w:rsidR="00CC587C" w:rsidRDefault="00A4387F" w:rsidP="00CC587C">
      <w:r>
        <w:t xml:space="preserve">The </w:t>
      </w:r>
      <w:r w:rsidR="0090499E">
        <w:t xml:space="preserve">classification </w:t>
      </w:r>
      <w:r>
        <w:t xml:space="preserve">forecast model is a hybrid of naïve bayes, </w:t>
      </w:r>
      <w:r w:rsidR="00CC587C">
        <w:t xml:space="preserve">random forest, support vector machine and gradient boosting. Ada boosting had been attempted but failed due to inappropriate data specification.  </w:t>
      </w:r>
    </w:p>
    <w:p w:rsidR="0090499E" w:rsidRDefault="0090499E" w:rsidP="00CC587C">
      <w:pPr>
        <w:rPr>
          <w:lang w:eastAsia="ko-KR"/>
        </w:rPr>
      </w:pPr>
      <w:r>
        <w:t xml:space="preserve">The regression forecast model is a random forest. </w:t>
      </w:r>
    </w:p>
    <w:tbl>
      <w:tblPr>
        <w:tblStyle w:val="TableGrid"/>
        <w:tblW w:w="0" w:type="auto"/>
        <w:tblLook w:val="04A0" w:firstRow="1" w:lastRow="0" w:firstColumn="1" w:lastColumn="0" w:noHBand="0" w:noVBand="1"/>
      </w:tblPr>
      <w:tblGrid>
        <w:gridCol w:w="4675"/>
        <w:gridCol w:w="4675"/>
      </w:tblGrid>
      <w:tr w:rsidR="00CC587C" w:rsidTr="00CC587C">
        <w:tc>
          <w:tcPr>
            <w:tcW w:w="4675" w:type="dxa"/>
          </w:tcPr>
          <w:p w:rsidR="00CC587C" w:rsidRDefault="00CC587C" w:rsidP="00CC587C">
            <w:r>
              <w:t>Technique</w:t>
            </w:r>
          </w:p>
        </w:tc>
        <w:tc>
          <w:tcPr>
            <w:tcW w:w="4675" w:type="dxa"/>
          </w:tcPr>
          <w:p w:rsidR="00CC587C" w:rsidRDefault="00CC587C" w:rsidP="00CC587C">
            <w:r>
              <w:t>Expected Output</w:t>
            </w:r>
          </w:p>
        </w:tc>
      </w:tr>
      <w:tr w:rsidR="00CC587C" w:rsidTr="00CC587C">
        <w:tc>
          <w:tcPr>
            <w:tcW w:w="4675" w:type="dxa"/>
          </w:tcPr>
          <w:p w:rsidR="00CC587C" w:rsidRDefault="00CC587C" w:rsidP="00CC587C">
            <w:r>
              <w:t>Naïve bayes</w:t>
            </w:r>
          </w:p>
        </w:tc>
        <w:tc>
          <w:tcPr>
            <w:tcW w:w="4675" w:type="dxa"/>
          </w:tcPr>
          <w:p w:rsidR="00CC587C" w:rsidRDefault="00134F4F" w:rsidP="00134F4F">
            <w:r>
              <w:t>Winning team array; f</w:t>
            </w:r>
            <w:r w:rsidR="00CC587C">
              <w:t>actor {Team1, Team2}</w:t>
            </w:r>
          </w:p>
        </w:tc>
      </w:tr>
      <w:tr w:rsidR="00CC587C" w:rsidTr="00CC587C">
        <w:tc>
          <w:tcPr>
            <w:tcW w:w="4675" w:type="dxa"/>
          </w:tcPr>
          <w:p w:rsidR="00CC587C" w:rsidRPr="003A354B" w:rsidRDefault="00CC587C" w:rsidP="00CC587C">
            <w:r w:rsidRPr="003A354B">
              <w:t>Logistic regression</w:t>
            </w:r>
          </w:p>
        </w:tc>
        <w:tc>
          <w:tcPr>
            <w:tcW w:w="4675" w:type="dxa"/>
          </w:tcPr>
          <w:p w:rsidR="00CC587C" w:rsidRPr="003A354B" w:rsidRDefault="00134F4F" w:rsidP="003A354B">
            <w:pPr>
              <w:tabs>
                <w:tab w:val="left" w:pos="3161"/>
              </w:tabs>
            </w:pPr>
            <w:r w:rsidRPr="003A354B">
              <w:t xml:space="preserve">Probability of Team2 winning </w:t>
            </w:r>
            <w:r w:rsidR="003A354B" w:rsidRPr="003A354B">
              <w:tab/>
            </w:r>
          </w:p>
        </w:tc>
      </w:tr>
      <w:tr w:rsidR="00CC587C" w:rsidTr="00CC587C">
        <w:tc>
          <w:tcPr>
            <w:tcW w:w="4675" w:type="dxa"/>
          </w:tcPr>
          <w:p w:rsidR="00CC587C" w:rsidRDefault="00CC587C" w:rsidP="00CC587C">
            <w:r>
              <w:t>Random forest</w:t>
            </w:r>
            <w:r w:rsidR="0092515E">
              <w:t xml:space="preserve"> (classification)</w:t>
            </w:r>
          </w:p>
        </w:tc>
        <w:tc>
          <w:tcPr>
            <w:tcW w:w="4675" w:type="dxa"/>
          </w:tcPr>
          <w:p w:rsidR="00CC587C" w:rsidRDefault="00134F4F" w:rsidP="00CC587C">
            <w:r>
              <w:t>Probability of each team winning</w:t>
            </w:r>
          </w:p>
        </w:tc>
      </w:tr>
      <w:tr w:rsidR="00CC587C" w:rsidTr="00CC587C">
        <w:tc>
          <w:tcPr>
            <w:tcW w:w="4675" w:type="dxa"/>
          </w:tcPr>
          <w:p w:rsidR="00CC587C" w:rsidRDefault="00CC587C" w:rsidP="00CC587C">
            <w:r>
              <w:t>Support vector machine</w:t>
            </w:r>
          </w:p>
        </w:tc>
        <w:tc>
          <w:tcPr>
            <w:tcW w:w="4675" w:type="dxa"/>
          </w:tcPr>
          <w:p w:rsidR="00CC587C" w:rsidRDefault="00134F4F" w:rsidP="00CC587C">
            <w:r>
              <w:t>Winning team array; factor {Team1, Team2}</w:t>
            </w:r>
          </w:p>
        </w:tc>
      </w:tr>
      <w:tr w:rsidR="00CC587C" w:rsidTr="00CC587C">
        <w:tc>
          <w:tcPr>
            <w:tcW w:w="4675" w:type="dxa"/>
          </w:tcPr>
          <w:p w:rsidR="00CC587C" w:rsidRDefault="00CC587C" w:rsidP="00CC587C">
            <w:r>
              <w:t>Gradient boosting</w:t>
            </w:r>
          </w:p>
        </w:tc>
        <w:tc>
          <w:tcPr>
            <w:tcW w:w="4675" w:type="dxa"/>
          </w:tcPr>
          <w:p w:rsidR="00CC587C" w:rsidRDefault="00134F4F" w:rsidP="00CC587C">
            <w:r>
              <w:t>Probability of each team winning</w:t>
            </w:r>
          </w:p>
        </w:tc>
      </w:tr>
      <w:tr w:rsidR="0092515E" w:rsidTr="00CC587C">
        <w:tc>
          <w:tcPr>
            <w:tcW w:w="4675" w:type="dxa"/>
          </w:tcPr>
          <w:p w:rsidR="0092515E" w:rsidRDefault="0092515E" w:rsidP="00CC587C">
            <w:r>
              <w:t>Random forest (regression)</w:t>
            </w:r>
          </w:p>
        </w:tc>
        <w:tc>
          <w:tcPr>
            <w:tcW w:w="4675" w:type="dxa"/>
          </w:tcPr>
          <w:p w:rsidR="0092515E" w:rsidRDefault="0092515E" w:rsidP="00CC587C">
            <w:r>
              <w:t>Numeric score (-inf, +inf)</w:t>
            </w:r>
          </w:p>
        </w:tc>
      </w:tr>
    </w:tbl>
    <w:p w:rsidR="00CC587C" w:rsidRDefault="00CC587C" w:rsidP="00A4387F"/>
    <w:p w:rsidR="00902BBE" w:rsidRDefault="00902BBE" w:rsidP="00A4387F"/>
    <w:p w:rsidR="00564137" w:rsidRDefault="00564137" w:rsidP="00564137">
      <w:pPr>
        <w:pStyle w:val="Heading2"/>
      </w:pPr>
      <w:r>
        <w:lastRenderedPageBreak/>
        <w:t>code</w:t>
      </w:r>
    </w:p>
    <w:p w:rsidR="00564137" w:rsidRDefault="00564137" w:rsidP="00564137">
      <w:r>
        <w:t>The r</w:t>
      </w:r>
      <w:r w:rsidR="00DB70E8">
        <w:t>eader may refer to R code nba1.</w:t>
      </w:r>
      <w:r w:rsidR="00252FE7">
        <w:t>4</w:t>
      </w:r>
      <w:bookmarkStart w:id="0" w:name="_GoBack"/>
      <w:bookmarkEnd w:id="0"/>
      <w:r>
        <w:t xml:space="preserve">.Rmd. </w:t>
      </w:r>
      <w:r w:rsidR="003A6A75">
        <w:t xml:space="preserve">The chunks largely separate to three sections: 1. web scraping, 2. hyper-parameter tuning, 3. Machine learning. </w:t>
      </w:r>
    </w:p>
    <w:p w:rsidR="003A6A75" w:rsidRDefault="003A6A75" w:rsidP="00DC7125">
      <w:pPr>
        <w:pStyle w:val="Heading4"/>
      </w:pPr>
      <w:r>
        <w:t>Web scraping</w:t>
      </w:r>
    </w:p>
    <w:p w:rsidR="003A6A75" w:rsidRDefault="003A6A75" w:rsidP="003A6A75">
      <w:r>
        <w:t>Rvest package &amp; functions are used to download metrics from two zcode sources. This removed the need to manually copy and paste or write values into excel sheet.</w:t>
      </w:r>
      <w:r w:rsidR="00675FAB">
        <w:t xml:space="preserve"> The zcode display changes based on dropdown menu that allows to select game type and play date. The conventional reading of url and embedded html does not work. Therefore, the user must first download or copy the html code </w:t>
      </w:r>
      <w:r w:rsidR="00072CEF">
        <w:t xml:space="preserve">of the relevant page </w:t>
      </w:r>
      <w:r w:rsidR="00675FAB">
        <w:t xml:space="preserve">to an offline copy and scrape values from the copy. </w:t>
      </w:r>
      <w:r w:rsidR="00072CEF">
        <w:t>The scraped metrics are merged into a data frame then exported to an excel sheet.</w:t>
      </w:r>
    </w:p>
    <w:p w:rsidR="00DC7125" w:rsidRDefault="00DC7125" w:rsidP="00DC7125">
      <w:pPr>
        <w:pStyle w:val="Heading4"/>
      </w:pPr>
      <w:r>
        <w:t>Hyper-parameter tuning</w:t>
      </w:r>
    </w:p>
    <w:p w:rsidR="0042662E" w:rsidRDefault="0042662E" w:rsidP="0042662E">
      <w:pPr>
        <w:pStyle w:val="Heading5"/>
      </w:pPr>
      <w:r>
        <w:t>MLR package for model hyper-parameter tuning</w:t>
      </w:r>
    </w:p>
    <w:p w:rsidR="00196309" w:rsidRPr="0042662E" w:rsidRDefault="00F52512" w:rsidP="00F52512">
      <w:r>
        <w:t xml:space="preserve">Machine learning is sensitive to hyper-parameters which warrants optimization prior to implementing.  </w:t>
      </w:r>
      <w:r w:rsidR="00196309">
        <w:t xml:space="preserve">MLR package is used to tune hyper-parameters in randomforest (classif), svm, gradient boost and randomforest (regression).  The parameter values were then used to analyse &amp; tune other specifications listed below. </w:t>
      </w:r>
    </w:p>
    <w:p w:rsidR="00753308" w:rsidRDefault="008815E9" w:rsidP="00753308">
      <w:pPr>
        <w:pStyle w:val="Heading5"/>
        <w:rPr>
          <w:rFonts w:ascii="Batang" w:eastAsia="Batang" w:hAnsi="Batang" w:cs="Batang"/>
        </w:rPr>
      </w:pPr>
      <w:r>
        <w:t>Number of variable</w:t>
      </w:r>
      <w:r w:rsidR="00C95DED">
        <w:t xml:space="preserve"> tuning</w:t>
      </w:r>
    </w:p>
    <w:p w:rsidR="00753308" w:rsidRPr="003B0507" w:rsidRDefault="00753308" w:rsidP="00753308">
      <w:pPr>
        <w:rPr>
          <w:lang w:eastAsia="ko-KR"/>
        </w:rPr>
      </w:pPr>
      <w:r w:rsidRPr="003B0507">
        <w:rPr>
          <w:lang w:eastAsia="ko-KR"/>
        </w:rPr>
        <w:t>Several methods had been explored to optimise hyper-parameters used in the models, especially random forest. For the tuning exercise, existing train set i</w:t>
      </w:r>
      <w:r w:rsidR="003B0507" w:rsidRPr="003B0507">
        <w:rPr>
          <w:lang w:eastAsia="ko-KR"/>
        </w:rPr>
        <w:t>s further divided into train (70%) and  test set (3</w:t>
      </w:r>
      <w:r w:rsidRPr="003B0507">
        <w:rPr>
          <w:lang w:eastAsia="ko-KR"/>
        </w:rPr>
        <w:t xml:space="preserve">0%).  </w:t>
      </w:r>
      <w:r w:rsidR="008A7086" w:rsidRPr="003B0507">
        <w:rPr>
          <w:lang w:eastAsia="ko-KR"/>
        </w:rPr>
        <w:t>First, forecast error was measured</w:t>
      </w:r>
      <w:r w:rsidRPr="003B0507">
        <w:rPr>
          <w:lang w:eastAsia="ko-KR"/>
        </w:rPr>
        <w:t xml:space="preserve"> against varying degree of polyno</w:t>
      </w:r>
      <w:r w:rsidR="008A7086" w:rsidRPr="003B0507">
        <w:rPr>
          <w:lang w:eastAsia="ko-KR"/>
        </w:rPr>
        <w:t>mials, i.e. number of variables. For increasing degree of polynomials, random forest was fitted then the error in the cv and test sets was plotted against the degree of polynomials</w:t>
      </w:r>
      <w:r w:rsidR="00920335" w:rsidRPr="003B0507">
        <w:rPr>
          <w:lang w:eastAsia="ko-KR"/>
        </w:rPr>
        <w:t xml:space="preserve"> to create a learning curve</w:t>
      </w:r>
      <w:r w:rsidR="008A7086" w:rsidRPr="003B0507">
        <w:rPr>
          <w:lang w:eastAsia="ko-KR"/>
        </w:rPr>
        <w:t xml:space="preserve">.  </w:t>
      </w:r>
      <w:r w:rsidR="00353743" w:rsidRPr="003B0507">
        <w:rPr>
          <w:lang w:eastAsia="ko-KR"/>
        </w:rPr>
        <w:t xml:space="preserve">In </w:t>
      </w:r>
      <w:r w:rsidR="00353743" w:rsidRPr="003B0507">
        <w:rPr>
          <w:lang w:eastAsia="ko-KR"/>
        </w:rPr>
        <w:fldChar w:fldCharType="begin"/>
      </w:r>
      <w:r w:rsidR="00353743" w:rsidRPr="003B0507">
        <w:rPr>
          <w:lang w:eastAsia="ko-KR"/>
        </w:rPr>
        <w:instrText xml:space="preserve"> REF _Ref510220249 \h </w:instrText>
      </w:r>
      <w:r w:rsidR="00353743" w:rsidRPr="003B0507">
        <w:rPr>
          <w:lang w:eastAsia="ko-KR"/>
        </w:rPr>
      </w:r>
      <w:r w:rsidR="00353743" w:rsidRPr="003B0507">
        <w:rPr>
          <w:lang w:eastAsia="ko-KR"/>
        </w:rPr>
        <w:fldChar w:fldCharType="separate"/>
      </w:r>
      <w:r w:rsidR="00353743" w:rsidRPr="003B0507">
        <w:t xml:space="preserve">Figure </w:t>
      </w:r>
      <w:r w:rsidR="00353743" w:rsidRPr="003B0507">
        <w:rPr>
          <w:noProof/>
        </w:rPr>
        <w:t>1</w:t>
      </w:r>
      <w:r w:rsidR="00353743" w:rsidRPr="003B0507">
        <w:rPr>
          <w:lang w:eastAsia="ko-KR"/>
        </w:rPr>
        <w:fldChar w:fldCharType="end"/>
      </w:r>
      <w:r w:rsidR="00353743" w:rsidRPr="003B0507">
        <w:rPr>
          <w:lang w:eastAsia="ko-KR"/>
        </w:rPr>
        <w:t>, red line denotes train error and black denotes test error. It is evident the in-sample error decreases as the number of variables incre</w:t>
      </w:r>
      <w:r w:rsidR="00B87DC8" w:rsidRPr="003B0507">
        <w:rPr>
          <w:lang w:eastAsia="ko-KR"/>
        </w:rPr>
        <w:t>ase however out-of- sample error shows less such trend. Over certain mark, the test error shows higher variance.  Cubic function is fitted to the lines to find the number of features corr</w:t>
      </w:r>
      <w:r w:rsidR="00430160" w:rsidRPr="003B0507">
        <w:rPr>
          <w:lang w:eastAsia="ko-KR"/>
        </w:rPr>
        <w:t xml:space="preserve">esponding to the minimum error. The subsequent result suggested last season’s performance may not be significant in predicting current season’s game. </w:t>
      </w:r>
    </w:p>
    <w:p w:rsidR="00353743" w:rsidRPr="0042662E" w:rsidRDefault="00353743" w:rsidP="00753308">
      <w:pPr>
        <w:rPr>
          <w:color w:val="FF0000"/>
          <w:lang w:eastAsia="ko-KR"/>
        </w:rPr>
      </w:pPr>
    </w:p>
    <w:p w:rsidR="00353743" w:rsidRDefault="0061459D" w:rsidP="00353743">
      <w:pPr>
        <w:keepNext/>
      </w:pPr>
      <w:r>
        <w:rPr>
          <w:noProof/>
          <w:lang w:val="en-AU" w:eastAsia="ko-KR"/>
        </w:rPr>
        <w:lastRenderedPageBreak/>
        <w:drawing>
          <wp:inline distT="0" distB="0" distL="0" distR="0" wp14:anchorId="316F4A94" wp14:editId="2F08F3DA">
            <wp:extent cx="5943600" cy="22777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77745"/>
                    </a:xfrm>
                    <a:prstGeom prst="rect">
                      <a:avLst/>
                    </a:prstGeom>
                  </pic:spPr>
                </pic:pic>
              </a:graphicData>
            </a:graphic>
          </wp:inline>
        </w:drawing>
      </w:r>
    </w:p>
    <w:p w:rsidR="00353743" w:rsidRDefault="00353743" w:rsidP="00353743">
      <w:pPr>
        <w:pStyle w:val="Caption"/>
        <w:rPr>
          <w:lang w:eastAsia="ko-KR"/>
        </w:rPr>
      </w:pPr>
      <w:r>
        <w:t xml:space="preserve">Figure </w:t>
      </w:r>
      <w:r w:rsidR="009376B8">
        <w:fldChar w:fldCharType="begin"/>
      </w:r>
      <w:r w:rsidR="009376B8">
        <w:instrText xml:space="preserve"> SEQ Figure \* ARABIC </w:instrText>
      </w:r>
      <w:r w:rsidR="009376B8">
        <w:fldChar w:fldCharType="separate"/>
      </w:r>
      <w:r w:rsidR="002563CF">
        <w:rPr>
          <w:noProof/>
        </w:rPr>
        <w:t>1</w:t>
      </w:r>
      <w:r w:rsidR="009376B8">
        <w:rPr>
          <w:noProof/>
        </w:rPr>
        <w:fldChar w:fldCharType="end"/>
      </w:r>
    </w:p>
    <w:p w:rsidR="00353743" w:rsidRDefault="00353743" w:rsidP="00753308">
      <w:pPr>
        <w:rPr>
          <w:lang w:eastAsia="ko-KR"/>
        </w:rPr>
      </w:pPr>
    </w:p>
    <w:p w:rsidR="00B87DC8" w:rsidRDefault="008815E9" w:rsidP="008815E9">
      <w:pPr>
        <w:pStyle w:val="Heading5"/>
      </w:pPr>
      <w:r>
        <w:t xml:space="preserve">Sample </w:t>
      </w:r>
      <w:r w:rsidR="00673C2B">
        <w:t>balancing</w:t>
      </w:r>
    </w:p>
    <w:p w:rsidR="00D94727" w:rsidRPr="003B0507" w:rsidRDefault="00437B8F" w:rsidP="00437B8F">
      <w:r w:rsidRPr="003B0507">
        <w:t>The train dataset is skewed to contain more Team2 as winning teams at a ratio of 1:1.4</w:t>
      </w:r>
      <w:r w:rsidR="00875199" w:rsidRPr="003B0507">
        <w:t>. An analysis was conducted to find the optimal split between the counts of winning team in the train dataset that will yield the minimum prediction error. To do so, q</w:t>
      </w:r>
      <w:r w:rsidR="00D94727" w:rsidRPr="003B0507">
        <w:t xml:space="preserve">uantiles between the two counts of winning teams had been derived and those values were used to select the number of Team2 games to be trained on. </w:t>
      </w:r>
      <w:r w:rsidR="00875199" w:rsidRPr="003B0507">
        <w:t xml:space="preserve">The model error was then plotted against the undersampling size. </w:t>
      </w:r>
      <w:r w:rsidR="002563CF" w:rsidRPr="003B0507">
        <w:t>It has been found the test error decreases as the sample size ratio is close to the original. Therefore no sample balancing will be applied.</w:t>
      </w:r>
    </w:p>
    <w:p w:rsidR="002563CF" w:rsidRDefault="002563CF" w:rsidP="00437B8F"/>
    <w:p w:rsidR="002563CF" w:rsidRDefault="0061459D" w:rsidP="002563CF">
      <w:pPr>
        <w:keepNext/>
      </w:pPr>
      <w:r>
        <w:rPr>
          <w:noProof/>
          <w:lang w:val="en-AU" w:eastAsia="ko-KR"/>
        </w:rPr>
        <w:drawing>
          <wp:inline distT="0" distB="0" distL="0" distR="0" wp14:anchorId="176EAC09" wp14:editId="183FE916">
            <wp:extent cx="5943600" cy="22777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77745"/>
                    </a:xfrm>
                    <a:prstGeom prst="rect">
                      <a:avLst/>
                    </a:prstGeom>
                  </pic:spPr>
                </pic:pic>
              </a:graphicData>
            </a:graphic>
          </wp:inline>
        </w:drawing>
      </w:r>
    </w:p>
    <w:p w:rsidR="002563CF" w:rsidRDefault="002563CF" w:rsidP="002563CF">
      <w:pPr>
        <w:pStyle w:val="Caption"/>
      </w:pPr>
      <w:r>
        <w:t xml:space="preserve">Figure </w:t>
      </w:r>
      <w:r w:rsidR="009376B8">
        <w:fldChar w:fldCharType="begin"/>
      </w:r>
      <w:r w:rsidR="009376B8">
        <w:instrText xml:space="preserve"> SEQ Figure \* ARABIC </w:instrText>
      </w:r>
      <w:r w:rsidR="009376B8">
        <w:fldChar w:fldCharType="separate"/>
      </w:r>
      <w:r>
        <w:rPr>
          <w:noProof/>
        </w:rPr>
        <w:t>2</w:t>
      </w:r>
      <w:r w:rsidR="009376B8">
        <w:rPr>
          <w:noProof/>
        </w:rPr>
        <w:fldChar w:fldCharType="end"/>
      </w:r>
    </w:p>
    <w:p w:rsidR="002563CF" w:rsidRDefault="002563CF" w:rsidP="002563CF"/>
    <w:p w:rsidR="002563CF" w:rsidRDefault="002563CF" w:rsidP="002563CF"/>
    <w:p w:rsidR="00611E91" w:rsidRPr="00611E91" w:rsidRDefault="00611E91" w:rsidP="00611E91"/>
    <w:p w:rsidR="0092515E" w:rsidRDefault="0092515E" w:rsidP="0092515E">
      <w:pPr>
        <w:pStyle w:val="Heading2"/>
      </w:pPr>
      <w:r>
        <w:lastRenderedPageBreak/>
        <w:t>Betting strategy</w:t>
      </w:r>
    </w:p>
    <w:p w:rsidR="003A354B" w:rsidRDefault="0092515E" w:rsidP="0092515E">
      <w:r>
        <w:t xml:space="preserve">The rule of thumb is “the less game the user bets, the better” as the randomness increases with the number of games. If the user is confident on the betting strategy, he/she is better off betting amount on a game than splitting the bet amount to multiple games. </w:t>
      </w:r>
    </w:p>
    <w:p w:rsidR="003A354B" w:rsidRDefault="003A354B" w:rsidP="0092515E">
      <w:r>
        <w:t xml:space="preserve">The final hybrid model excludes logistic regression as the </w:t>
      </w:r>
      <w:r w:rsidR="00DA187F">
        <w:t>technique did not yield good forecast accuracy.</w:t>
      </w:r>
    </w:p>
    <w:p w:rsidR="0092515E" w:rsidRDefault="0092515E" w:rsidP="0092515E">
      <w:r>
        <w:t xml:space="preserve">To be considered a valid betting strategy, the minimum predicted winning probability must exceed 60% where the model output is given as a probability (0,1) – i.e. </w:t>
      </w:r>
      <w:r w:rsidR="00DA187F">
        <w:t xml:space="preserve">for </w:t>
      </w:r>
      <w:r>
        <w:t xml:space="preserve">random forest and gradient boosting.  </w:t>
      </w:r>
      <w:r w:rsidR="00DA187F">
        <w:t xml:space="preserve"> The user is recommended to bet only if the naïve bayes, random forest, svm and gradient boost prediction for a game had produced consistent (singular) winning team. The user is then allowed to place a moneyline or a runline with the additional margin deducted from the predicted winning team. Usually the moneyline odd is little attractive hence runline is preferred.</w:t>
      </w:r>
    </w:p>
    <w:p w:rsidR="00902BBE" w:rsidRDefault="00DA187F" w:rsidP="0092515E">
      <w:r>
        <w:t xml:space="preserve">In the case of runline bet, </w:t>
      </w:r>
      <w:r w:rsidR="007D532D">
        <w:t>the classification model is combined with the random forest regression model to generate winning team + winning margin. The margin can be used in two ways: add the margin to the losing team in expectation of the losing team excelling beyond the prediction; or deduct the margin from the winning team in expectation of the winning team excelling beyond the prediction. Based on the empirical study of historical forecast accuracies, the predicted margin is conservative therefore it is d</w:t>
      </w:r>
      <w:r w:rsidR="00BF4071">
        <w:t xml:space="preserve">etermined better off betting on </w:t>
      </w:r>
      <w:r w:rsidR="007D532D">
        <w:t xml:space="preserve">the winning team minus the margin.  </w:t>
      </w:r>
      <w:r w:rsidR="00692DA0">
        <w:t xml:space="preserve">Furthermore, it was of view that </w:t>
      </w:r>
      <w:r w:rsidR="005B0462">
        <w:t xml:space="preserve">had the 4 hybrid model gave consistent prediction then it was robust enough to bet on the prediction, not the opponent. </w:t>
      </w:r>
      <w:r w:rsidR="00BF4071">
        <w:t xml:space="preserve">The forecast accuracy of the hybrid model </w:t>
      </w:r>
      <w:r w:rsidR="00564137">
        <w:t xml:space="preserve">is detailed in the forecast accuracy evaluation section. </w:t>
      </w:r>
      <w:r w:rsidR="00BF4071">
        <w:t xml:space="preserve"> </w:t>
      </w:r>
    </w:p>
    <w:p w:rsidR="00BF4071" w:rsidRDefault="00A1649F" w:rsidP="00BF4071">
      <w:pPr>
        <w:pStyle w:val="Heading2"/>
      </w:pPr>
      <w:r>
        <w:t>foreca</w:t>
      </w:r>
      <w:r w:rsidR="00564137">
        <w:t>st</w:t>
      </w:r>
      <w:r w:rsidR="00BF4071">
        <w:t xml:space="preserve"> accuracy</w:t>
      </w:r>
      <w:r w:rsidR="00564137">
        <w:t xml:space="preserve"> evaluation</w:t>
      </w:r>
    </w:p>
    <w:p w:rsidR="00C02B73" w:rsidRDefault="00921693" w:rsidP="00921693">
      <w:pPr>
        <w:tabs>
          <w:tab w:val="left" w:pos="3890"/>
        </w:tabs>
      </w:pPr>
      <w:r>
        <w:t>Accuracy measurement is based on 398 moneyline predictions and 248 runline pre</w:t>
      </w:r>
      <w:r w:rsidR="00C02B73">
        <w:t xml:space="preserve">diction. </w:t>
      </w:r>
      <w:r w:rsidR="00D21D8B">
        <w:t xml:space="preserve">Three evaluations are made: ML accuracy, RL accuracy independent of ML accuracy and combined accuracy as </w:t>
      </w:r>
      <w:r w:rsidR="00422D27">
        <w:t>the final betting model</w:t>
      </w:r>
      <w:r w:rsidR="00D21D8B">
        <w:t xml:space="preserve">. </w:t>
      </w:r>
      <w:r w:rsidR="00C02B73">
        <w:t xml:space="preserve">The model </w:t>
      </w:r>
      <w:r w:rsidR="00DA2CDB">
        <w:t>accuracies are compared to two</w:t>
      </w:r>
      <w:r w:rsidR="00C02B73">
        <w:t xml:space="preserve"> benchmarks: 1. Zcode’s forecasting pe</w:t>
      </w:r>
      <w:r w:rsidR="00DA2CDB">
        <w:t>rformance and 2. market prediction.</w:t>
      </w:r>
      <w:r w:rsidR="00D21D8B">
        <w:t xml:space="preserve"> </w:t>
      </w:r>
    </w:p>
    <w:p w:rsidR="00C02B73" w:rsidRDefault="00921693" w:rsidP="00921693">
      <w:pPr>
        <w:tabs>
          <w:tab w:val="left" w:pos="3890"/>
        </w:tabs>
      </w:pPr>
      <w:r>
        <w:fldChar w:fldCharType="begin"/>
      </w:r>
      <w:r>
        <w:instrText xml:space="preserve"> REF _Ref509960876 \h </w:instrText>
      </w:r>
      <w:r>
        <w:fldChar w:fldCharType="separate"/>
      </w:r>
      <w:r w:rsidR="00C95DED">
        <w:t xml:space="preserve">Table </w:t>
      </w:r>
      <w:r w:rsidR="00C95DED">
        <w:rPr>
          <w:noProof/>
        </w:rPr>
        <w:t>1</w:t>
      </w:r>
      <w:r>
        <w:fldChar w:fldCharType="end"/>
      </w:r>
      <w:r>
        <w:t xml:space="preserve"> displays the moneyline error in each forecast category</w:t>
      </w:r>
      <w:r w:rsidR="00DA2CDB">
        <w:t xml:space="preserve"> as of 28</w:t>
      </w:r>
      <w:r w:rsidR="00DA2CDB" w:rsidRPr="00DA2CDB">
        <w:t>th March 2018</w:t>
      </w:r>
      <w:r>
        <w:t xml:space="preserve">. As highlighted, betting on Team1 yielded in 67% accuracy and Team2 yielded in 75% accuracy. </w:t>
      </w:r>
      <w:r w:rsidR="00C02B73">
        <w:t>Against zcode’s forecasting, the hybrid model performed better, showing better accuracy over either team win</w:t>
      </w:r>
      <w:r w:rsidR="00DA2CDB">
        <w:t>ning. Simultaneously the market performance is  67% accuracy on Team1 and 72% accuracy on Team2; the hybrid excelled again</w:t>
      </w:r>
      <w:r w:rsidR="00DA2CDB">
        <w:rPr>
          <w:i/>
        </w:rPr>
        <w:t xml:space="preserve"> (beat the market)</w:t>
      </w:r>
      <w:r w:rsidR="00DA2CDB">
        <w:t>.</w:t>
      </w:r>
      <w:r w:rsidR="00DA2CDB">
        <w:rPr>
          <w:rStyle w:val="FootnoteReference"/>
        </w:rPr>
        <w:footnoteReference w:id="1"/>
      </w:r>
    </w:p>
    <w:p w:rsidR="00794BED" w:rsidRDefault="00794BED" w:rsidP="00921693">
      <w:pPr>
        <w:tabs>
          <w:tab w:val="left" w:pos="3890"/>
        </w:tabs>
      </w:pPr>
    </w:p>
    <w:p w:rsidR="00794BED" w:rsidRPr="00DA2CDB" w:rsidRDefault="00794BED" w:rsidP="00921693">
      <w:pPr>
        <w:tabs>
          <w:tab w:val="left" w:pos="3890"/>
        </w:tabs>
      </w:pPr>
    </w:p>
    <w:tbl>
      <w:tblPr>
        <w:tblStyle w:val="TableGrid"/>
        <w:tblW w:w="0" w:type="auto"/>
        <w:tblLook w:val="04A0" w:firstRow="1" w:lastRow="0" w:firstColumn="1" w:lastColumn="0" w:noHBand="0" w:noVBand="1"/>
      </w:tblPr>
      <w:tblGrid>
        <w:gridCol w:w="1436"/>
        <w:gridCol w:w="1736"/>
        <w:gridCol w:w="993"/>
        <w:gridCol w:w="993"/>
        <w:gridCol w:w="1196"/>
      </w:tblGrid>
      <w:tr w:rsidR="00921693" w:rsidRPr="00921693" w:rsidTr="00C02B73">
        <w:trPr>
          <w:trHeight w:val="300"/>
        </w:trPr>
        <w:tc>
          <w:tcPr>
            <w:tcW w:w="1436" w:type="dxa"/>
            <w:noWrap/>
            <w:hideMark/>
          </w:tcPr>
          <w:p w:rsidR="00921693" w:rsidRPr="00921693" w:rsidRDefault="00921693">
            <w:pPr>
              <w:rPr>
                <w:b/>
                <w:bCs/>
              </w:rPr>
            </w:pPr>
            <w:r>
              <w:rPr>
                <w:b/>
                <w:bCs/>
              </w:rPr>
              <w:t>Proportion</w:t>
            </w:r>
          </w:p>
        </w:tc>
        <w:tc>
          <w:tcPr>
            <w:tcW w:w="1736" w:type="dxa"/>
            <w:noWrap/>
            <w:hideMark/>
          </w:tcPr>
          <w:p w:rsidR="00921693" w:rsidRPr="00921693" w:rsidRDefault="008E34BB">
            <w:pPr>
              <w:rPr>
                <w:b/>
                <w:bCs/>
              </w:rPr>
            </w:pPr>
            <w:r>
              <w:rPr>
                <w:b/>
                <w:bCs/>
              </w:rPr>
              <w:t>Bet f</w:t>
            </w:r>
            <w:r w:rsidR="00921693">
              <w:rPr>
                <w:b/>
                <w:bCs/>
              </w:rPr>
              <w:t>orecast</w:t>
            </w:r>
          </w:p>
        </w:tc>
        <w:tc>
          <w:tcPr>
            <w:tcW w:w="993" w:type="dxa"/>
            <w:noWrap/>
            <w:hideMark/>
          </w:tcPr>
          <w:p w:rsidR="00921693" w:rsidRPr="00921693" w:rsidRDefault="00921693">
            <w:pPr>
              <w:rPr>
                <w:b/>
                <w:bCs/>
              </w:rPr>
            </w:pPr>
          </w:p>
        </w:tc>
        <w:tc>
          <w:tcPr>
            <w:tcW w:w="993" w:type="dxa"/>
            <w:noWrap/>
            <w:hideMark/>
          </w:tcPr>
          <w:p w:rsidR="00921693" w:rsidRPr="00921693" w:rsidRDefault="00921693"/>
        </w:tc>
        <w:tc>
          <w:tcPr>
            <w:tcW w:w="1196" w:type="dxa"/>
            <w:noWrap/>
            <w:hideMark/>
          </w:tcPr>
          <w:p w:rsidR="00921693" w:rsidRPr="00921693" w:rsidRDefault="00921693"/>
        </w:tc>
      </w:tr>
      <w:tr w:rsidR="00921693" w:rsidRPr="00921693" w:rsidTr="00C02B73">
        <w:trPr>
          <w:trHeight w:val="300"/>
        </w:trPr>
        <w:tc>
          <w:tcPr>
            <w:tcW w:w="1436" w:type="dxa"/>
            <w:noWrap/>
            <w:hideMark/>
          </w:tcPr>
          <w:p w:rsidR="00921693" w:rsidRPr="00921693" w:rsidRDefault="00921693">
            <w:pPr>
              <w:rPr>
                <w:b/>
                <w:bCs/>
              </w:rPr>
            </w:pPr>
            <w:r>
              <w:rPr>
                <w:b/>
                <w:bCs/>
              </w:rPr>
              <w:t>ML error</w:t>
            </w:r>
          </w:p>
        </w:tc>
        <w:tc>
          <w:tcPr>
            <w:tcW w:w="1736" w:type="dxa"/>
            <w:noWrap/>
            <w:hideMark/>
          </w:tcPr>
          <w:p w:rsidR="00921693" w:rsidRPr="00921693" w:rsidRDefault="00921693">
            <w:pPr>
              <w:rPr>
                <w:b/>
                <w:bCs/>
              </w:rPr>
            </w:pPr>
            <w:r w:rsidRPr="00921693">
              <w:rPr>
                <w:b/>
                <w:bCs/>
              </w:rPr>
              <w:t>do not bet</w:t>
            </w:r>
          </w:p>
        </w:tc>
        <w:tc>
          <w:tcPr>
            <w:tcW w:w="993" w:type="dxa"/>
            <w:noWrap/>
            <w:hideMark/>
          </w:tcPr>
          <w:p w:rsidR="00921693" w:rsidRPr="00921693" w:rsidRDefault="00921693">
            <w:pPr>
              <w:rPr>
                <w:b/>
                <w:bCs/>
              </w:rPr>
            </w:pPr>
            <w:r w:rsidRPr="00921693">
              <w:rPr>
                <w:b/>
                <w:bCs/>
              </w:rPr>
              <w:t>Team1</w:t>
            </w:r>
          </w:p>
        </w:tc>
        <w:tc>
          <w:tcPr>
            <w:tcW w:w="993" w:type="dxa"/>
            <w:noWrap/>
            <w:hideMark/>
          </w:tcPr>
          <w:p w:rsidR="00921693" w:rsidRPr="00921693" w:rsidRDefault="00921693">
            <w:pPr>
              <w:rPr>
                <w:b/>
                <w:bCs/>
              </w:rPr>
            </w:pPr>
            <w:r w:rsidRPr="00921693">
              <w:rPr>
                <w:b/>
                <w:bCs/>
              </w:rPr>
              <w:t>Team2</w:t>
            </w:r>
          </w:p>
        </w:tc>
        <w:tc>
          <w:tcPr>
            <w:tcW w:w="1196" w:type="dxa"/>
            <w:noWrap/>
            <w:hideMark/>
          </w:tcPr>
          <w:p w:rsidR="00921693" w:rsidRPr="00921693" w:rsidRDefault="00921693">
            <w:pPr>
              <w:rPr>
                <w:b/>
                <w:bCs/>
              </w:rPr>
            </w:pPr>
            <w:r w:rsidRPr="00921693">
              <w:rPr>
                <w:b/>
                <w:bCs/>
              </w:rPr>
              <w:t>Grand Total</w:t>
            </w:r>
          </w:p>
        </w:tc>
      </w:tr>
      <w:tr w:rsidR="00921693" w:rsidRPr="00921693" w:rsidTr="00C02B73">
        <w:trPr>
          <w:trHeight w:val="300"/>
        </w:trPr>
        <w:tc>
          <w:tcPr>
            <w:tcW w:w="1436" w:type="dxa"/>
            <w:noWrap/>
            <w:hideMark/>
          </w:tcPr>
          <w:p w:rsidR="00921693" w:rsidRPr="00921693" w:rsidRDefault="00921693">
            <w:r w:rsidRPr="00921693">
              <w:t>0</w:t>
            </w:r>
          </w:p>
        </w:tc>
        <w:tc>
          <w:tcPr>
            <w:tcW w:w="1736" w:type="dxa"/>
            <w:noWrap/>
            <w:hideMark/>
          </w:tcPr>
          <w:p w:rsidR="00921693" w:rsidRPr="00921693" w:rsidRDefault="00921693" w:rsidP="00921693">
            <w:r w:rsidRPr="00921693">
              <w:t>0.00%</w:t>
            </w:r>
          </w:p>
        </w:tc>
        <w:tc>
          <w:tcPr>
            <w:tcW w:w="993" w:type="dxa"/>
            <w:noWrap/>
            <w:hideMark/>
          </w:tcPr>
          <w:p w:rsidR="00921693" w:rsidRPr="00C02B73" w:rsidRDefault="00921693" w:rsidP="00921693">
            <w:pPr>
              <w:rPr>
                <w:highlight w:val="yellow"/>
              </w:rPr>
            </w:pPr>
            <w:r w:rsidRPr="00C02B73">
              <w:rPr>
                <w:highlight w:val="yellow"/>
              </w:rPr>
              <w:t>67.19%</w:t>
            </w:r>
          </w:p>
        </w:tc>
        <w:tc>
          <w:tcPr>
            <w:tcW w:w="993" w:type="dxa"/>
            <w:noWrap/>
            <w:hideMark/>
          </w:tcPr>
          <w:p w:rsidR="00921693" w:rsidRPr="00C02B73" w:rsidRDefault="00921693" w:rsidP="00921693">
            <w:pPr>
              <w:rPr>
                <w:highlight w:val="yellow"/>
              </w:rPr>
            </w:pPr>
            <w:r w:rsidRPr="00C02B73">
              <w:rPr>
                <w:highlight w:val="yellow"/>
              </w:rPr>
              <w:t>75.16%</w:t>
            </w:r>
          </w:p>
        </w:tc>
        <w:tc>
          <w:tcPr>
            <w:tcW w:w="1196" w:type="dxa"/>
            <w:noWrap/>
            <w:hideMark/>
          </w:tcPr>
          <w:p w:rsidR="00921693" w:rsidRPr="00921693" w:rsidRDefault="00921693" w:rsidP="00921693">
            <w:r w:rsidRPr="00921693">
              <w:t>40.45%</w:t>
            </w:r>
          </w:p>
        </w:tc>
      </w:tr>
      <w:tr w:rsidR="00921693" w:rsidRPr="00921693" w:rsidTr="00C02B73">
        <w:trPr>
          <w:trHeight w:val="300"/>
        </w:trPr>
        <w:tc>
          <w:tcPr>
            <w:tcW w:w="1436" w:type="dxa"/>
            <w:noWrap/>
            <w:hideMark/>
          </w:tcPr>
          <w:p w:rsidR="00921693" w:rsidRPr="00921693" w:rsidRDefault="00921693">
            <w:r w:rsidRPr="00921693">
              <w:lastRenderedPageBreak/>
              <w:t>1</w:t>
            </w:r>
          </w:p>
        </w:tc>
        <w:tc>
          <w:tcPr>
            <w:tcW w:w="1736" w:type="dxa"/>
            <w:noWrap/>
            <w:hideMark/>
          </w:tcPr>
          <w:p w:rsidR="00921693" w:rsidRPr="00921693" w:rsidRDefault="00921693" w:rsidP="00921693">
            <w:r w:rsidRPr="00921693">
              <w:t>100.00%</w:t>
            </w:r>
          </w:p>
        </w:tc>
        <w:tc>
          <w:tcPr>
            <w:tcW w:w="993" w:type="dxa"/>
            <w:noWrap/>
            <w:hideMark/>
          </w:tcPr>
          <w:p w:rsidR="00921693" w:rsidRPr="00921693" w:rsidRDefault="00921693" w:rsidP="00921693">
            <w:r w:rsidRPr="00921693">
              <w:t>32.81%</w:t>
            </w:r>
          </w:p>
        </w:tc>
        <w:tc>
          <w:tcPr>
            <w:tcW w:w="993" w:type="dxa"/>
            <w:noWrap/>
            <w:hideMark/>
          </w:tcPr>
          <w:p w:rsidR="00921693" w:rsidRPr="00921693" w:rsidRDefault="00921693" w:rsidP="00921693">
            <w:r w:rsidRPr="00921693">
              <w:t>24.84%</w:t>
            </w:r>
          </w:p>
        </w:tc>
        <w:tc>
          <w:tcPr>
            <w:tcW w:w="1196" w:type="dxa"/>
            <w:noWrap/>
            <w:hideMark/>
          </w:tcPr>
          <w:p w:rsidR="00921693" w:rsidRPr="00921693" w:rsidRDefault="00921693" w:rsidP="00921693">
            <w:r w:rsidRPr="00921693">
              <w:t>59.55%</w:t>
            </w:r>
          </w:p>
        </w:tc>
      </w:tr>
      <w:tr w:rsidR="00921693" w:rsidRPr="00921693" w:rsidTr="00C02B73">
        <w:trPr>
          <w:trHeight w:val="300"/>
        </w:trPr>
        <w:tc>
          <w:tcPr>
            <w:tcW w:w="1436" w:type="dxa"/>
            <w:noWrap/>
            <w:hideMark/>
          </w:tcPr>
          <w:p w:rsidR="00921693" w:rsidRPr="00921693" w:rsidRDefault="00921693">
            <w:pPr>
              <w:rPr>
                <w:b/>
                <w:bCs/>
              </w:rPr>
            </w:pPr>
            <w:r w:rsidRPr="00921693">
              <w:rPr>
                <w:b/>
                <w:bCs/>
              </w:rPr>
              <w:t>Grand Total</w:t>
            </w:r>
          </w:p>
        </w:tc>
        <w:tc>
          <w:tcPr>
            <w:tcW w:w="1736" w:type="dxa"/>
            <w:noWrap/>
            <w:hideMark/>
          </w:tcPr>
          <w:p w:rsidR="00921693" w:rsidRPr="00921693" w:rsidRDefault="00921693" w:rsidP="00921693">
            <w:pPr>
              <w:rPr>
                <w:b/>
                <w:bCs/>
              </w:rPr>
            </w:pPr>
            <w:r w:rsidRPr="00921693">
              <w:rPr>
                <w:b/>
                <w:bCs/>
              </w:rPr>
              <w:t>100.00%</w:t>
            </w:r>
          </w:p>
        </w:tc>
        <w:tc>
          <w:tcPr>
            <w:tcW w:w="993" w:type="dxa"/>
            <w:noWrap/>
            <w:hideMark/>
          </w:tcPr>
          <w:p w:rsidR="00921693" w:rsidRPr="00921693" w:rsidRDefault="00921693" w:rsidP="00921693">
            <w:pPr>
              <w:rPr>
                <w:b/>
                <w:bCs/>
              </w:rPr>
            </w:pPr>
            <w:r w:rsidRPr="00921693">
              <w:rPr>
                <w:b/>
                <w:bCs/>
              </w:rPr>
              <w:t>100.00%</w:t>
            </w:r>
          </w:p>
        </w:tc>
        <w:tc>
          <w:tcPr>
            <w:tcW w:w="993" w:type="dxa"/>
            <w:noWrap/>
            <w:hideMark/>
          </w:tcPr>
          <w:p w:rsidR="00921693" w:rsidRPr="00921693" w:rsidRDefault="00921693" w:rsidP="00921693">
            <w:pPr>
              <w:rPr>
                <w:b/>
                <w:bCs/>
              </w:rPr>
            </w:pPr>
            <w:r w:rsidRPr="00921693">
              <w:rPr>
                <w:b/>
                <w:bCs/>
              </w:rPr>
              <w:t>100.00%</w:t>
            </w:r>
          </w:p>
        </w:tc>
        <w:tc>
          <w:tcPr>
            <w:tcW w:w="1196" w:type="dxa"/>
            <w:noWrap/>
            <w:hideMark/>
          </w:tcPr>
          <w:p w:rsidR="00921693" w:rsidRPr="00921693" w:rsidRDefault="00921693" w:rsidP="00921693">
            <w:pPr>
              <w:keepNext/>
              <w:rPr>
                <w:b/>
                <w:bCs/>
              </w:rPr>
            </w:pPr>
            <w:r w:rsidRPr="00921693">
              <w:rPr>
                <w:b/>
                <w:bCs/>
              </w:rPr>
              <w:t>100.00%</w:t>
            </w:r>
          </w:p>
        </w:tc>
      </w:tr>
    </w:tbl>
    <w:p w:rsidR="0032784B" w:rsidRDefault="00921693" w:rsidP="00921693">
      <w:pPr>
        <w:pStyle w:val="Caption"/>
      </w:pPr>
      <w:bookmarkStart w:id="1" w:name="_Ref509960876"/>
      <w:r>
        <w:t xml:space="preserve">Table </w:t>
      </w:r>
      <w:r w:rsidR="009376B8">
        <w:fldChar w:fldCharType="begin"/>
      </w:r>
      <w:r w:rsidR="009376B8">
        <w:instrText xml:space="preserve"> SEQ Table \* ARABIC </w:instrText>
      </w:r>
      <w:r w:rsidR="009376B8">
        <w:fldChar w:fldCharType="separate"/>
      </w:r>
      <w:r w:rsidR="00C95DED">
        <w:rPr>
          <w:noProof/>
        </w:rPr>
        <w:t>1</w:t>
      </w:r>
      <w:r w:rsidR="009376B8">
        <w:rPr>
          <w:noProof/>
        </w:rPr>
        <w:fldChar w:fldCharType="end"/>
      </w:r>
      <w:bookmarkEnd w:id="1"/>
    </w:p>
    <w:p w:rsidR="00C02B73" w:rsidRDefault="00C02B73" w:rsidP="00C02B73"/>
    <w:tbl>
      <w:tblPr>
        <w:tblStyle w:val="TableGrid"/>
        <w:tblW w:w="0" w:type="auto"/>
        <w:tblLook w:val="04A0" w:firstRow="1" w:lastRow="0" w:firstColumn="1" w:lastColumn="0" w:noHBand="0" w:noVBand="1"/>
      </w:tblPr>
      <w:tblGrid>
        <w:gridCol w:w="1436"/>
        <w:gridCol w:w="1736"/>
        <w:gridCol w:w="993"/>
        <w:gridCol w:w="1196"/>
      </w:tblGrid>
      <w:tr w:rsidR="00C02B73" w:rsidRPr="00C02B73" w:rsidTr="00C02B73">
        <w:trPr>
          <w:trHeight w:val="300"/>
        </w:trPr>
        <w:tc>
          <w:tcPr>
            <w:tcW w:w="1436" w:type="dxa"/>
            <w:noWrap/>
            <w:hideMark/>
          </w:tcPr>
          <w:p w:rsidR="00C02B73" w:rsidRPr="00C02B73" w:rsidRDefault="00C02B73">
            <w:pPr>
              <w:rPr>
                <w:b/>
                <w:bCs/>
              </w:rPr>
            </w:pPr>
            <w:r>
              <w:rPr>
                <w:b/>
                <w:bCs/>
              </w:rPr>
              <w:t>%</w:t>
            </w:r>
          </w:p>
        </w:tc>
        <w:tc>
          <w:tcPr>
            <w:tcW w:w="1736" w:type="dxa"/>
            <w:noWrap/>
            <w:hideMark/>
          </w:tcPr>
          <w:p w:rsidR="00C02B73" w:rsidRPr="00C02B73" w:rsidRDefault="00C02B73">
            <w:pPr>
              <w:rPr>
                <w:b/>
                <w:bCs/>
              </w:rPr>
            </w:pPr>
            <w:r>
              <w:rPr>
                <w:b/>
                <w:bCs/>
              </w:rPr>
              <w:t>Zcode prediction</w:t>
            </w:r>
          </w:p>
        </w:tc>
        <w:tc>
          <w:tcPr>
            <w:tcW w:w="876" w:type="dxa"/>
            <w:noWrap/>
            <w:hideMark/>
          </w:tcPr>
          <w:p w:rsidR="00C02B73" w:rsidRPr="00C02B73" w:rsidRDefault="00C02B73">
            <w:pPr>
              <w:rPr>
                <w:b/>
                <w:bCs/>
              </w:rPr>
            </w:pPr>
          </w:p>
        </w:tc>
        <w:tc>
          <w:tcPr>
            <w:tcW w:w="1196" w:type="dxa"/>
            <w:noWrap/>
            <w:hideMark/>
          </w:tcPr>
          <w:p w:rsidR="00C02B73" w:rsidRPr="00C02B73" w:rsidRDefault="00C02B73"/>
        </w:tc>
      </w:tr>
      <w:tr w:rsidR="00C02B73" w:rsidRPr="00C02B73" w:rsidTr="00C02B73">
        <w:trPr>
          <w:trHeight w:val="300"/>
        </w:trPr>
        <w:tc>
          <w:tcPr>
            <w:tcW w:w="1436" w:type="dxa"/>
            <w:noWrap/>
            <w:hideMark/>
          </w:tcPr>
          <w:p w:rsidR="00C02B73" w:rsidRPr="00C02B73" w:rsidRDefault="00C02B73">
            <w:pPr>
              <w:rPr>
                <w:b/>
                <w:bCs/>
              </w:rPr>
            </w:pPr>
            <w:r>
              <w:rPr>
                <w:b/>
                <w:bCs/>
              </w:rPr>
              <w:t>Actual win team</w:t>
            </w:r>
          </w:p>
        </w:tc>
        <w:tc>
          <w:tcPr>
            <w:tcW w:w="1736" w:type="dxa"/>
            <w:noWrap/>
            <w:hideMark/>
          </w:tcPr>
          <w:p w:rsidR="00C02B73" w:rsidRPr="00C02B73" w:rsidRDefault="00C02B73">
            <w:pPr>
              <w:rPr>
                <w:b/>
                <w:bCs/>
              </w:rPr>
            </w:pPr>
            <w:r w:rsidRPr="00C02B73">
              <w:rPr>
                <w:b/>
                <w:bCs/>
              </w:rPr>
              <w:t>Team1</w:t>
            </w:r>
          </w:p>
        </w:tc>
        <w:tc>
          <w:tcPr>
            <w:tcW w:w="876" w:type="dxa"/>
            <w:noWrap/>
            <w:hideMark/>
          </w:tcPr>
          <w:p w:rsidR="00C02B73" w:rsidRPr="00C02B73" w:rsidRDefault="00C02B73">
            <w:pPr>
              <w:rPr>
                <w:b/>
                <w:bCs/>
              </w:rPr>
            </w:pPr>
            <w:r w:rsidRPr="00C02B73">
              <w:rPr>
                <w:b/>
                <w:bCs/>
              </w:rPr>
              <w:t>Team2</w:t>
            </w:r>
          </w:p>
        </w:tc>
        <w:tc>
          <w:tcPr>
            <w:tcW w:w="1196" w:type="dxa"/>
            <w:noWrap/>
            <w:hideMark/>
          </w:tcPr>
          <w:p w:rsidR="00C02B73" w:rsidRPr="00C02B73" w:rsidRDefault="00C02B73">
            <w:pPr>
              <w:rPr>
                <w:b/>
                <w:bCs/>
              </w:rPr>
            </w:pPr>
            <w:r w:rsidRPr="00C02B73">
              <w:rPr>
                <w:b/>
                <w:bCs/>
              </w:rPr>
              <w:t>Grand Total</w:t>
            </w:r>
          </w:p>
        </w:tc>
      </w:tr>
      <w:tr w:rsidR="00C02B73" w:rsidRPr="00C02B73" w:rsidTr="00C02B73">
        <w:trPr>
          <w:trHeight w:val="300"/>
        </w:trPr>
        <w:tc>
          <w:tcPr>
            <w:tcW w:w="1436" w:type="dxa"/>
            <w:noWrap/>
            <w:hideMark/>
          </w:tcPr>
          <w:p w:rsidR="00C02B73" w:rsidRPr="00C02B73" w:rsidRDefault="00C02B73">
            <w:r w:rsidRPr="00C02B73">
              <w:t>Team1</w:t>
            </w:r>
          </w:p>
        </w:tc>
        <w:tc>
          <w:tcPr>
            <w:tcW w:w="1736" w:type="dxa"/>
            <w:noWrap/>
            <w:hideMark/>
          </w:tcPr>
          <w:p w:rsidR="00C02B73" w:rsidRPr="00C02B73" w:rsidRDefault="00C02B73" w:rsidP="00C02B73">
            <w:pPr>
              <w:rPr>
                <w:highlight w:val="yellow"/>
              </w:rPr>
            </w:pPr>
            <w:r w:rsidRPr="00C02B73">
              <w:rPr>
                <w:highlight w:val="yellow"/>
              </w:rPr>
              <w:t>57.35%</w:t>
            </w:r>
          </w:p>
        </w:tc>
        <w:tc>
          <w:tcPr>
            <w:tcW w:w="876" w:type="dxa"/>
            <w:noWrap/>
            <w:hideMark/>
          </w:tcPr>
          <w:p w:rsidR="00C02B73" w:rsidRPr="00C02B73" w:rsidRDefault="00C02B73" w:rsidP="00C02B73">
            <w:r w:rsidRPr="00C02B73">
              <w:t>29.01%</w:t>
            </w:r>
          </w:p>
        </w:tc>
        <w:tc>
          <w:tcPr>
            <w:tcW w:w="1196" w:type="dxa"/>
            <w:noWrap/>
            <w:hideMark/>
          </w:tcPr>
          <w:p w:rsidR="00C02B73" w:rsidRPr="00C02B73" w:rsidRDefault="00C02B73" w:rsidP="00C02B73">
            <w:r w:rsidRPr="00C02B73">
              <w:t>38.69%</w:t>
            </w:r>
          </w:p>
        </w:tc>
      </w:tr>
      <w:tr w:rsidR="00C02B73" w:rsidRPr="00C02B73" w:rsidTr="00C02B73">
        <w:trPr>
          <w:trHeight w:val="300"/>
        </w:trPr>
        <w:tc>
          <w:tcPr>
            <w:tcW w:w="1436" w:type="dxa"/>
            <w:noWrap/>
            <w:hideMark/>
          </w:tcPr>
          <w:p w:rsidR="00C02B73" w:rsidRPr="00C02B73" w:rsidRDefault="00C02B73">
            <w:r w:rsidRPr="00C02B73">
              <w:t>Team2</w:t>
            </w:r>
          </w:p>
        </w:tc>
        <w:tc>
          <w:tcPr>
            <w:tcW w:w="1736" w:type="dxa"/>
            <w:noWrap/>
            <w:hideMark/>
          </w:tcPr>
          <w:p w:rsidR="00C02B73" w:rsidRPr="00C02B73" w:rsidRDefault="00C02B73" w:rsidP="00C02B73">
            <w:r w:rsidRPr="00C02B73">
              <w:t>42.65%</w:t>
            </w:r>
          </w:p>
        </w:tc>
        <w:tc>
          <w:tcPr>
            <w:tcW w:w="876" w:type="dxa"/>
            <w:noWrap/>
            <w:hideMark/>
          </w:tcPr>
          <w:p w:rsidR="00C02B73" w:rsidRPr="00C02B73" w:rsidRDefault="00C02B73" w:rsidP="00C02B73">
            <w:r w:rsidRPr="00C02B73">
              <w:rPr>
                <w:highlight w:val="yellow"/>
              </w:rPr>
              <w:t>70.99%</w:t>
            </w:r>
          </w:p>
        </w:tc>
        <w:tc>
          <w:tcPr>
            <w:tcW w:w="1196" w:type="dxa"/>
            <w:noWrap/>
            <w:hideMark/>
          </w:tcPr>
          <w:p w:rsidR="00C02B73" w:rsidRPr="00C02B73" w:rsidRDefault="00C02B73" w:rsidP="00C02B73">
            <w:r w:rsidRPr="00C02B73">
              <w:t>61.31%</w:t>
            </w:r>
          </w:p>
        </w:tc>
      </w:tr>
      <w:tr w:rsidR="00C02B73" w:rsidRPr="00C02B73" w:rsidTr="00C02B73">
        <w:trPr>
          <w:trHeight w:val="300"/>
        </w:trPr>
        <w:tc>
          <w:tcPr>
            <w:tcW w:w="1436" w:type="dxa"/>
            <w:noWrap/>
            <w:hideMark/>
          </w:tcPr>
          <w:p w:rsidR="00C02B73" w:rsidRPr="00C02B73" w:rsidRDefault="00C02B73">
            <w:pPr>
              <w:rPr>
                <w:b/>
                <w:bCs/>
              </w:rPr>
            </w:pPr>
            <w:r w:rsidRPr="00C02B73">
              <w:rPr>
                <w:b/>
                <w:bCs/>
              </w:rPr>
              <w:t>Grand Total</w:t>
            </w:r>
          </w:p>
        </w:tc>
        <w:tc>
          <w:tcPr>
            <w:tcW w:w="1736" w:type="dxa"/>
            <w:noWrap/>
            <w:hideMark/>
          </w:tcPr>
          <w:p w:rsidR="00C02B73" w:rsidRPr="00C02B73" w:rsidRDefault="00C02B73" w:rsidP="00C02B73">
            <w:pPr>
              <w:rPr>
                <w:b/>
                <w:bCs/>
              </w:rPr>
            </w:pPr>
            <w:r w:rsidRPr="00C02B73">
              <w:rPr>
                <w:b/>
                <w:bCs/>
              </w:rPr>
              <w:t>100.00%</w:t>
            </w:r>
          </w:p>
        </w:tc>
        <w:tc>
          <w:tcPr>
            <w:tcW w:w="876" w:type="dxa"/>
            <w:noWrap/>
            <w:hideMark/>
          </w:tcPr>
          <w:p w:rsidR="00C02B73" w:rsidRPr="00C02B73" w:rsidRDefault="00C02B73" w:rsidP="00C02B73">
            <w:pPr>
              <w:rPr>
                <w:b/>
                <w:bCs/>
              </w:rPr>
            </w:pPr>
            <w:r w:rsidRPr="00C02B73">
              <w:rPr>
                <w:b/>
                <w:bCs/>
              </w:rPr>
              <w:t>100.00%</w:t>
            </w:r>
          </w:p>
        </w:tc>
        <w:tc>
          <w:tcPr>
            <w:tcW w:w="1196" w:type="dxa"/>
            <w:noWrap/>
            <w:hideMark/>
          </w:tcPr>
          <w:p w:rsidR="00C02B73" w:rsidRPr="00C02B73" w:rsidRDefault="00C02B73" w:rsidP="00C02B73">
            <w:pPr>
              <w:rPr>
                <w:b/>
                <w:bCs/>
              </w:rPr>
            </w:pPr>
            <w:r w:rsidRPr="00C02B73">
              <w:rPr>
                <w:b/>
                <w:bCs/>
              </w:rPr>
              <w:t>100.00%</w:t>
            </w:r>
          </w:p>
        </w:tc>
      </w:tr>
    </w:tbl>
    <w:p w:rsidR="00C02B73" w:rsidRPr="00C02B73" w:rsidRDefault="00C02B73" w:rsidP="00C02B73">
      <w:pPr>
        <w:pStyle w:val="Caption"/>
      </w:pPr>
      <w:r>
        <w:t xml:space="preserve">Table </w:t>
      </w:r>
      <w:r w:rsidR="009376B8">
        <w:fldChar w:fldCharType="begin"/>
      </w:r>
      <w:r w:rsidR="009376B8">
        <w:instrText xml:space="preserve"> SEQ Table \* ARABIC </w:instrText>
      </w:r>
      <w:r w:rsidR="009376B8">
        <w:fldChar w:fldCharType="separate"/>
      </w:r>
      <w:r w:rsidR="00C95DED">
        <w:rPr>
          <w:noProof/>
        </w:rPr>
        <w:t>2</w:t>
      </w:r>
      <w:r w:rsidR="009376B8">
        <w:rPr>
          <w:noProof/>
        </w:rPr>
        <w:fldChar w:fldCharType="end"/>
      </w:r>
    </w:p>
    <w:p w:rsidR="00C95DED" w:rsidRDefault="008E34BB" w:rsidP="00C02B73">
      <w:r>
        <w:t xml:space="preserve">As of 28.03.2018, the runline accuracy is as per </w:t>
      </w:r>
      <w:r w:rsidR="00155AF1">
        <w:fldChar w:fldCharType="begin"/>
      </w:r>
      <w:r w:rsidR="00155AF1">
        <w:instrText xml:space="preserve"> REF _Ref510046905 \h </w:instrText>
      </w:r>
      <w:r w:rsidR="00155AF1">
        <w:fldChar w:fldCharType="separate"/>
      </w:r>
    </w:p>
    <w:tbl>
      <w:tblPr>
        <w:tblStyle w:val="TableGrid"/>
        <w:tblW w:w="0" w:type="auto"/>
        <w:tblLook w:val="04A0" w:firstRow="1" w:lastRow="0" w:firstColumn="1" w:lastColumn="0" w:noHBand="0" w:noVBand="1"/>
      </w:tblPr>
      <w:tblGrid>
        <w:gridCol w:w="1416"/>
        <w:gridCol w:w="1436"/>
      </w:tblGrid>
      <w:tr w:rsidR="00C95DED" w:rsidRPr="00242D51" w:rsidTr="00242D51">
        <w:trPr>
          <w:trHeight w:val="300"/>
        </w:trPr>
        <w:tc>
          <w:tcPr>
            <w:tcW w:w="1416" w:type="dxa"/>
            <w:noWrap/>
            <w:hideMark/>
          </w:tcPr>
          <w:p w:rsidR="00C95DED" w:rsidRPr="00242D51" w:rsidRDefault="00C95DED" w:rsidP="00242D51">
            <w:pPr>
              <w:pStyle w:val="Caption"/>
              <w:rPr>
                <w:b/>
                <w:bCs/>
              </w:rPr>
            </w:pPr>
            <w:r>
              <w:rPr>
                <w:b/>
                <w:bCs/>
              </w:rPr>
              <w:t>RL error</w:t>
            </w:r>
          </w:p>
        </w:tc>
        <w:tc>
          <w:tcPr>
            <w:tcW w:w="1436" w:type="dxa"/>
            <w:noWrap/>
            <w:hideMark/>
          </w:tcPr>
          <w:p w:rsidR="00C95DED" w:rsidRPr="00242D51" w:rsidRDefault="00C95DED" w:rsidP="00242D51">
            <w:pPr>
              <w:pStyle w:val="Caption"/>
              <w:rPr>
                <w:b/>
                <w:bCs/>
              </w:rPr>
            </w:pPr>
            <w:r>
              <w:rPr>
                <w:b/>
                <w:bCs/>
              </w:rPr>
              <w:t>Count %</w:t>
            </w:r>
          </w:p>
        </w:tc>
      </w:tr>
      <w:tr w:rsidR="00C95DED" w:rsidRPr="00242D51" w:rsidTr="00242D51">
        <w:trPr>
          <w:trHeight w:val="300"/>
        </w:trPr>
        <w:tc>
          <w:tcPr>
            <w:tcW w:w="1416" w:type="dxa"/>
            <w:noWrap/>
            <w:hideMark/>
          </w:tcPr>
          <w:p w:rsidR="00C95DED" w:rsidRPr="00242D51" w:rsidRDefault="00C95DED" w:rsidP="00242D51">
            <w:pPr>
              <w:pStyle w:val="Caption"/>
            </w:pPr>
            <w:r w:rsidRPr="00242D51">
              <w:t>0</w:t>
            </w:r>
          </w:p>
        </w:tc>
        <w:tc>
          <w:tcPr>
            <w:tcW w:w="1436" w:type="dxa"/>
            <w:noWrap/>
            <w:hideMark/>
          </w:tcPr>
          <w:p w:rsidR="00C95DED" w:rsidRPr="00242D51" w:rsidRDefault="00C95DED" w:rsidP="00242D51">
            <w:pPr>
              <w:pStyle w:val="Caption"/>
            </w:pPr>
            <w:r w:rsidRPr="009244BF">
              <w:rPr>
                <w:highlight w:val="yellow"/>
              </w:rPr>
              <w:t>53.52%</w:t>
            </w:r>
          </w:p>
        </w:tc>
      </w:tr>
      <w:tr w:rsidR="00C95DED" w:rsidRPr="00242D51" w:rsidTr="00242D51">
        <w:trPr>
          <w:trHeight w:val="300"/>
        </w:trPr>
        <w:tc>
          <w:tcPr>
            <w:tcW w:w="1416" w:type="dxa"/>
            <w:noWrap/>
            <w:hideMark/>
          </w:tcPr>
          <w:p w:rsidR="00C95DED" w:rsidRPr="00242D51" w:rsidRDefault="00C95DED" w:rsidP="00242D51">
            <w:pPr>
              <w:pStyle w:val="Caption"/>
            </w:pPr>
            <w:r w:rsidRPr="00242D51">
              <w:t>1</w:t>
            </w:r>
          </w:p>
        </w:tc>
        <w:tc>
          <w:tcPr>
            <w:tcW w:w="1436" w:type="dxa"/>
            <w:noWrap/>
            <w:hideMark/>
          </w:tcPr>
          <w:p w:rsidR="00C95DED" w:rsidRPr="00242D51" w:rsidRDefault="00C95DED" w:rsidP="00242D51">
            <w:pPr>
              <w:pStyle w:val="Caption"/>
            </w:pPr>
            <w:r w:rsidRPr="00242D51">
              <w:t>46.48%</w:t>
            </w:r>
          </w:p>
        </w:tc>
      </w:tr>
      <w:tr w:rsidR="00C95DED" w:rsidRPr="00766454" w:rsidTr="00242D51">
        <w:trPr>
          <w:trHeight w:val="300"/>
        </w:trPr>
        <w:tc>
          <w:tcPr>
            <w:tcW w:w="1416" w:type="dxa"/>
            <w:noWrap/>
            <w:hideMark/>
          </w:tcPr>
          <w:p w:rsidR="00C95DED" w:rsidRPr="00242D51" w:rsidRDefault="00C95DED" w:rsidP="00242D51">
            <w:pPr>
              <w:pStyle w:val="Caption"/>
              <w:rPr>
                <w:b/>
                <w:bCs/>
              </w:rPr>
            </w:pPr>
            <w:r w:rsidRPr="00242D51">
              <w:rPr>
                <w:b/>
                <w:bCs/>
              </w:rPr>
              <w:t>Grand Total</w:t>
            </w:r>
          </w:p>
        </w:tc>
        <w:tc>
          <w:tcPr>
            <w:tcW w:w="1436" w:type="dxa"/>
            <w:noWrap/>
            <w:hideMark/>
          </w:tcPr>
          <w:p w:rsidR="00C95DED" w:rsidRPr="00242D51" w:rsidRDefault="00C95DED" w:rsidP="009244BF">
            <w:pPr>
              <w:pStyle w:val="Caption"/>
              <w:keepNext/>
              <w:rPr>
                <w:b/>
                <w:bCs/>
              </w:rPr>
            </w:pPr>
            <w:r w:rsidRPr="00242D51">
              <w:rPr>
                <w:b/>
                <w:bCs/>
              </w:rPr>
              <w:t>100.00%</w:t>
            </w:r>
          </w:p>
        </w:tc>
      </w:tr>
    </w:tbl>
    <w:p w:rsidR="00C02B73" w:rsidRDefault="00155AF1" w:rsidP="00C02B73">
      <w:r>
        <w:fldChar w:fldCharType="end"/>
      </w:r>
      <w:r>
        <w:t xml:space="preserve">. Expectedly the accuracy drops as the predictions are more aggressive than moneyline bets. </w:t>
      </w:r>
      <w:r w:rsidR="00764AF8">
        <w:t xml:space="preserve">The accuracies however significantly surpasses that of zcode </w:t>
      </w:r>
      <w:r w:rsidR="00C23B93">
        <w:t>(</w:t>
      </w:r>
      <w:r w:rsidR="00C23B93">
        <w:fldChar w:fldCharType="begin"/>
      </w:r>
      <w:r w:rsidR="00C23B93">
        <w:instrText xml:space="preserve"> REF _Ref510048499 \h </w:instrText>
      </w:r>
      <w:r w:rsidR="00C23B93">
        <w:fldChar w:fldCharType="separate"/>
      </w:r>
      <w:r w:rsidR="00C95DED">
        <w:t xml:space="preserve">Table </w:t>
      </w:r>
      <w:r w:rsidR="00C95DED">
        <w:rPr>
          <w:noProof/>
        </w:rPr>
        <w:t>4</w:t>
      </w:r>
      <w:r w:rsidR="00C23B93">
        <w:fldChar w:fldCharType="end"/>
      </w:r>
      <w:r w:rsidR="00C23B93">
        <w:t xml:space="preserve">) </w:t>
      </w:r>
      <w:r w:rsidR="00764AF8">
        <w:t xml:space="preserve">and if </w:t>
      </w:r>
      <w:r w:rsidR="00C05122">
        <w:t>the odds are bigger than 1.5, the user is still able to make profit.</w:t>
      </w:r>
      <w:r w:rsidR="00FB2270">
        <w:t xml:space="preserve"> Runline betting strategy is preferred if the bettor is willing to be more risk taking and potentially earn more profit in return through higher odds.</w:t>
      </w:r>
      <w:r w:rsidR="00426286">
        <w:t xml:space="preserve"> </w:t>
      </w:r>
      <w:r w:rsidR="00B2161E">
        <w:t>The comparison against market prediction is not available due to non-collection of odds data that correspond to specific predicted margins.</w:t>
      </w:r>
    </w:p>
    <w:tbl>
      <w:tblPr>
        <w:tblStyle w:val="TableGrid"/>
        <w:tblW w:w="0" w:type="auto"/>
        <w:tblLook w:val="04A0" w:firstRow="1" w:lastRow="0" w:firstColumn="1" w:lastColumn="0" w:noHBand="0" w:noVBand="1"/>
      </w:tblPr>
      <w:tblGrid>
        <w:gridCol w:w="1416"/>
        <w:gridCol w:w="1436"/>
      </w:tblGrid>
      <w:tr w:rsidR="00242D51" w:rsidRPr="00242D51" w:rsidTr="00242D51">
        <w:trPr>
          <w:trHeight w:val="300"/>
        </w:trPr>
        <w:tc>
          <w:tcPr>
            <w:tcW w:w="1416" w:type="dxa"/>
            <w:noWrap/>
            <w:hideMark/>
          </w:tcPr>
          <w:p w:rsidR="00242D51" w:rsidRPr="00242D51" w:rsidRDefault="009244BF" w:rsidP="00242D51">
            <w:pPr>
              <w:pStyle w:val="Caption"/>
              <w:rPr>
                <w:b/>
                <w:bCs/>
              </w:rPr>
            </w:pPr>
            <w:bookmarkStart w:id="2" w:name="_Ref510046905"/>
            <w:r>
              <w:rPr>
                <w:b/>
                <w:bCs/>
              </w:rPr>
              <w:t>RL error</w:t>
            </w:r>
          </w:p>
        </w:tc>
        <w:tc>
          <w:tcPr>
            <w:tcW w:w="1436" w:type="dxa"/>
            <w:noWrap/>
            <w:hideMark/>
          </w:tcPr>
          <w:p w:rsidR="00242D51" w:rsidRPr="00242D51" w:rsidRDefault="00357A75" w:rsidP="00242D51">
            <w:pPr>
              <w:pStyle w:val="Caption"/>
              <w:rPr>
                <w:b/>
                <w:bCs/>
              </w:rPr>
            </w:pPr>
            <w:r>
              <w:rPr>
                <w:b/>
                <w:bCs/>
              </w:rPr>
              <w:t xml:space="preserve">Count </w:t>
            </w:r>
            <w:r w:rsidR="009244BF">
              <w:rPr>
                <w:b/>
                <w:bCs/>
              </w:rPr>
              <w:t>%</w:t>
            </w:r>
          </w:p>
        </w:tc>
      </w:tr>
      <w:tr w:rsidR="00242D51" w:rsidRPr="00242D51" w:rsidTr="00242D51">
        <w:trPr>
          <w:trHeight w:val="300"/>
        </w:trPr>
        <w:tc>
          <w:tcPr>
            <w:tcW w:w="1416" w:type="dxa"/>
            <w:noWrap/>
            <w:hideMark/>
          </w:tcPr>
          <w:p w:rsidR="00242D51" w:rsidRPr="00242D51" w:rsidRDefault="00242D51" w:rsidP="00242D51">
            <w:pPr>
              <w:pStyle w:val="Caption"/>
            </w:pPr>
            <w:r w:rsidRPr="00242D51">
              <w:t>0</w:t>
            </w:r>
          </w:p>
        </w:tc>
        <w:tc>
          <w:tcPr>
            <w:tcW w:w="1436" w:type="dxa"/>
            <w:noWrap/>
            <w:hideMark/>
          </w:tcPr>
          <w:p w:rsidR="00242D51" w:rsidRPr="00242D51" w:rsidRDefault="00242D51" w:rsidP="00242D51">
            <w:pPr>
              <w:pStyle w:val="Caption"/>
            </w:pPr>
            <w:r w:rsidRPr="009244BF">
              <w:rPr>
                <w:highlight w:val="yellow"/>
              </w:rPr>
              <w:t>53.52%</w:t>
            </w:r>
          </w:p>
        </w:tc>
      </w:tr>
      <w:tr w:rsidR="00242D51" w:rsidRPr="00242D51" w:rsidTr="00242D51">
        <w:trPr>
          <w:trHeight w:val="300"/>
        </w:trPr>
        <w:tc>
          <w:tcPr>
            <w:tcW w:w="1416" w:type="dxa"/>
            <w:noWrap/>
            <w:hideMark/>
          </w:tcPr>
          <w:p w:rsidR="00242D51" w:rsidRPr="00242D51" w:rsidRDefault="00242D51" w:rsidP="00242D51">
            <w:pPr>
              <w:pStyle w:val="Caption"/>
            </w:pPr>
            <w:r w:rsidRPr="00242D51">
              <w:t>1</w:t>
            </w:r>
          </w:p>
        </w:tc>
        <w:tc>
          <w:tcPr>
            <w:tcW w:w="1436" w:type="dxa"/>
            <w:noWrap/>
            <w:hideMark/>
          </w:tcPr>
          <w:p w:rsidR="00242D51" w:rsidRPr="00242D51" w:rsidRDefault="00242D51" w:rsidP="00242D51">
            <w:pPr>
              <w:pStyle w:val="Caption"/>
            </w:pPr>
            <w:r w:rsidRPr="00242D51">
              <w:t>46.48%</w:t>
            </w:r>
          </w:p>
        </w:tc>
      </w:tr>
      <w:tr w:rsidR="00242D51" w:rsidRPr="00766454" w:rsidTr="00242D51">
        <w:trPr>
          <w:trHeight w:val="300"/>
        </w:trPr>
        <w:tc>
          <w:tcPr>
            <w:tcW w:w="1416" w:type="dxa"/>
            <w:noWrap/>
            <w:hideMark/>
          </w:tcPr>
          <w:p w:rsidR="00242D51" w:rsidRPr="00242D51" w:rsidRDefault="00242D51" w:rsidP="00242D51">
            <w:pPr>
              <w:pStyle w:val="Caption"/>
              <w:rPr>
                <w:b/>
                <w:bCs/>
              </w:rPr>
            </w:pPr>
            <w:r w:rsidRPr="00242D51">
              <w:rPr>
                <w:b/>
                <w:bCs/>
              </w:rPr>
              <w:t>Grand Total</w:t>
            </w:r>
          </w:p>
        </w:tc>
        <w:tc>
          <w:tcPr>
            <w:tcW w:w="1436" w:type="dxa"/>
            <w:noWrap/>
            <w:hideMark/>
          </w:tcPr>
          <w:p w:rsidR="00242D51" w:rsidRPr="00242D51" w:rsidRDefault="00242D51" w:rsidP="009244BF">
            <w:pPr>
              <w:pStyle w:val="Caption"/>
              <w:keepNext/>
              <w:rPr>
                <w:b/>
                <w:bCs/>
              </w:rPr>
            </w:pPr>
            <w:r w:rsidRPr="00242D51">
              <w:rPr>
                <w:b/>
                <w:bCs/>
              </w:rPr>
              <w:t>100.00%</w:t>
            </w:r>
          </w:p>
        </w:tc>
      </w:tr>
    </w:tbl>
    <w:bookmarkEnd w:id="2"/>
    <w:p w:rsidR="009244BF" w:rsidRDefault="009244BF" w:rsidP="00503083">
      <w:pPr>
        <w:pStyle w:val="Caption"/>
      </w:pPr>
      <w:r>
        <w:t xml:space="preserve">Table </w:t>
      </w:r>
      <w:r w:rsidR="009376B8">
        <w:fldChar w:fldCharType="begin"/>
      </w:r>
      <w:r w:rsidR="009376B8">
        <w:instrText xml:space="preserve"> SEQ Table \* ARABIC </w:instrText>
      </w:r>
      <w:r w:rsidR="009376B8">
        <w:fldChar w:fldCharType="separate"/>
      </w:r>
      <w:r w:rsidR="00C95DED">
        <w:rPr>
          <w:noProof/>
        </w:rPr>
        <w:t>3</w:t>
      </w:r>
      <w:r w:rsidR="009376B8">
        <w:rPr>
          <w:noProof/>
        </w:rPr>
        <w:fldChar w:fldCharType="end"/>
      </w:r>
    </w:p>
    <w:p w:rsidR="004445C9" w:rsidRPr="004445C9" w:rsidRDefault="004445C9" w:rsidP="004445C9"/>
    <w:tbl>
      <w:tblPr>
        <w:tblStyle w:val="TableGrid"/>
        <w:tblW w:w="0" w:type="auto"/>
        <w:tblLook w:val="04A0" w:firstRow="1" w:lastRow="0" w:firstColumn="1" w:lastColumn="0" w:noHBand="0" w:noVBand="1"/>
      </w:tblPr>
      <w:tblGrid>
        <w:gridCol w:w="1416"/>
        <w:gridCol w:w="1436"/>
      </w:tblGrid>
      <w:tr w:rsidR="009244BF" w:rsidRPr="009244BF" w:rsidTr="009244BF">
        <w:trPr>
          <w:trHeight w:val="300"/>
        </w:trPr>
        <w:tc>
          <w:tcPr>
            <w:tcW w:w="1416" w:type="dxa"/>
            <w:noWrap/>
            <w:hideMark/>
          </w:tcPr>
          <w:p w:rsidR="009244BF" w:rsidRPr="009244BF" w:rsidRDefault="009244BF">
            <w:pPr>
              <w:rPr>
                <w:b/>
                <w:bCs/>
              </w:rPr>
            </w:pPr>
            <w:r>
              <w:rPr>
                <w:b/>
                <w:bCs/>
              </w:rPr>
              <w:t>Zcode RL error</w:t>
            </w:r>
          </w:p>
        </w:tc>
        <w:tc>
          <w:tcPr>
            <w:tcW w:w="1436" w:type="dxa"/>
            <w:noWrap/>
            <w:hideMark/>
          </w:tcPr>
          <w:p w:rsidR="009244BF" w:rsidRPr="009244BF" w:rsidRDefault="00357A75">
            <w:pPr>
              <w:rPr>
                <w:b/>
                <w:bCs/>
              </w:rPr>
            </w:pPr>
            <w:r>
              <w:rPr>
                <w:b/>
                <w:bCs/>
              </w:rPr>
              <w:t xml:space="preserve">Count </w:t>
            </w:r>
            <w:r w:rsidR="009244BF">
              <w:rPr>
                <w:b/>
                <w:bCs/>
              </w:rPr>
              <w:t>%</w:t>
            </w:r>
          </w:p>
        </w:tc>
      </w:tr>
      <w:tr w:rsidR="009244BF" w:rsidRPr="009244BF" w:rsidTr="009244BF">
        <w:trPr>
          <w:trHeight w:val="300"/>
        </w:trPr>
        <w:tc>
          <w:tcPr>
            <w:tcW w:w="1416" w:type="dxa"/>
            <w:noWrap/>
            <w:hideMark/>
          </w:tcPr>
          <w:p w:rsidR="009244BF" w:rsidRPr="009244BF" w:rsidRDefault="009244BF">
            <w:r w:rsidRPr="009244BF">
              <w:t>0</w:t>
            </w:r>
          </w:p>
        </w:tc>
        <w:tc>
          <w:tcPr>
            <w:tcW w:w="1436" w:type="dxa"/>
            <w:noWrap/>
            <w:hideMark/>
          </w:tcPr>
          <w:p w:rsidR="009244BF" w:rsidRPr="009244BF" w:rsidRDefault="009244BF" w:rsidP="009244BF">
            <w:r w:rsidRPr="009244BF">
              <w:rPr>
                <w:highlight w:val="yellow"/>
              </w:rPr>
              <w:t>13.67%</w:t>
            </w:r>
          </w:p>
        </w:tc>
      </w:tr>
      <w:tr w:rsidR="009244BF" w:rsidRPr="009244BF" w:rsidTr="009244BF">
        <w:trPr>
          <w:trHeight w:val="300"/>
        </w:trPr>
        <w:tc>
          <w:tcPr>
            <w:tcW w:w="1416" w:type="dxa"/>
            <w:noWrap/>
            <w:hideMark/>
          </w:tcPr>
          <w:p w:rsidR="009244BF" w:rsidRPr="009244BF" w:rsidRDefault="009244BF">
            <w:r w:rsidRPr="009244BF">
              <w:t>1</w:t>
            </w:r>
          </w:p>
        </w:tc>
        <w:tc>
          <w:tcPr>
            <w:tcW w:w="1436" w:type="dxa"/>
            <w:noWrap/>
            <w:hideMark/>
          </w:tcPr>
          <w:p w:rsidR="009244BF" w:rsidRPr="009244BF" w:rsidRDefault="009244BF" w:rsidP="009244BF">
            <w:r w:rsidRPr="009244BF">
              <w:t>86.33%</w:t>
            </w:r>
          </w:p>
        </w:tc>
      </w:tr>
      <w:tr w:rsidR="009244BF" w:rsidRPr="009244BF" w:rsidTr="009244BF">
        <w:trPr>
          <w:trHeight w:val="300"/>
        </w:trPr>
        <w:tc>
          <w:tcPr>
            <w:tcW w:w="1416" w:type="dxa"/>
            <w:noWrap/>
            <w:hideMark/>
          </w:tcPr>
          <w:p w:rsidR="009244BF" w:rsidRPr="009244BF" w:rsidRDefault="009244BF">
            <w:pPr>
              <w:rPr>
                <w:b/>
                <w:bCs/>
              </w:rPr>
            </w:pPr>
            <w:r w:rsidRPr="009244BF">
              <w:rPr>
                <w:b/>
                <w:bCs/>
              </w:rPr>
              <w:t>Grand Total</w:t>
            </w:r>
          </w:p>
        </w:tc>
        <w:tc>
          <w:tcPr>
            <w:tcW w:w="1436" w:type="dxa"/>
            <w:noWrap/>
            <w:hideMark/>
          </w:tcPr>
          <w:p w:rsidR="009244BF" w:rsidRPr="009244BF" w:rsidRDefault="009244BF" w:rsidP="009244BF">
            <w:pPr>
              <w:rPr>
                <w:b/>
                <w:bCs/>
              </w:rPr>
            </w:pPr>
            <w:r w:rsidRPr="009244BF">
              <w:rPr>
                <w:b/>
                <w:bCs/>
              </w:rPr>
              <w:t>100.00%</w:t>
            </w:r>
          </w:p>
        </w:tc>
      </w:tr>
    </w:tbl>
    <w:p w:rsidR="009244BF" w:rsidRPr="009244BF" w:rsidRDefault="009244BF" w:rsidP="009244BF">
      <w:pPr>
        <w:pStyle w:val="Caption"/>
      </w:pPr>
      <w:bookmarkStart w:id="3" w:name="_Ref510048499"/>
      <w:r>
        <w:t xml:space="preserve">Table </w:t>
      </w:r>
      <w:r w:rsidR="009376B8">
        <w:fldChar w:fldCharType="begin"/>
      </w:r>
      <w:r w:rsidR="009376B8">
        <w:instrText xml:space="preserve"> SEQ Table \* ARABIC </w:instrText>
      </w:r>
      <w:r w:rsidR="009376B8">
        <w:fldChar w:fldCharType="separate"/>
      </w:r>
      <w:r w:rsidR="00C95DED">
        <w:rPr>
          <w:noProof/>
        </w:rPr>
        <w:t>4</w:t>
      </w:r>
      <w:r w:rsidR="009376B8">
        <w:rPr>
          <w:noProof/>
        </w:rPr>
        <w:fldChar w:fldCharType="end"/>
      </w:r>
      <w:bookmarkEnd w:id="3"/>
    </w:p>
    <w:p w:rsidR="00A17E91" w:rsidRDefault="00426286" w:rsidP="00C02B73">
      <w:r>
        <w:lastRenderedPageBreak/>
        <w:t>Ultimately, RL bet is placed on top of ML bet as a leverage. The evaluation must therefore consider the final betting accuracy</w:t>
      </w:r>
      <w:r w:rsidR="00A17E91">
        <w:t xml:space="preserve"> whereby prediction is deemed correct only when both moneyline and runline predictions are correct (i.e. an intersection); anything else is determined incorrect. </w:t>
      </w:r>
      <w:r w:rsidR="008B126D">
        <w:fldChar w:fldCharType="begin"/>
      </w:r>
      <w:r w:rsidR="008B126D">
        <w:instrText xml:space="preserve"> REF _Ref510119682 \h </w:instrText>
      </w:r>
      <w:r w:rsidR="008B126D">
        <w:fldChar w:fldCharType="separate"/>
      </w:r>
      <w:r w:rsidR="00C95DED">
        <w:t xml:space="preserve">Table </w:t>
      </w:r>
      <w:r w:rsidR="00C95DED">
        <w:rPr>
          <w:noProof/>
        </w:rPr>
        <w:t>5</w:t>
      </w:r>
      <w:r w:rsidR="008B126D">
        <w:fldChar w:fldCharType="end"/>
      </w:r>
      <w:r w:rsidR="008B126D">
        <w:t xml:space="preserve"> </w:t>
      </w:r>
      <w:r w:rsidR="00A17E91">
        <w:t xml:space="preserve">indicates the </w:t>
      </w:r>
      <w:r w:rsidR="00E95242">
        <w:t xml:space="preserve">accuracy </w:t>
      </w:r>
      <w:r w:rsidR="00A17E91">
        <w:t>of the final betting decision. When the ultimate outcome is to bet on Team1, the histo</w:t>
      </w:r>
      <w:r w:rsidR="00AD7A54">
        <w:t>rical accuracy is shown to be 56.7%; for Team2 – similar 57.3</w:t>
      </w:r>
      <w:r w:rsidR="00A17E91">
        <w:t xml:space="preserve">%. The accuracy drops further. </w:t>
      </w:r>
      <w:r w:rsidR="00B830E0">
        <w:t xml:space="preserve">Despite the degrading accuracy, the loss/profit can be offsetted of the odds of RL bets are guaranteed high. </w:t>
      </w:r>
    </w:p>
    <w:tbl>
      <w:tblPr>
        <w:tblStyle w:val="TableGrid"/>
        <w:tblW w:w="0" w:type="auto"/>
        <w:tblLook w:val="04A0" w:firstRow="1" w:lastRow="0" w:firstColumn="1" w:lastColumn="0" w:noHBand="0" w:noVBand="1"/>
      </w:tblPr>
      <w:tblGrid>
        <w:gridCol w:w="1436"/>
        <w:gridCol w:w="1736"/>
        <w:gridCol w:w="993"/>
        <w:gridCol w:w="1196"/>
      </w:tblGrid>
      <w:tr w:rsidR="008B126D" w:rsidRPr="008B126D" w:rsidTr="008B126D">
        <w:trPr>
          <w:trHeight w:val="300"/>
        </w:trPr>
        <w:tc>
          <w:tcPr>
            <w:tcW w:w="1436" w:type="dxa"/>
            <w:noWrap/>
            <w:hideMark/>
          </w:tcPr>
          <w:p w:rsidR="008B126D" w:rsidRPr="008B126D" w:rsidRDefault="008B126D">
            <w:pPr>
              <w:rPr>
                <w:b/>
                <w:bCs/>
              </w:rPr>
            </w:pPr>
            <w:r w:rsidRPr="008B126D">
              <w:rPr>
                <w:b/>
                <w:bCs/>
              </w:rPr>
              <w:t>Count of Error</w:t>
            </w:r>
          </w:p>
        </w:tc>
        <w:tc>
          <w:tcPr>
            <w:tcW w:w="1736" w:type="dxa"/>
            <w:noWrap/>
            <w:hideMark/>
          </w:tcPr>
          <w:p w:rsidR="008B126D" w:rsidRPr="008B126D" w:rsidRDefault="008B126D">
            <w:pPr>
              <w:rPr>
                <w:b/>
                <w:bCs/>
              </w:rPr>
            </w:pPr>
            <w:r w:rsidRPr="008B126D">
              <w:rPr>
                <w:b/>
                <w:bCs/>
              </w:rPr>
              <w:t>Column Labels</w:t>
            </w:r>
          </w:p>
        </w:tc>
        <w:tc>
          <w:tcPr>
            <w:tcW w:w="876" w:type="dxa"/>
            <w:noWrap/>
            <w:hideMark/>
          </w:tcPr>
          <w:p w:rsidR="008B126D" w:rsidRPr="008B126D" w:rsidRDefault="008B126D">
            <w:pPr>
              <w:rPr>
                <w:b/>
                <w:bCs/>
              </w:rPr>
            </w:pPr>
          </w:p>
        </w:tc>
        <w:tc>
          <w:tcPr>
            <w:tcW w:w="1196" w:type="dxa"/>
            <w:noWrap/>
            <w:hideMark/>
          </w:tcPr>
          <w:p w:rsidR="008B126D" w:rsidRPr="008B126D" w:rsidRDefault="008B126D"/>
        </w:tc>
      </w:tr>
      <w:tr w:rsidR="008B126D" w:rsidRPr="008B126D" w:rsidTr="008B126D">
        <w:trPr>
          <w:trHeight w:val="300"/>
        </w:trPr>
        <w:tc>
          <w:tcPr>
            <w:tcW w:w="1436" w:type="dxa"/>
            <w:noWrap/>
            <w:hideMark/>
          </w:tcPr>
          <w:p w:rsidR="008B126D" w:rsidRPr="008B126D" w:rsidRDefault="008B126D">
            <w:pPr>
              <w:rPr>
                <w:b/>
                <w:bCs/>
              </w:rPr>
            </w:pPr>
            <w:r w:rsidRPr="008B126D">
              <w:rPr>
                <w:b/>
                <w:bCs/>
              </w:rPr>
              <w:t>Row Labels</w:t>
            </w:r>
          </w:p>
        </w:tc>
        <w:tc>
          <w:tcPr>
            <w:tcW w:w="1736" w:type="dxa"/>
            <w:noWrap/>
            <w:hideMark/>
          </w:tcPr>
          <w:p w:rsidR="008B126D" w:rsidRPr="008B126D" w:rsidRDefault="008B126D">
            <w:pPr>
              <w:rPr>
                <w:b/>
                <w:bCs/>
              </w:rPr>
            </w:pPr>
            <w:r w:rsidRPr="008B126D">
              <w:rPr>
                <w:b/>
                <w:bCs/>
              </w:rPr>
              <w:t>Team1</w:t>
            </w:r>
          </w:p>
        </w:tc>
        <w:tc>
          <w:tcPr>
            <w:tcW w:w="876" w:type="dxa"/>
            <w:noWrap/>
            <w:hideMark/>
          </w:tcPr>
          <w:p w:rsidR="008B126D" w:rsidRPr="008B126D" w:rsidRDefault="008B126D">
            <w:pPr>
              <w:rPr>
                <w:b/>
                <w:bCs/>
              </w:rPr>
            </w:pPr>
            <w:r w:rsidRPr="008B126D">
              <w:rPr>
                <w:b/>
                <w:bCs/>
              </w:rPr>
              <w:t>Team2</w:t>
            </w:r>
          </w:p>
        </w:tc>
        <w:tc>
          <w:tcPr>
            <w:tcW w:w="1196" w:type="dxa"/>
            <w:noWrap/>
            <w:hideMark/>
          </w:tcPr>
          <w:p w:rsidR="008B126D" w:rsidRPr="008B126D" w:rsidRDefault="008B126D">
            <w:pPr>
              <w:rPr>
                <w:b/>
                <w:bCs/>
              </w:rPr>
            </w:pPr>
            <w:r w:rsidRPr="008B126D">
              <w:rPr>
                <w:b/>
                <w:bCs/>
              </w:rPr>
              <w:t>Grand Total</w:t>
            </w:r>
          </w:p>
        </w:tc>
      </w:tr>
      <w:tr w:rsidR="008B126D" w:rsidRPr="008B126D" w:rsidTr="008B126D">
        <w:trPr>
          <w:trHeight w:val="300"/>
        </w:trPr>
        <w:tc>
          <w:tcPr>
            <w:tcW w:w="1436" w:type="dxa"/>
            <w:noWrap/>
            <w:hideMark/>
          </w:tcPr>
          <w:p w:rsidR="008B126D" w:rsidRPr="008B126D" w:rsidRDefault="008B126D">
            <w:r w:rsidRPr="008B126D">
              <w:t>0</w:t>
            </w:r>
          </w:p>
        </w:tc>
        <w:tc>
          <w:tcPr>
            <w:tcW w:w="1736" w:type="dxa"/>
            <w:noWrap/>
            <w:hideMark/>
          </w:tcPr>
          <w:p w:rsidR="008B126D" w:rsidRPr="008B126D" w:rsidRDefault="008B126D" w:rsidP="008B126D">
            <w:pPr>
              <w:rPr>
                <w:highlight w:val="yellow"/>
              </w:rPr>
            </w:pPr>
            <w:r w:rsidRPr="008B126D">
              <w:rPr>
                <w:highlight w:val="yellow"/>
              </w:rPr>
              <w:t>56.76%</w:t>
            </w:r>
          </w:p>
        </w:tc>
        <w:tc>
          <w:tcPr>
            <w:tcW w:w="876" w:type="dxa"/>
            <w:noWrap/>
            <w:hideMark/>
          </w:tcPr>
          <w:p w:rsidR="008B126D" w:rsidRPr="008B126D" w:rsidRDefault="008B126D" w:rsidP="008B126D">
            <w:pPr>
              <w:rPr>
                <w:highlight w:val="yellow"/>
              </w:rPr>
            </w:pPr>
            <w:r w:rsidRPr="008B126D">
              <w:rPr>
                <w:highlight w:val="yellow"/>
              </w:rPr>
              <w:t>57.29%</w:t>
            </w:r>
          </w:p>
        </w:tc>
        <w:tc>
          <w:tcPr>
            <w:tcW w:w="1196" w:type="dxa"/>
            <w:noWrap/>
            <w:hideMark/>
          </w:tcPr>
          <w:p w:rsidR="008B126D" w:rsidRPr="008B126D" w:rsidRDefault="008B126D" w:rsidP="008B126D">
            <w:r w:rsidRPr="008B126D">
              <w:t>57.14%</w:t>
            </w:r>
          </w:p>
        </w:tc>
      </w:tr>
      <w:tr w:rsidR="008B126D" w:rsidRPr="008B126D" w:rsidTr="008B126D">
        <w:trPr>
          <w:trHeight w:val="300"/>
        </w:trPr>
        <w:tc>
          <w:tcPr>
            <w:tcW w:w="1436" w:type="dxa"/>
            <w:noWrap/>
            <w:hideMark/>
          </w:tcPr>
          <w:p w:rsidR="008B126D" w:rsidRPr="008B126D" w:rsidRDefault="008B126D">
            <w:r w:rsidRPr="008B126D">
              <w:t>1</w:t>
            </w:r>
          </w:p>
        </w:tc>
        <w:tc>
          <w:tcPr>
            <w:tcW w:w="1736" w:type="dxa"/>
            <w:noWrap/>
            <w:hideMark/>
          </w:tcPr>
          <w:p w:rsidR="008B126D" w:rsidRPr="008B126D" w:rsidRDefault="008B126D" w:rsidP="008B126D">
            <w:r w:rsidRPr="008B126D">
              <w:t>43.24%</w:t>
            </w:r>
          </w:p>
        </w:tc>
        <w:tc>
          <w:tcPr>
            <w:tcW w:w="876" w:type="dxa"/>
            <w:noWrap/>
            <w:hideMark/>
          </w:tcPr>
          <w:p w:rsidR="008B126D" w:rsidRPr="008B126D" w:rsidRDefault="008B126D" w:rsidP="008B126D">
            <w:r w:rsidRPr="008B126D">
              <w:t>42.71%</w:t>
            </w:r>
          </w:p>
        </w:tc>
        <w:tc>
          <w:tcPr>
            <w:tcW w:w="1196" w:type="dxa"/>
            <w:noWrap/>
            <w:hideMark/>
          </w:tcPr>
          <w:p w:rsidR="008B126D" w:rsidRPr="008B126D" w:rsidRDefault="008B126D" w:rsidP="008B126D">
            <w:r w:rsidRPr="008B126D">
              <w:t>42.86%</w:t>
            </w:r>
          </w:p>
        </w:tc>
      </w:tr>
      <w:tr w:rsidR="008B126D" w:rsidRPr="008B126D" w:rsidTr="008B126D">
        <w:trPr>
          <w:trHeight w:val="300"/>
        </w:trPr>
        <w:tc>
          <w:tcPr>
            <w:tcW w:w="1436" w:type="dxa"/>
            <w:noWrap/>
            <w:hideMark/>
          </w:tcPr>
          <w:p w:rsidR="008B126D" w:rsidRPr="008B126D" w:rsidRDefault="008B126D">
            <w:pPr>
              <w:rPr>
                <w:b/>
                <w:bCs/>
              </w:rPr>
            </w:pPr>
            <w:r w:rsidRPr="008B126D">
              <w:rPr>
                <w:b/>
                <w:bCs/>
              </w:rPr>
              <w:t>Grand Total</w:t>
            </w:r>
          </w:p>
        </w:tc>
        <w:tc>
          <w:tcPr>
            <w:tcW w:w="1736" w:type="dxa"/>
            <w:noWrap/>
            <w:hideMark/>
          </w:tcPr>
          <w:p w:rsidR="008B126D" w:rsidRPr="008B126D" w:rsidRDefault="008B126D" w:rsidP="008B126D">
            <w:pPr>
              <w:rPr>
                <w:b/>
                <w:bCs/>
              </w:rPr>
            </w:pPr>
            <w:r w:rsidRPr="008B126D">
              <w:rPr>
                <w:b/>
                <w:bCs/>
              </w:rPr>
              <w:t>100.00%</w:t>
            </w:r>
          </w:p>
        </w:tc>
        <w:tc>
          <w:tcPr>
            <w:tcW w:w="876" w:type="dxa"/>
            <w:noWrap/>
            <w:hideMark/>
          </w:tcPr>
          <w:p w:rsidR="008B126D" w:rsidRPr="008B126D" w:rsidRDefault="008B126D" w:rsidP="008B126D">
            <w:pPr>
              <w:rPr>
                <w:b/>
                <w:bCs/>
              </w:rPr>
            </w:pPr>
            <w:r w:rsidRPr="008B126D">
              <w:rPr>
                <w:b/>
                <w:bCs/>
              </w:rPr>
              <w:t>100.00%</w:t>
            </w:r>
          </w:p>
        </w:tc>
        <w:tc>
          <w:tcPr>
            <w:tcW w:w="1196" w:type="dxa"/>
            <w:noWrap/>
            <w:hideMark/>
          </w:tcPr>
          <w:p w:rsidR="008B126D" w:rsidRPr="008B126D" w:rsidRDefault="008B126D" w:rsidP="008B126D">
            <w:pPr>
              <w:keepNext/>
              <w:rPr>
                <w:b/>
                <w:bCs/>
              </w:rPr>
            </w:pPr>
            <w:r w:rsidRPr="008B126D">
              <w:rPr>
                <w:b/>
                <w:bCs/>
              </w:rPr>
              <w:t>100.00%</w:t>
            </w:r>
          </w:p>
        </w:tc>
      </w:tr>
    </w:tbl>
    <w:p w:rsidR="008B126D" w:rsidRDefault="008B126D">
      <w:pPr>
        <w:pStyle w:val="Caption"/>
      </w:pPr>
      <w:bookmarkStart w:id="4" w:name="_Ref510119682"/>
      <w:r>
        <w:t xml:space="preserve">Table </w:t>
      </w:r>
      <w:r w:rsidR="009376B8">
        <w:fldChar w:fldCharType="begin"/>
      </w:r>
      <w:r w:rsidR="009376B8">
        <w:instrText xml:space="preserve"> SEQ Table \* ARABIC </w:instrText>
      </w:r>
      <w:r w:rsidR="009376B8">
        <w:fldChar w:fldCharType="separate"/>
      </w:r>
      <w:r w:rsidR="00C95DED">
        <w:rPr>
          <w:noProof/>
        </w:rPr>
        <w:t>5</w:t>
      </w:r>
      <w:r w:rsidR="009376B8">
        <w:rPr>
          <w:noProof/>
        </w:rPr>
        <w:fldChar w:fldCharType="end"/>
      </w:r>
      <w:bookmarkEnd w:id="4"/>
    </w:p>
    <w:p w:rsidR="00564137" w:rsidRDefault="00564137" w:rsidP="00902BBE">
      <w:pPr>
        <w:pStyle w:val="Heading2"/>
      </w:pPr>
    </w:p>
    <w:p w:rsidR="00CC587C" w:rsidRDefault="007D448F" w:rsidP="00902BBE">
      <w:pPr>
        <w:pStyle w:val="Heading2"/>
      </w:pPr>
      <w:r>
        <w:t>conclusion</w:t>
      </w:r>
    </w:p>
    <w:p w:rsidR="00905281" w:rsidRDefault="00905281" w:rsidP="00905281">
      <w:r>
        <w:t xml:space="preserve">This report explored how machine learning can be used to produce sports betting strategy and whether it displayed enough forecasting accuracy to make profit in real actions. The hybrid model consisting of </w:t>
      </w:r>
      <w:r w:rsidR="00DC1A77">
        <w:t xml:space="preserve">naïve bayes, randomforest, svm and gradient boosting resulted in better than market &amp; input data predictions. </w:t>
      </w:r>
    </w:p>
    <w:p w:rsidR="00DC1A77" w:rsidRDefault="00DC1A77" w:rsidP="00905281"/>
    <w:p w:rsidR="00DC1A77" w:rsidRPr="00905281" w:rsidRDefault="00DC1A77" w:rsidP="00905281"/>
    <w:p w:rsidR="002268FC" w:rsidRDefault="002268FC">
      <w:r>
        <w:br w:type="page"/>
      </w:r>
    </w:p>
    <w:p w:rsidR="00AE55AF" w:rsidRDefault="009C3771" w:rsidP="00864642">
      <w:pPr>
        <w:pStyle w:val="Heading1"/>
      </w:pPr>
      <w:r>
        <w:lastRenderedPageBreak/>
        <w:t>Appendix</w:t>
      </w:r>
    </w:p>
    <w:p w:rsidR="009C3771" w:rsidRPr="009C3771" w:rsidRDefault="009C3771" w:rsidP="009C3771">
      <w:pPr>
        <w:pStyle w:val="Heading2"/>
        <w:numPr>
          <w:ilvl w:val="0"/>
          <w:numId w:val="32"/>
        </w:numPr>
      </w:pPr>
      <w:r>
        <w:t>data variables</w:t>
      </w:r>
    </w:p>
    <w:tbl>
      <w:tblPr>
        <w:tblStyle w:val="TableGrid"/>
        <w:tblW w:w="0" w:type="auto"/>
        <w:tblLook w:val="04A0" w:firstRow="1" w:lastRow="0" w:firstColumn="1" w:lastColumn="0" w:noHBand="0" w:noVBand="1"/>
      </w:tblPr>
      <w:tblGrid>
        <w:gridCol w:w="1075"/>
        <w:gridCol w:w="2071"/>
        <w:gridCol w:w="1563"/>
        <w:gridCol w:w="1440"/>
        <w:gridCol w:w="1522"/>
        <w:gridCol w:w="1679"/>
      </w:tblGrid>
      <w:tr w:rsidR="0078731E" w:rsidTr="00AD5398">
        <w:tc>
          <w:tcPr>
            <w:tcW w:w="1075" w:type="dxa"/>
          </w:tcPr>
          <w:p w:rsidR="0078731E" w:rsidRDefault="0078731E" w:rsidP="004F76CC">
            <w:r>
              <w:t>Index</w:t>
            </w:r>
          </w:p>
        </w:tc>
        <w:tc>
          <w:tcPr>
            <w:tcW w:w="2071" w:type="dxa"/>
          </w:tcPr>
          <w:p w:rsidR="0078731E" w:rsidRDefault="0078731E" w:rsidP="004F76CC">
            <w:r>
              <w:t>Variable Name</w:t>
            </w:r>
          </w:p>
        </w:tc>
        <w:tc>
          <w:tcPr>
            <w:tcW w:w="1563" w:type="dxa"/>
          </w:tcPr>
          <w:p w:rsidR="0078731E" w:rsidRDefault="00AE55AF" w:rsidP="004F76CC">
            <w:r>
              <w:t>Description</w:t>
            </w:r>
          </w:p>
        </w:tc>
        <w:tc>
          <w:tcPr>
            <w:tcW w:w="1440" w:type="dxa"/>
          </w:tcPr>
          <w:p w:rsidR="0078731E" w:rsidRDefault="0078731E" w:rsidP="004F76CC">
            <w:r>
              <w:t>Type</w:t>
            </w:r>
          </w:p>
        </w:tc>
        <w:tc>
          <w:tcPr>
            <w:tcW w:w="1522" w:type="dxa"/>
          </w:tcPr>
          <w:p w:rsidR="0078731E" w:rsidRDefault="0078731E" w:rsidP="004F76CC">
            <w:r>
              <w:t>Format</w:t>
            </w:r>
          </w:p>
        </w:tc>
        <w:tc>
          <w:tcPr>
            <w:tcW w:w="1679" w:type="dxa"/>
          </w:tcPr>
          <w:p w:rsidR="0078731E" w:rsidRDefault="0078731E" w:rsidP="004F76CC">
            <w:r>
              <w:t>Calculation</w:t>
            </w:r>
          </w:p>
        </w:tc>
      </w:tr>
      <w:tr w:rsidR="0078731E" w:rsidTr="00AD5398">
        <w:tc>
          <w:tcPr>
            <w:tcW w:w="1075" w:type="dxa"/>
          </w:tcPr>
          <w:p w:rsidR="0078731E" w:rsidRDefault="0078731E" w:rsidP="004F76CC">
            <w:r>
              <w:t>1</w:t>
            </w:r>
          </w:p>
        </w:tc>
        <w:tc>
          <w:tcPr>
            <w:tcW w:w="2071" w:type="dxa"/>
          </w:tcPr>
          <w:p w:rsidR="0078731E" w:rsidRDefault="0078731E" w:rsidP="004F76CC">
            <w:r>
              <w:t>DataType</w:t>
            </w:r>
          </w:p>
        </w:tc>
        <w:tc>
          <w:tcPr>
            <w:tcW w:w="1563" w:type="dxa"/>
          </w:tcPr>
          <w:p w:rsidR="0078731E" w:rsidRDefault="0078731E" w:rsidP="004F76CC">
            <w:r>
              <w:t>Metadata which determines modelling domain</w:t>
            </w:r>
          </w:p>
        </w:tc>
        <w:tc>
          <w:tcPr>
            <w:tcW w:w="1440" w:type="dxa"/>
          </w:tcPr>
          <w:p w:rsidR="0078731E" w:rsidRDefault="0078731E" w:rsidP="004F76CC">
            <w:r>
              <w:t>Factor</w:t>
            </w:r>
          </w:p>
        </w:tc>
        <w:tc>
          <w:tcPr>
            <w:tcW w:w="1522" w:type="dxa"/>
          </w:tcPr>
          <w:p w:rsidR="0078731E" w:rsidRDefault="0078731E" w:rsidP="004F76CC">
            <w:r>
              <w:t>{Archive, Train, Test, MLTest}</w:t>
            </w:r>
          </w:p>
        </w:tc>
        <w:tc>
          <w:tcPr>
            <w:tcW w:w="1679" w:type="dxa"/>
          </w:tcPr>
          <w:p w:rsidR="0078731E" w:rsidRDefault="0078731E" w:rsidP="004F76CC">
            <w:r>
              <w:t>Historic records &lt;= 3 mths old are default to Train.  Older records are archived &amp; not modelled.</w:t>
            </w:r>
          </w:p>
        </w:tc>
      </w:tr>
      <w:tr w:rsidR="0078731E" w:rsidTr="00AD5398">
        <w:tc>
          <w:tcPr>
            <w:tcW w:w="1075" w:type="dxa"/>
          </w:tcPr>
          <w:p w:rsidR="0078731E" w:rsidRDefault="0078731E" w:rsidP="004F76CC">
            <w:r>
              <w:t>2</w:t>
            </w:r>
          </w:p>
        </w:tc>
        <w:tc>
          <w:tcPr>
            <w:tcW w:w="2071" w:type="dxa"/>
          </w:tcPr>
          <w:p w:rsidR="0078731E" w:rsidRDefault="0078731E" w:rsidP="004F76CC">
            <w:r>
              <w:t>Team1</w:t>
            </w:r>
          </w:p>
        </w:tc>
        <w:tc>
          <w:tcPr>
            <w:tcW w:w="1563" w:type="dxa"/>
          </w:tcPr>
          <w:p w:rsidR="0078731E" w:rsidRDefault="0078731E" w:rsidP="00050408">
            <w:r>
              <w:t xml:space="preserve">NBA away team name </w:t>
            </w:r>
          </w:p>
        </w:tc>
        <w:tc>
          <w:tcPr>
            <w:tcW w:w="1440" w:type="dxa"/>
          </w:tcPr>
          <w:p w:rsidR="0078731E" w:rsidRDefault="0078731E" w:rsidP="004F76CC">
            <w:r>
              <w:t>Factor</w:t>
            </w:r>
          </w:p>
        </w:tc>
        <w:tc>
          <w:tcPr>
            <w:tcW w:w="1522" w:type="dxa"/>
          </w:tcPr>
          <w:p w:rsidR="0078731E" w:rsidRDefault="0078731E" w:rsidP="004F76CC">
            <w:r>
              <w:t>Character - 3</w:t>
            </w:r>
          </w:p>
        </w:tc>
        <w:tc>
          <w:tcPr>
            <w:tcW w:w="1679" w:type="dxa"/>
          </w:tcPr>
          <w:p w:rsidR="00813334" w:rsidRDefault="00813334" w:rsidP="004F76CC">
            <w:r>
              <w:t>As per the team mention order in zcode</w:t>
            </w:r>
          </w:p>
        </w:tc>
      </w:tr>
      <w:tr w:rsidR="0078731E" w:rsidTr="00AD5398">
        <w:tc>
          <w:tcPr>
            <w:tcW w:w="1075" w:type="dxa"/>
          </w:tcPr>
          <w:p w:rsidR="0078731E" w:rsidRDefault="0078731E" w:rsidP="00050408">
            <w:r>
              <w:t>3</w:t>
            </w:r>
          </w:p>
        </w:tc>
        <w:tc>
          <w:tcPr>
            <w:tcW w:w="2071" w:type="dxa"/>
          </w:tcPr>
          <w:p w:rsidR="0078731E" w:rsidRDefault="0078731E" w:rsidP="00050408">
            <w:r>
              <w:t>Team2</w:t>
            </w:r>
          </w:p>
        </w:tc>
        <w:tc>
          <w:tcPr>
            <w:tcW w:w="1563" w:type="dxa"/>
          </w:tcPr>
          <w:p w:rsidR="0078731E" w:rsidRDefault="0078731E" w:rsidP="00050408">
            <w:r>
              <w:t>NBA home team name</w:t>
            </w:r>
          </w:p>
        </w:tc>
        <w:tc>
          <w:tcPr>
            <w:tcW w:w="1440" w:type="dxa"/>
          </w:tcPr>
          <w:p w:rsidR="0078731E" w:rsidRDefault="0078731E" w:rsidP="00050408">
            <w:r>
              <w:t>Factor</w:t>
            </w:r>
          </w:p>
        </w:tc>
        <w:tc>
          <w:tcPr>
            <w:tcW w:w="1522" w:type="dxa"/>
          </w:tcPr>
          <w:p w:rsidR="0078731E" w:rsidRDefault="0078731E" w:rsidP="00050408">
            <w:r>
              <w:t>Character - 3</w:t>
            </w:r>
          </w:p>
        </w:tc>
        <w:tc>
          <w:tcPr>
            <w:tcW w:w="1679" w:type="dxa"/>
          </w:tcPr>
          <w:p w:rsidR="00813334" w:rsidRDefault="00813334" w:rsidP="00050408">
            <w:r>
              <w:t>As per the team mention order in zcode (hometeam)</w:t>
            </w:r>
          </w:p>
        </w:tc>
      </w:tr>
      <w:tr w:rsidR="0078731E" w:rsidTr="00AD5398">
        <w:tc>
          <w:tcPr>
            <w:tcW w:w="1075" w:type="dxa"/>
          </w:tcPr>
          <w:p w:rsidR="0078731E" w:rsidRDefault="0078731E" w:rsidP="00050408">
            <w:r>
              <w:t>4</w:t>
            </w:r>
          </w:p>
        </w:tc>
        <w:tc>
          <w:tcPr>
            <w:tcW w:w="2071" w:type="dxa"/>
          </w:tcPr>
          <w:p w:rsidR="0078731E" w:rsidRDefault="0078731E" w:rsidP="00050408">
            <w:r>
              <w:t>Date</w:t>
            </w:r>
          </w:p>
        </w:tc>
        <w:tc>
          <w:tcPr>
            <w:tcW w:w="1563" w:type="dxa"/>
          </w:tcPr>
          <w:p w:rsidR="0078731E" w:rsidRDefault="0078731E" w:rsidP="00050408">
            <w:r>
              <w:t xml:space="preserve">Game  Date (US) </w:t>
            </w:r>
          </w:p>
        </w:tc>
        <w:tc>
          <w:tcPr>
            <w:tcW w:w="1440" w:type="dxa"/>
          </w:tcPr>
          <w:p w:rsidR="0078731E" w:rsidRDefault="0078731E" w:rsidP="00050408">
            <w:r>
              <w:t>Date</w:t>
            </w:r>
          </w:p>
        </w:tc>
        <w:tc>
          <w:tcPr>
            <w:tcW w:w="1522" w:type="dxa"/>
          </w:tcPr>
          <w:p w:rsidR="0078731E" w:rsidRDefault="0078731E" w:rsidP="00050408">
            <w:r>
              <w:t>Date</w:t>
            </w:r>
          </w:p>
        </w:tc>
        <w:tc>
          <w:tcPr>
            <w:tcW w:w="1679" w:type="dxa"/>
          </w:tcPr>
          <w:p w:rsidR="0078731E" w:rsidRDefault="0078731E" w:rsidP="00050408"/>
        </w:tc>
      </w:tr>
      <w:tr w:rsidR="0078731E" w:rsidTr="00AD5398">
        <w:tc>
          <w:tcPr>
            <w:tcW w:w="1075" w:type="dxa"/>
          </w:tcPr>
          <w:p w:rsidR="0078731E" w:rsidRDefault="0078731E" w:rsidP="00050408">
            <w:r>
              <w:t>5</w:t>
            </w:r>
          </w:p>
        </w:tc>
        <w:tc>
          <w:tcPr>
            <w:tcW w:w="2071" w:type="dxa"/>
          </w:tcPr>
          <w:p w:rsidR="0078731E" w:rsidRDefault="0078731E" w:rsidP="00050408">
            <w:r>
              <w:t>Index</w:t>
            </w:r>
          </w:p>
        </w:tc>
        <w:tc>
          <w:tcPr>
            <w:tcW w:w="1563" w:type="dxa"/>
          </w:tcPr>
          <w:p w:rsidR="0078731E" w:rsidRDefault="0078731E" w:rsidP="00050408">
            <w:r>
              <w:t>Unique Game ID</w:t>
            </w:r>
          </w:p>
        </w:tc>
        <w:tc>
          <w:tcPr>
            <w:tcW w:w="1440" w:type="dxa"/>
          </w:tcPr>
          <w:p w:rsidR="0078731E" w:rsidRDefault="0078731E" w:rsidP="00050408">
            <w:r>
              <w:t>Character</w:t>
            </w:r>
          </w:p>
        </w:tc>
        <w:tc>
          <w:tcPr>
            <w:tcW w:w="1522" w:type="dxa"/>
          </w:tcPr>
          <w:p w:rsidR="0078731E" w:rsidRDefault="0078731E" w:rsidP="00050408">
            <w:r>
              <w:t>Character</w:t>
            </w:r>
          </w:p>
        </w:tc>
        <w:tc>
          <w:tcPr>
            <w:tcW w:w="1679" w:type="dxa"/>
          </w:tcPr>
          <w:p w:rsidR="0078731E" w:rsidRDefault="0078731E" w:rsidP="00050408">
            <w:r>
              <w:t>Concatenation of Team1, Team2 Date. Primary key of the data table</w:t>
            </w:r>
          </w:p>
        </w:tc>
      </w:tr>
      <w:tr w:rsidR="0078731E" w:rsidTr="00AD5398">
        <w:tc>
          <w:tcPr>
            <w:tcW w:w="1075" w:type="dxa"/>
          </w:tcPr>
          <w:p w:rsidR="0078731E" w:rsidRDefault="0078731E" w:rsidP="00050408">
            <w:r>
              <w:t>6</w:t>
            </w:r>
          </w:p>
        </w:tc>
        <w:tc>
          <w:tcPr>
            <w:tcW w:w="2071" w:type="dxa"/>
          </w:tcPr>
          <w:p w:rsidR="0078731E" w:rsidRDefault="0078731E" w:rsidP="00050408">
            <w:r>
              <w:t>Home</w:t>
            </w:r>
          </w:p>
        </w:tc>
        <w:tc>
          <w:tcPr>
            <w:tcW w:w="1563" w:type="dxa"/>
          </w:tcPr>
          <w:p w:rsidR="0078731E" w:rsidRDefault="0078731E" w:rsidP="00050408">
            <w:r>
              <w:t xml:space="preserve">NBA home team name </w:t>
            </w:r>
          </w:p>
        </w:tc>
        <w:tc>
          <w:tcPr>
            <w:tcW w:w="1440" w:type="dxa"/>
          </w:tcPr>
          <w:p w:rsidR="0078731E" w:rsidRDefault="0078731E" w:rsidP="00050408">
            <w:r>
              <w:t>Factor</w:t>
            </w:r>
          </w:p>
        </w:tc>
        <w:tc>
          <w:tcPr>
            <w:tcW w:w="1522" w:type="dxa"/>
          </w:tcPr>
          <w:p w:rsidR="0078731E" w:rsidRDefault="0078731E" w:rsidP="00050408">
            <w:r>
              <w:t xml:space="preserve">Character – 3 </w:t>
            </w:r>
          </w:p>
        </w:tc>
        <w:tc>
          <w:tcPr>
            <w:tcW w:w="1679" w:type="dxa"/>
          </w:tcPr>
          <w:p w:rsidR="0078731E" w:rsidRDefault="0078731E" w:rsidP="00050408">
            <w:r>
              <w:t>Same as Team2</w:t>
            </w:r>
          </w:p>
          <w:p w:rsidR="0078731E" w:rsidRDefault="0078731E" w:rsidP="00050408"/>
        </w:tc>
      </w:tr>
      <w:tr w:rsidR="0078731E" w:rsidTr="00AD5398">
        <w:tc>
          <w:tcPr>
            <w:tcW w:w="1075" w:type="dxa"/>
          </w:tcPr>
          <w:p w:rsidR="0078731E" w:rsidRDefault="0078731E" w:rsidP="00050408">
            <w:r>
              <w:t>7</w:t>
            </w:r>
          </w:p>
        </w:tc>
        <w:tc>
          <w:tcPr>
            <w:tcW w:w="2071" w:type="dxa"/>
          </w:tcPr>
          <w:p w:rsidR="0078731E" w:rsidRDefault="0078731E" w:rsidP="00050408">
            <w:r>
              <w:t>HomeTeam</w:t>
            </w:r>
          </w:p>
        </w:tc>
        <w:tc>
          <w:tcPr>
            <w:tcW w:w="1563" w:type="dxa"/>
          </w:tcPr>
          <w:p w:rsidR="0078731E" w:rsidRDefault="0078731E" w:rsidP="00050408">
            <w:r>
              <w:t>Home team array</w:t>
            </w:r>
          </w:p>
        </w:tc>
        <w:tc>
          <w:tcPr>
            <w:tcW w:w="1440" w:type="dxa"/>
          </w:tcPr>
          <w:p w:rsidR="0078731E" w:rsidRDefault="0078731E" w:rsidP="00050408">
            <w:r>
              <w:t>Factor</w:t>
            </w:r>
          </w:p>
        </w:tc>
        <w:tc>
          <w:tcPr>
            <w:tcW w:w="1522" w:type="dxa"/>
          </w:tcPr>
          <w:p w:rsidR="0078731E" w:rsidRDefault="0078731E" w:rsidP="00050408">
            <w:r>
              <w:t>{Team1, Team2}</w:t>
            </w:r>
          </w:p>
        </w:tc>
        <w:tc>
          <w:tcPr>
            <w:tcW w:w="1679" w:type="dxa"/>
          </w:tcPr>
          <w:p w:rsidR="0078731E" w:rsidRDefault="0078731E" w:rsidP="00050408">
            <w:r>
              <w:t>Team2 by structure</w:t>
            </w:r>
          </w:p>
        </w:tc>
      </w:tr>
      <w:tr w:rsidR="0078731E" w:rsidTr="00AD5398">
        <w:tc>
          <w:tcPr>
            <w:tcW w:w="1075" w:type="dxa"/>
          </w:tcPr>
          <w:p w:rsidR="0078731E" w:rsidRDefault="0078731E" w:rsidP="00050408">
            <w:r>
              <w:t>8</w:t>
            </w:r>
          </w:p>
        </w:tc>
        <w:tc>
          <w:tcPr>
            <w:tcW w:w="2071" w:type="dxa"/>
          </w:tcPr>
          <w:p w:rsidR="0078731E" w:rsidRDefault="0078731E" w:rsidP="00050408">
            <w:r>
              <w:t>Favorite</w:t>
            </w:r>
          </w:p>
        </w:tc>
        <w:tc>
          <w:tcPr>
            <w:tcW w:w="1563" w:type="dxa"/>
          </w:tcPr>
          <w:p w:rsidR="0078731E" w:rsidRDefault="0078731E" w:rsidP="00050408">
            <w:r>
              <w:t xml:space="preserve">Favorite team name </w:t>
            </w:r>
          </w:p>
        </w:tc>
        <w:tc>
          <w:tcPr>
            <w:tcW w:w="1440" w:type="dxa"/>
          </w:tcPr>
          <w:p w:rsidR="0078731E" w:rsidRDefault="0078731E" w:rsidP="00050408">
            <w:r>
              <w:t>Factor</w:t>
            </w:r>
          </w:p>
        </w:tc>
        <w:tc>
          <w:tcPr>
            <w:tcW w:w="1522" w:type="dxa"/>
          </w:tcPr>
          <w:p w:rsidR="0078731E" w:rsidRDefault="0078731E" w:rsidP="00050408">
            <w:r>
              <w:t>Character – 3</w:t>
            </w:r>
          </w:p>
        </w:tc>
        <w:tc>
          <w:tcPr>
            <w:tcW w:w="1679" w:type="dxa"/>
          </w:tcPr>
          <w:p w:rsidR="0078731E" w:rsidRDefault="0078731E" w:rsidP="00F00216">
            <w:r>
              <w:t>Team with lower odd at the time of modelling</w:t>
            </w:r>
          </w:p>
        </w:tc>
      </w:tr>
      <w:tr w:rsidR="0078731E" w:rsidTr="00AD5398">
        <w:tc>
          <w:tcPr>
            <w:tcW w:w="1075" w:type="dxa"/>
          </w:tcPr>
          <w:p w:rsidR="0078731E" w:rsidRDefault="0078731E" w:rsidP="00050408">
            <w:r>
              <w:t>9</w:t>
            </w:r>
          </w:p>
        </w:tc>
        <w:tc>
          <w:tcPr>
            <w:tcW w:w="2071" w:type="dxa"/>
          </w:tcPr>
          <w:p w:rsidR="0078731E" w:rsidRDefault="0078731E" w:rsidP="00050408">
            <w:r>
              <w:t>FavoriteTeam</w:t>
            </w:r>
          </w:p>
        </w:tc>
        <w:tc>
          <w:tcPr>
            <w:tcW w:w="1563" w:type="dxa"/>
          </w:tcPr>
          <w:p w:rsidR="0078731E" w:rsidRDefault="0078731E" w:rsidP="00050408">
            <w:r>
              <w:t>Favorite team array</w:t>
            </w:r>
          </w:p>
        </w:tc>
        <w:tc>
          <w:tcPr>
            <w:tcW w:w="1440" w:type="dxa"/>
          </w:tcPr>
          <w:p w:rsidR="0078731E" w:rsidRDefault="0078731E" w:rsidP="00050408">
            <w:r>
              <w:t>Factor</w:t>
            </w:r>
          </w:p>
        </w:tc>
        <w:tc>
          <w:tcPr>
            <w:tcW w:w="1522" w:type="dxa"/>
          </w:tcPr>
          <w:p w:rsidR="0078731E" w:rsidRDefault="0078731E" w:rsidP="00050408">
            <w:r>
              <w:t>{Team1, Team2}</w:t>
            </w:r>
          </w:p>
        </w:tc>
        <w:tc>
          <w:tcPr>
            <w:tcW w:w="1679" w:type="dxa"/>
          </w:tcPr>
          <w:p w:rsidR="0078731E" w:rsidRDefault="0078731E" w:rsidP="00050408"/>
        </w:tc>
      </w:tr>
      <w:tr w:rsidR="0078731E" w:rsidTr="00AD5398">
        <w:tc>
          <w:tcPr>
            <w:tcW w:w="1075" w:type="dxa"/>
          </w:tcPr>
          <w:p w:rsidR="0078731E" w:rsidRDefault="0078731E" w:rsidP="00050408">
            <w:r>
              <w:t>10</w:t>
            </w:r>
          </w:p>
        </w:tc>
        <w:tc>
          <w:tcPr>
            <w:tcW w:w="2071" w:type="dxa"/>
          </w:tcPr>
          <w:p w:rsidR="0078731E" w:rsidRDefault="0078731E" w:rsidP="00050408">
            <w:r>
              <w:t>Odd1</w:t>
            </w:r>
          </w:p>
        </w:tc>
        <w:tc>
          <w:tcPr>
            <w:tcW w:w="1563" w:type="dxa"/>
          </w:tcPr>
          <w:p w:rsidR="0078731E" w:rsidRDefault="0078731E" w:rsidP="00050408">
            <w:r>
              <w:t>Odd of Team1 winning</w:t>
            </w:r>
          </w:p>
        </w:tc>
        <w:tc>
          <w:tcPr>
            <w:tcW w:w="1440" w:type="dxa"/>
          </w:tcPr>
          <w:p w:rsidR="0078731E" w:rsidRDefault="0078731E" w:rsidP="00050408">
            <w:r>
              <w:t>Numeric</w:t>
            </w:r>
          </w:p>
        </w:tc>
        <w:tc>
          <w:tcPr>
            <w:tcW w:w="1522" w:type="dxa"/>
          </w:tcPr>
          <w:p w:rsidR="0078731E" w:rsidRDefault="0078731E" w:rsidP="00050408">
            <w:r>
              <w:t>Continuous</w:t>
            </w:r>
          </w:p>
        </w:tc>
        <w:tc>
          <w:tcPr>
            <w:tcW w:w="1679" w:type="dxa"/>
          </w:tcPr>
          <w:p w:rsidR="0078731E" w:rsidRDefault="0078731E" w:rsidP="00050408">
            <w:r>
              <w:t>Team 1’s winning odd at the point of data collection</w:t>
            </w:r>
          </w:p>
        </w:tc>
      </w:tr>
      <w:tr w:rsidR="0078731E" w:rsidTr="00AD5398">
        <w:tc>
          <w:tcPr>
            <w:tcW w:w="1075" w:type="dxa"/>
          </w:tcPr>
          <w:p w:rsidR="0078731E" w:rsidRDefault="0078731E" w:rsidP="00050408">
            <w:r>
              <w:t>11</w:t>
            </w:r>
          </w:p>
        </w:tc>
        <w:tc>
          <w:tcPr>
            <w:tcW w:w="2071" w:type="dxa"/>
          </w:tcPr>
          <w:p w:rsidR="0078731E" w:rsidRDefault="0078731E" w:rsidP="00050408">
            <w:r>
              <w:t>Odd2</w:t>
            </w:r>
          </w:p>
        </w:tc>
        <w:tc>
          <w:tcPr>
            <w:tcW w:w="1563" w:type="dxa"/>
          </w:tcPr>
          <w:p w:rsidR="0078731E" w:rsidRDefault="0078731E" w:rsidP="00050408">
            <w:r>
              <w:t>Odd of Team2 winning</w:t>
            </w:r>
          </w:p>
        </w:tc>
        <w:tc>
          <w:tcPr>
            <w:tcW w:w="1440" w:type="dxa"/>
          </w:tcPr>
          <w:p w:rsidR="0078731E" w:rsidRDefault="0078731E" w:rsidP="00050408">
            <w:r>
              <w:t>Numeric</w:t>
            </w:r>
          </w:p>
        </w:tc>
        <w:tc>
          <w:tcPr>
            <w:tcW w:w="1522" w:type="dxa"/>
          </w:tcPr>
          <w:p w:rsidR="0078731E" w:rsidRDefault="0078731E" w:rsidP="00050408">
            <w:r>
              <w:t>Continuous</w:t>
            </w:r>
          </w:p>
        </w:tc>
        <w:tc>
          <w:tcPr>
            <w:tcW w:w="1679" w:type="dxa"/>
          </w:tcPr>
          <w:p w:rsidR="0078731E" w:rsidRDefault="0078731E" w:rsidP="00050408">
            <w:r>
              <w:t>Team2’s winning odd at the point of data collection</w:t>
            </w:r>
          </w:p>
        </w:tc>
      </w:tr>
      <w:tr w:rsidR="0078731E" w:rsidTr="00AD5398">
        <w:tc>
          <w:tcPr>
            <w:tcW w:w="1075" w:type="dxa"/>
          </w:tcPr>
          <w:p w:rsidR="0078731E" w:rsidRDefault="0078731E" w:rsidP="00050408">
            <w:r>
              <w:t>12</w:t>
            </w:r>
          </w:p>
        </w:tc>
        <w:tc>
          <w:tcPr>
            <w:tcW w:w="2071" w:type="dxa"/>
          </w:tcPr>
          <w:p w:rsidR="0078731E" w:rsidRDefault="0078731E" w:rsidP="00050408">
            <w:r>
              <w:t>Odddiff</w:t>
            </w:r>
          </w:p>
        </w:tc>
        <w:tc>
          <w:tcPr>
            <w:tcW w:w="1563" w:type="dxa"/>
          </w:tcPr>
          <w:p w:rsidR="0078731E" w:rsidRDefault="0078731E" w:rsidP="00050408">
            <w:r>
              <w:t>Odd1 – Odd2</w:t>
            </w:r>
          </w:p>
        </w:tc>
        <w:tc>
          <w:tcPr>
            <w:tcW w:w="1440" w:type="dxa"/>
          </w:tcPr>
          <w:p w:rsidR="0078731E" w:rsidRDefault="0078731E" w:rsidP="00050408">
            <w:r>
              <w:t>Numeric</w:t>
            </w:r>
          </w:p>
        </w:tc>
        <w:tc>
          <w:tcPr>
            <w:tcW w:w="1522" w:type="dxa"/>
          </w:tcPr>
          <w:p w:rsidR="0078731E" w:rsidRDefault="0078731E" w:rsidP="00050408">
            <w:r>
              <w:t>Continuous</w:t>
            </w:r>
          </w:p>
        </w:tc>
        <w:tc>
          <w:tcPr>
            <w:tcW w:w="1679" w:type="dxa"/>
          </w:tcPr>
          <w:p w:rsidR="0078731E" w:rsidRDefault="0078731E" w:rsidP="00050408">
            <w:r>
              <w:t>Difference of the odds</w:t>
            </w:r>
          </w:p>
        </w:tc>
      </w:tr>
      <w:tr w:rsidR="0078731E" w:rsidTr="00AD5398">
        <w:tc>
          <w:tcPr>
            <w:tcW w:w="1075" w:type="dxa"/>
          </w:tcPr>
          <w:p w:rsidR="0078731E" w:rsidRDefault="0078731E" w:rsidP="00050408">
            <w:r>
              <w:lastRenderedPageBreak/>
              <w:t>13</w:t>
            </w:r>
          </w:p>
        </w:tc>
        <w:tc>
          <w:tcPr>
            <w:tcW w:w="2071" w:type="dxa"/>
          </w:tcPr>
          <w:p w:rsidR="0078731E" w:rsidRDefault="0078731E" w:rsidP="00050408">
            <w:r>
              <w:t>Antipublic</w:t>
            </w:r>
          </w:p>
        </w:tc>
        <w:tc>
          <w:tcPr>
            <w:tcW w:w="1563" w:type="dxa"/>
          </w:tcPr>
          <w:p w:rsidR="0078731E" w:rsidRDefault="0078731E" w:rsidP="00050408">
            <w:r>
              <w:t>Name of team with lower ML Public %</w:t>
            </w:r>
          </w:p>
        </w:tc>
        <w:tc>
          <w:tcPr>
            <w:tcW w:w="1440" w:type="dxa"/>
          </w:tcPr>
          <w:p w:rsidR="0078731E" w:rsidRDefault="0078731E" w:rsidP="00050408">
            <w:r>
              <w:t>Factor</w:t>
            </w:r>
          </w:p>
        </w:tc>
        <w:tc>
          <w:tcPr>
            <w:tcW w:w="1522" w:type="dxa"/>
          </w:tcPr>
          <w:p w:rsidR="0078731E" w:rsidRDefault="0078731E" w:rsidP="00050408">
            <w:r>
              <w:t>Character – 3</w:t>
            </w:r>
          </w:p>
        </w:tc>
        <w:tc>
          <w:tcPr>
            <w:tcW w:w="1679" w:type="dxa"/>
          </w:tcPr>
          <w:p w:rsidR="0078731E" w:rsidRDefault="0078731E" w:rsidP="008B17C0">
            <w:r>
              <w:t xml:space="preserve">Team with smaller portion of ML tickets sold </w:t>
            </w:r>
          </w:p>
        </w:tc>
      </w:tr>
      <w:tr w:rsidR="0078731E" w:rsidTr="00AD5398">
        <w:tc>
          <w:tcPr>
            <w:tcW w:w="1075" w:type="dxa"/>
          </w:tcPr>
          <w:p w:rsidR="0078731E" w:rsidRDefault="0078731E" w:rsidP="00050408">
            <w:r>
              <w:t>14</w:t>
            </w:r>
          </w:p>
        </w:tc>
        <w:tc>
          <w:tcPr>
            <w:tcW w:w="2071" w:type="dxa"/>
          </w:tcPr>
          <w:p w:rsidR="0078731E" w:rsidRDefault="0078731E" w:rsidP="00050408">
            <w:r>
              <w:t>AntipublicTeam</w:t>
            </w:r>
          </w:p>
        </w:tc>
        <w:tc>
          <w:tcPr>
            <w:tcW w:w="1563" w:type="dxa"/>
          </w:tcPr>
          <w:p w:rsidR="0078731E" w:rsidRDefault="0078731E" w:rsidP="00050408">
            <w:r>
              <w:t>Antipublic team array</w:t>
            </w:r>
          </w:p>
        </w:tc>
        <w:tc>
          <w:tcPr>
            <w:tcW w:w="1440" w:type="dxa"/>
          </w:tcPr>
          <w:p w:rsidR="0078731E" w:rsidRDefault="0078731E" w:rsidP="00050408">
            <w:r>
              <w:t>Factor</w:t>
            </w:r>
          </w:p>
        </w:tc>
        <w:tc>
          <w:tcPr>
            <w:tcW w:w="1522" w:type="dxa"/>
          </w:tcPr>
          <w:p w:rsidR="0078731E" w:rsidRDefault="0078731E" w:rsidP="00050408">
            <w:r>
              <w:t>{Team1, Team2}</w:t>
            </w:r>
          </w:p>
        </w:tc>
        <w:tc>
          <w:tcPr>
            <w:tcW w:w="1679" w:type="dxa"/>
          </w:tcPr>
          <w:p w:rsidR="0078731E" w:rsidRDefault="0078731E" w:rsidP="00050408">
            <w:r>
              <w:t>Antipublic team array</w:t>
            </w:r>
          </w:p>
        </w:tc>
      </w:tr>
      <w:tr w:rsidR="0078731E" w:rsidTr="00AD5398">
        <w:tc>
          <w:tcPr>
            <w:tcW w:w="1075" w:type="dxa"/>
          </w:tcPr>
          <w:p w:rsidR="0078731E" w:rsidRDefault="0078731E" w:rsidP="00050408">
            <w:r>
              <w:t>15</w:t>
            </w:r>
          </w:p>
        </w:tc>
        <w:tc>
          <w:tcPr>
            <w:tcW w:w="2071" w:type="dxa"/>
          </w:tcPr>
          <w:p w:rsidR="0078731E" w:rsidRDefault="0078731E" w:rsidP="00050408">
            <w:r>
              <w:t>Sharpline1</w:t>
            </w:r>
          </w:p>
        </w:tc>
        <w:tc>
          <w:tcPr>
            <w:tcW w:w="1563" w:type="dxa"/>
          </w:tcPr>
          <w:p w:rsidR="0078731E" w:rsidRDefault="0078731E" w:rsidP="00050408">
            <w:r>
              <w:t>Number of Team1’s sharpline movements</w:t>
            </w:r>
          </w:p>
        </w:tc>
        <w:tc>
          <w:tcPr>
            <w:tcW w:w="1440" w:type="dxa"/>
          </w:tcPr>
          <w:p w:rsidR="0078731E" w:rsidRDefault="0078731E" w:rsidP="00050408">
            <w:r>
              <w:t>Numeric</w:t>
            </w:r>
          </w:p>
        </w:tc>
        <w:tc>
          <w:tcPr>
            <w:tcW w:w="1522" w:type="dxa"/>
          </w:tcPr>
          <w:p w:rsidR="0078731E" w:rsidRDefault="0078731E" w:rsidP="00050408">
            <w:r>
              <w:t>Integer</w:t>
            </w:r>
          </w:p>
        </w:tc>
        <w:tc>
          <w:tcPr>
            <w:tcW w:w="1679" w:type="dxa"/>
          </w:tcPr>
          <w:p w:rsidR="0078731E" w:rsidRDefault="0078731E" w:rsidP="00050408">
            <w:r>
              <w:t>Sum of indicators in the two charts</w:t>
            </w:r>
          </w:p>
          <w:p w:rsidR="0078731E" w:rsidRDefault="0078731E" w:rsidP="004C1D2B">
            <w:r>
              <w:t>{sharp line move in favor of the team, sharp line move against the opponent}</w:t>
            </w:r>
          </w:p>
        </w:tc>
      </w:tr>
      <w:tr w:rsidR="0078731E" w:rsidTr="00AD5398">
        <w:tc>
          <w:tcPr>
            <w:tcW w:w="1075" w:type="dxa"/>
          </w:tcPr>
          <w:p w:rsidR="0078731E" w:rsidRDefault="0078731E" w:rsidP="00050408">
            <w:r>
              <w:t>16</w:t>
            </w:r>
          </w:p>
        </w:tc>
        <w:tc>
          <w:tcPr>
            <w:tcW w:w="2071" w:type="dxa"/>
          </w:tcPr>
          <w:p w:rsidR="0078731E" w:rsidRDefault="0078731E" w:rsidP="00050408">
            <w:r>
              <w:t>Smartmoney1</w:t>
            </w:r>
          </w:p>
        </w:tc>
        <w:tc>
          <w:tcPr>
            <w:tcW w:w="1563" w:type="dxa"/>
          </w:tcPr>
          <w:p w:rsidR="0078731E" w:rsidRDefault="0078731E" w:rsidP="00050408">
            <w:r>
              <w:t>Number of Team1’s smart money indicator</w:t>
            </w:r>
          </w:p>
        </w:tc>
        <w:tc>
          <w:tcPr>
            <w:tcW w:w="1440" w:type="dxa"/>
          </w:tcPr>
          <w:p w:rsidR="0078731E" w:rsidRDefault="0078731E" w:rsidP="00050408">
            <w:r>
              <w:t>Numeric</w:t>
            </w:r>
          </w:p>
        </w:tc>
        <w:tc>
          <w:tcPr>
            <w:tcW w:w="1522" w:type="dxa"/>
          </w:tcPr>
          <w:p w:rsidR="0078731E" w:rsidRDefault="0078731E" w:rsidP="00050408">
            <w:r>
              <w:t>Integer</w:t>
            </w:r>
          </w:p>
        </w:tc>
        <w:tc>
          <w:tcPr>
            <w:tcW w:w="1679" w:type="dxa"/>
          </w:tcPr>
          <w:p w:rsidR="0078731E" w:rsidRDefault="0078731E" w:rsidP="004C1D2B">
            <w:r>
              <w:t xml:space="preserve">Sum of indicators in the two charts { smart money coming on } </w:t>
            </w:r>
          </w:p>
        </w:tc>
      </w:tr>
      <w:tr w:rsidR="0078731E" w:rsidTr="00AD5398">
        <w:tc>
          <w:tcPr>
            <w:tcW w:w="1075" w:type="dxa"/>
          </w:tcPr>
          <w:p w:rsidR="0078731E" w:rsidRDefault="0078731E" w:rsidP="004C1D2B">
            <w:r>
              <w:t>17</w:t>
            </w:r>
          </w:p>
        </w:tc>
        <w:tc>
          <w:tcPr>
            <w:tcW w:w="2071" w:type="dxa"/>
          </w:tcPr>
          <w:p w:rsidR="0078731E" w:rsidRDefault="0078731E" w:rsidP="004C1D2B">
            <w:r>
              <w:t>Sharpline2</w:t>
            </w:r>
          </w:p>
        </w:tc>
        <w:tc>
          <w:tcPr>
            <w:tcW w:w="1563" w:type="dxa"/>
          </w:tcPr>
          <w:p w:rsidR="0078731E" w:rsidRDefault="0078731E" w:rsidP="004C1D2B">
            <w:r>
              <w:t>Number of Team2’s sharpline movements</w:t>
            </w:r>
          </w:p>
        </w:tc>
        <w:tc>
          <w:tcPr>
            <w:tcW w:w="1440" w:type="dxa"/>
          </w:tcPr>
          <w:p w:rsidR="0078731E" w:rsidRDefault="0078731E" w:rsidP="004C1D2B">
            <w:r>
              <w:t>Numeric</w:t>
            </w:r>
          </w:p>
        </w:tc>
        <w:tc>
          <w:tcPr>
            <w:tcW w:w="1522" w:type="dxa"/>
          </w:tcPr>
          <w:p w:rsidR="0078731E" w:rsidRDefault="0078731E" w:rsidP="004C1D2B">
            <w:r>
              <w:t>Integer</w:t>
            </w:r>
          </w:p>
        </w:tc>
        <w:tc>
          <w:tcPr>
            <w:tcW w:w="1679" w:type="dxa"/>
          </w:tcPr>
          <w:p w:rsidR="0078731E" w:rsidRDefault="0078731E" w:rsidP="004C1D2B">
            <w:r>
              <w:t>Sum of indicators in the two charts</w:t>
            </w:r>
          </w:p>
          <w:p w:rsidR="0078731E" w:rsidRDefault="0078731E" w:rsidP="004C1D2B">
            <w:r>
              <w:t>{sharp line move in favor of the team, sharp line move against the opponent}</w:t>
            </w:r>
          </w:p>
        </w:tc>
      </w:tr>
      <w:tr w:rsidR="0078731E" w:rsidTr="00AD5398">
        <w:tc>
          <w:tcPr>
            <w:tcW w:w="1075" w:type="dxa"/>
          </w:tcPr>
          <w:p w:rsidR="0078731E" w:rsidRDefault="0078731E" w:rsidP="004C1D2B">
            <w:r>
              <w:t>18</w:t>
            </w:r>
          </w:p>
        </w:tc>
        <w:tc>
          <w:tcPr>
            <w:tcW w:w="2071" w:type="dxa"/>
          </w:tcPr>
          <w:p w:rsidR="0078731E" w:rsidRDefault="0078731E" w:rsidP="004C1D2B">
            <w:r>
              <w:t>Smartmoney2</w:t>
            </w:r>
          </w:p>
        </w:tc>
        <w:tc>
          <w:tcPr>
            <w:tcW w:w="1563" w:type="dxa"/>
          </w:tcPr>
          <w:p w:rsidR="0078731E" w:rsidRDefault="0078731E" w:rsidP="004C1D2B">
            <w:r>
              <w:t>Number of Team2’s smart money indicator</w:t>
            </w:r>
          </w:p>
        </w:tc>
        <w:tc>
          <w:tcPr>
            <w:tcW w:w="1440" w:type="dxa"/>
          </w:tcPr>
          <w:p w:rsidR="0078731E" w:rsidRDefault="0078731E" w:rsidP="004C1D2B">
            <w:r>
              <w:t>Numeric</w:t>
            </w:r>
          </w:p>
        </w:tc>
        <w:tc>
          <w:tcPr>
            <w:tcW w:w="1522" w:type="dxa"/>
          </w:tcPr>
          <w:p w:rsidR="0078731E" w:rsidRDefault="0078731E" w:rsidP="004C1D2B">
            <w:r>
              <w:t>Integer</w:t>
            </w:r>
          </w:p>
        </w:tc>
        <w:tc>
          <w:tcPr>
            <w:tcW w:w="1679" w:type="dxa"/>
          </w:tcPr>
          <w:p w:rsidR="0078731E" w:rsidRDefault="0078731E" w:rsidP="004C1D2B">
            <w:r>
              <w:t>Sum of indicators in the two charts { smart money coming on }</w:t>
            </w:r>
          </w:p>
        </w:tc>
      </w:tr>
      <w:tr w:rsidR="0078731E" w:rsidTr="00AD5398">
        <w:tc>
          <w:tcPr>
            <w:tcW w:w="1075" w:type="dxa"/>
          </w:tcPr>
          <w:p w:rsidR="0078731E" w:rsidRDefault="0078731E" w:rsidP="004C1D2B">
            <w:r>
              <w:t>19</w:t>
            </w:r>
          </w:p>
        </w:tc>
        <w:tc>
          <w:tcPr>
            <w:tcW w:w="2071" w:type="dxa"/>
          </w:tcPr>
          <w:p w:rsidR="0078731E" w:rsidRDefault="0078731E" w:rsidP="004C1D2B">
            <w:r>
              <w:t>Winpred</w:t>
            </w:r>
          </w:p>
        </w:tc>
        <w:tc>
          <w:tcPr>
            <w:tcW w:w="1563" w:type="dxa"/>
          </w:tcPr>
          <w:p w:rsidR="0078731E" w:rsidRDefault="0078731E" w:rsidP="004C1D2B">
            <w:r>
              <w:t>Zcode predicting winning team name</w:t>
            </w:r>
          </w:p>
        </w:tc>
        <w:tc>
          <w:tcPr>
            <w:tcW w:w="1440" w:type="dxa"/>
          </w:tcPr>
          <w:p w:rsidR="0078731E" w:rsidRDefault="0078731E" w:rsidP="004C1D2B">
            <w:r>
              <w:t>Factor</w:t>
            </w:r>
          </w:p>
        </w:tc>
        <w:tc>
          <w:tcPr>
            <w:tcW w:w="1522" w:type="dxa"/>
          </w:tcPr>
          <w:p w:rsidR="0078731E" w:rsidRDefault="0078731E" w:rsidP="004C1D2B">
            <w:r>
              <w:t>Character – 3</w:t>
            </w:r>
          </w:p>
        </w:tc>
        <w:tc>
          <w:tcPr>
            <w:tcW w:w="1679" w:type="dxa"/>
          </w:tcPr>
          <w:p w:rsidR="0078731E" w:rsidRDefault="0078731E" w:rsidP="004C1D2B">
            <w:r>
              <w:t>Winning by Zcode score prediction</w:t>
            </w:r>
          </w:p>
        </w:tc>
      </w:tr>
      <w:tr w:rsidR="0078731E" w:rsidTr="00AD5398">
        <w:tc>
          <w:tcPr>
            <w:tcW w:w="1075" w:type="dxa"/>
          </w:tcPr>
          <w:p w:rsidR="0078731E" w:rsidRDefault="0078731E" w:rsidP="004C1D2B">
            <w:r>
              <w:t>20</w:t>
            </w:r>
          </w:p>
        </w:tc>
        <w:tc>
          <w:tcPr>
            <w:tcW w:w="2071" w:type="dxa"/>
          </w:tcPr>
          <w:p w:rsidR="0078731E" w:rsidRDefault="0078731E" w:rsidP="004C1D2B">
            <w:r>
              <w:t>WinpredTeam</w:t>
            </w:r>
          </w:p>
        </w:tc>
        <w:tc>
          <w:tcPr>
            <w:tcW w:w="1563" w:type="dxa"/>
          </w:tcPr>
          <w:p w:rsidR="0078731E" w:rsidRDefault="0078731E" w:rsidP="004C1D2B">
            <w:r>
              <w:t>Winpred team array</w:t>
            </w:r>
          </w:p>
        </w:tc>
        <w:tc>
          <w:tcPr>
            <w:tcW w:w="1440" w:type="dxa"/>
          </w:tcPr>
          <w:p w:rsidR="0078731E" w:rsidRDefault="0078731E" w:rsidP="004C1D2B">
            <w:r>
              <w:t>Factor</w:t>
            </w:r>
          </w:p>
        </w:tc>
        <w:tc>
          <w:tcPr>
            <w:tcW w:w="1522" w:type="dxa"/>
          </w:tcPr>
          <w:p w:rsidR="0078731E" w:rsidRDefault="0078731E" w:rsidP="004C1D2B">
            <w:r>
              <w:t>{Team1, Team2}</w:t>
            </w:r>
          </w:p>
        </w:tc>
        <w:tc>
          <w:tcPr>
            <w:tcW w:w="1679" w:type="dxa"/>
          </w:tcPr>
          <w:p w:rsidR="0078731E" w:rsidRDefault="0078731E" w:rsidP="004C1D2B"/>
        </w:tc>
      </w:tr>
      <w:tr w:rsidR="0078731E" w:rsidTr="00AD5398">
        <w:tc>
          <w:tcPr>
            <w:tcW w:w="1075" w:type="dxa"/>
          </w:tcPr>
          <w:p w:rsidR="0078731E" w:rsidRDefault="0078731E" w:rsidP="004C1D2B">
            <w:r>
              <w:t>21</w:t>
            </w:r>
          </w:p>
        </w:tc>
        <w:tc>
          <w:tcPr>
            <w:tcW w:w="2071" w:type="dxa"/>
          </w:tcPr>
          <w:p w:rsidR="0078731E" w:rsidRDefault="0078731E" w:rsidP="004C1D2B">
            <w:r>
              <w:t>Scorepred1</w:t>
            </w:r>
          </w:p>
        </w:tc>
        <w:tc>
          <w:tcPr>
            <w:tcW w:w="1563" w:type="dxa"/>
          </w:tcPr>
          <w:p w:rsidR="0078731E" w:rsidRDefault="0078731E" w:rsidP="004C1D2B">
            <w:r>
              <w:t>Team1 score prediction</w:t>
            </w:r>
          </w:p>
        </w:tc>
        <w:tc>
          <w:tcPr>
            <w:tcW w:w="1440" w:type="dxa"/>
          </w:tcPr>
          <w:p w:rsidR="0078731E" w:rsidRDefault="0078731E" w:rsidP="004C1D2B">
            <w:r>
              <w:t>Numeric</w:t>
            </w:r>
          </w:p>
        </w:tc>
        <w:tc>
          <w:tcPr>
            <w:tcW w:w="1522" w:type="dxa"/>
          </w:tcPr>
          <w:p w:rsidR="0078731E" w:rsidRDefault="0078731E" w:rsidP="004C1D2B">
            <w:r>
              <w:t>Integer</w:t>
            </w:r>
          </w:p>
        </w:tc>
        <w:tc>
          <w:tcPr>
            <w:tcW w:w="1679" w:type="dxa"/>
          </w:tcPr>
          <w:p w:rsidR="0078731E" w:rsidRDefault="0078731E" w:rsidP="004C1D2B">
            <w:r>
              <w:t>Absolute winning team bet is determined by the higher score prediction value</w:t>
            </w:r>
          </w:p>
        </w:tc>
      </w:tr>
      <w:tr w:rsidR="0078731E" w:rsidTr="00AD5398">
        <w:trPr>
          <w:trHeight w:val="238"/>
        </w:trPr>
        <w:tc>
          <w:tcPr>
            <w:tcW w:w="1075" w:type="dxa"/>
          </w:tcPr>
          <w:p w:rsidR="0078731E" w:rsidRDefault="0078731E" w:rsidP="004C1D2B">
            <w:r>
              <w:lastRenderedPageBreak/>
              <w:t>22</w:t>
            </w:r>
          </w:p>
        </w:tc>
        <w:tc>
          <w:tcPr>
            <w:tcW w:w="2071" w:type="dxa"/>
          </w:tcPr>
          <w:p w:rsidR="0078731E" w:rsidRDefault="0078731E" w:rsidP="004C1D2B">
            <w:r>
              <w:t>Scorepred2</w:t>
            </w:r>
          </w:p>
        </w:tc>
        <w:tc>
          <w:tcPr>
            <w:tcW w:w="1563" w:type="dxa"/>
          </w:tcPr>
          <w:p w:rsidR="0078731E" w:rsidRDefault="0078731E" w:rsidP="004C1D2B">
            <w:r>
              <w:t>Team2 score prediction</w:t>
            </w:r>
          </w:p>
        </w:tc>
        <w:tc>
          <w:tcPr>
            <w:tcW w:w="1440" w:type="dxa"/>
          </w:tcPr>
          <w:p w:rsidR="0078731E" w:rsidRDefault="0078731E" w:rsidP="004C1D2B">
            <w:r>
              <w:t>Numeric</w:t>
            </w:r>
          </w:p>
        </w:tc>
        <w:tc>
          <w:tcPr>
            <w:tcW w:w="1522" w:type="dxa"/>
          </w:tcPr>
          <w:p w:rsidR="0078731E" w:rsidRDefault="0078731E" w:rsidP="004C1D2B">
            <w:r>
              <w:t>Integer</w:t>
            </w:r>
          </w:p>
        </w:tc>
        <w:tc>
          <w:tcPr>
            <w:tcW w:w="1679" w:type="dxa"/>
          </w:tcPr>
          <w:p w:rsidR="0078731E" w:rsidRDefault="0078731E" w:rsidP="004C1D2B">
            <w:r>
              <w:t>Absolute winning team bet is determined by the higher score prediction value</w:t>
            </w:r>
          </w:p>
        </w:tc>
      </w:tr>
      <w:tr w:rsidR="0078731E" w:rsidTr="00AD5398">
        <w:tc>
          <w:tcPr>
            <w:tcW w:w="1075" w:type="dxa"/>
          </w:tcPr>
          <w:p w:rsidR="0078731E" w:rsidRDefault="0078731E" w:rsidP="004C1D2B">
            <w:r>
              <w:t>23</w:t>
            </w:r>
          </w:p>
        </w:tc>
        <w:tc>
          <w:tcPr>
            <w:tcW w:w="2071" w:type="dxa"/>
          </w:tcPr>
          <w:p w:rsidR="0078731E" w:rsidRDefault="0078731E" w:rsidP="004C1D2B">
            <w:r>
              <w:t>Scorepreddiff</w:t>
            </w:r>
          </w:p>
        </w:tc>
        <w:tc>
          <w:tcPr>
            <w:tcW w:w="1563" w:type="dxa"/>
          </w:tcPr>
          <w:p w:rsidR="0078731E" w:rsidRDefault="0078731E" w:rsidP="004C1D2B">
            <w:r>
              <w:t>Scorepred1 – Scorepred2</w:t>
            </w:r>
          </w:p>
        </w:tc>
        <w:tc>
          <w:tcPr>
            <w:tcW w:w="1440" w:type="dxa"/>
          </w:tcPr>
          <w:p w:rsidR="0078731E" w:rsidRDefault="0078731E" w:rsidP="004C1D2B">
            <w:r>
              <w:t>Numeric</w:t>
            </w:r>
          </w:p>
        </w:tc>
        <w:tc>
          <w:tcPr>
            <w:tcW w:w="1522" w:type="dxa"/>
          </w:tcPr>
          <w:p w:rsidR="0078731E" w:rsidRDefault="0078731E" w:rsidP="004C1D2B">
            <w:r>
              <w:t>Integer</w:t>
            </w:r>
          </w:p>
        </w:tc>
        <w:tc>
          <w:tcPr>
            <w:tcW w:w="1679" w:type="dxa"/>
          </w:tcPr>
          <w:p w:rsidR="0078731E" w:rsidRDefault="0078731E" w:rsidP="004C1D2B">
            <w:r>
              <w:t>Difference of the score predictions</w:t>
            </w:r>
          </w:p>
        </w:tc>
      </w:tr>
      <w:tr w:rsidR="0078731E" w:rsidTr="00AD5398">
        <w:tc>
          <w:tcPr>
            <w:tcW w:w="1075" w:type="dxa"/>
          </w:tcPr>
          <w:p w:rsidR="0078731E" w:rsidRDefault="0078731E" w:rsidP="004C1D2B">
            <w:r>
              <w:t>24</w:t>
            </w:r>
          </w:p>
        </w:tc>
        <w:tc>
          <w:tcPr>
            <w:tcW w:w="2071" w:type="dxa"/>
          </w:tcPr>
          <w:p w:rsidR="0078731E" w:rsidRDefault="0078731E" w:rsidP="004C1D2B">
            <w:r>
              <w:t>Scorepredconf</w:t>
            </w:r>
          </w:p>
        </w:tc>
        <w:tc>
          <w:tcPr>
            <w:tcW w:w="1563" w:type="dxa"/>
          </w:tcPr>
          <w:p w:rsidR="0078731E" w:rsidRDefault="0078731E" w:rsidP="004C1D2B">
            <w:r>
              <w:t xml:space="preserve">Score prediction confidence level </w:t>
            </w:r>
          </w:p>
        </w:tc>
        <w:tc>
          <w:tcPr>
            <w:tcW w:w="1440" w:type="dxa"/>
          </w:tcPr>
          <w:p w:rsidR="0078731E" w:rsidRDefault="0078731E" w:rsidP="004C1D2B">
            <w:r>
              <w:t>Numeric</w:t>
            </w:r>
          </w:p>
        </w:tc>
        <w:tc>
          <w:tcPr>
            <w:tcW w:w="1522" w:type="dxa"/>
          </w:tcPr>
          <w:p w:rsidR="0078731E" w:rsidRDefault="0078731E" w:rsidP="004C1D2B">
            <w:r>
              <w:t>Decimal</w:t>
            </w:r>
          </w:p>
        </w:tc>
        <w:tc>
          <w:tcPr>
            <w:tcW w:w="1679" w:type="dxa"/>
          </w:tcPr>
          <w:p w:rsidR="0078731E" w:rsidRDefault="0078731E" w:rsidP="004C1D2B"/>
        </w:tc>
      </w:tr>
      <w:tr w:rsidR="0078731E" w:rsidTr="00AD5398">
        <w:tc>
          <w:tcPr>
            <w:tcW w:w="1075" w:type="dxa"/>
          </w:tcPr>
          <w:p w:rsidR="0078731E" w:rsidRDefault="0078731E" w:rsidP="004C1D2B">
            <w:r>
              <w:t>25</w:t>
            </w:r>
          </w:p>
        </w:tc>
        <w:tc>
          <w:tcPr>
            <w:tcW w:w="2071" w:type="dxa"/>
          </w:tcPr>
          <w:p w:rsidR="0078731E" w:rsidRDefault="0078731E" w:rsidP="004C1D2B">
            <w:r>
              <w:t>Pred1</w:t>
            </w:r>
          </w:p>
        </w:tc>
        <w:tc>
          <w:tcPr>
            <w:tcW w:w="1563" w:type="dxa"/>
          </w:tcPr>
          <w:p w:rsidR="0078731E" w:rsidRDefault="0078731E" w:rsidP="00965FC6">
            <w:r>
              <w:t>Team1 win betting confidence</w:t>
            </w:r>
          </w:p>
        </w:tc>
        <w:tc>
          <w:tcPr>
            <w:tcW w:w="1440" w:type="dxa"/>
          </w:tcPr>
          <w:p w:rsidR="0078731E" w:rsidRDefault="0078731E" w:rsidP="004C1D2B">
            <w:r>
              <w:t>Numeric</w:t>
            </w:r>
          </w:p>
        </w:tc>
        <w:tc>
          <w:tcPr>
            <w:tcW w:w="1522" w:type="dxa"/>
          </w:tcPr>
          <w:p w:rsidR="0078731E" w:rsidRDefault="0078731E" w:rsidP="004C1D2B">
            <w:r>
              <w:t>Decimal</w:t>
            </w:r>
          </w:p>
        </w:tc>
        <w:tc>
          <w:tcPr>
            <w:tcW w:w="1679" w:type="dxa"/>
          </w:tcPr>
          <w:p w:rsidR="0078731E" w:rsidRDefault="0078731E" w:rsidP="004C1D2B"/>
        </w:tc>
      </w:tr>
      <w:tr w:rsidR="0078731E" w:rsidTr="00AD5398">
        <w:tc>
          <w:tcPr>
            <w:tcW w:w="1075" w:type="dxa"/>
          </w:tcPr>
          <w:p w:rsidR="0078731E" w:rsidRDefault="0078731E" w:rsidP="004C1D2B">
            <w:r>
              <w:t>26</w:t>
            </w:r>
          </w:p>
        </w:tc>
        <w:tc>
          <w:tcPr>
            <w:tcW w:w="2071" w:type="dxa"/>
          </w:tcPr>
          <w:p w:rsidR="0078731E" w:rsidRDefault="0078731E" w:rsidP="004C1D2B">
            <w:r>
              <w:t>Pred2</w:t>
            </w:r>
          </w:p>
        </w:tc>
        <w:tc>
          <w:tcPr>
            <w:tcW w:w="1563" w:type="dxa"/>
          </w:tcPr>
          <w:p w:rsidR="0078731E" w:rsidRDefault="0078731E" w:rsidP="004C1D2B">
            <w:r>
              <w:t>Team2 win betting confidence</w:t>
            </w:r>
          </w:p>
        </w:tc>
        <w:tc>
          <w:tcPr>
            <w:tcW w:w="1440" w:type="dxa"/>
          </w:tcPr>
          <w:p w:rsidR="0078731E" w:rsidRDefault="0078731E" w:rsidP="004C1D2B">
            <w:r>
              <w:t>Numeric</w:t>
            </w:r>
          </w:p>
        </w:tc>
        <w:tc>
          <w:tcPr>
            <w:tcW w:w="1522" w:type="dxa"/>
          </w:tcPr>
          <w:p w:rsidR="0078731E" w:rsidRDefault="0078731E" w:rsidP="004C1D2B">
            <w:r>
              <w:t>Decimal</w:t>
            </w:r>
          </w:p>
        </w:tc>
        <w:tc>
          <w:tcPr>
            <w:tcW w:w="1679" w:type="dxa"/>
          </w:tcPr>
          <w:p w:rsidR="0078731E" w:rsidRDefault="0078731E" w:rsidP="004C1D2B">
            <w:r>
              <w:t>Pred1 + Pred2 = 1</w:t>
            </w:r>
          </w:p>
        </w:tc>
      </w:tr>
      <w:tr w:rsidR="0078731E" w:rsidTr="00AD5398">
        <w:tc>
          <w:tcPr>
            <w:tcW w:w="1075" w:type="dxa"/>
          </w:tcPr>
          <w:p w:rsidR="0078731E" w:rsidRDefault="0078731E" w:rsidP="004C1D2B">
            <w:r>
              <w:t>27</w:t>
            </w:r>
          </w:p>
        </w:tc>
        <w:tc>
          <w:tcPr>
            <w:tcW w:w="2071" w:type="dxa"/>
          </w:tcPr>
          <w:p w:rsidR="0078731E" w:rsidRDefault="0078731E" w:rsidP="004C1D2B">
            <w:r>
              <w:t>GP_ALLdiff</w:t>
            </w:r>
          </w:p>
        </w:tc>
        <w:tc>
          <w:tcPr>
            <w:tcW w:w="1563" w:type="dxa"/>
          </w:tcPr>
          <w:p w:rsidR="0078731E" w:rsidRDefault="0078731E" w:rsidP="00C42353">
            <w:r>
              <w:t xml:space="preserve">Difference in the number of games played </w:t>
            </w:r>
          </w:p>
        </w:tc>
        <w:tc>
          <w:tcPr>
            <w:tcW w:w="1440" w:type="dxa"/>
          </w:tcPr>
          <w:p w:rsidR="0078731E" w:rsidRDefault="0078731E" w:rsidP="004C1D2B">
            <w:r>
              <w:t>Numeric</w:t>
            </w:r>
          </w:p>
        </w:tc>
        <w:tc>
          <w:tcPr>
            <w:tcW w:w="1522" w:type="dxa"/>
          </w:tcPr>
          <w:p w:rsidR="0078731E" w:rsidRDefault="0078731E" w:rsidP="004C1D2B">
            <w:r>
              <w:t>Integer</w:t>
            </w:r>
          </w:p>
        </w:tc>
        <w:tc>
          <w:tcPr>
            <w:tcW w:w="1679" w:type="dxa"/>
          </w:tcPr>
          <w:p w:rsidR="0078731E" w:rsidRDefault="0078731E" w:rsidP="004C1D2B">
            <w:r>
              <w:t>Sum o</w:t>
            </w:r>
            <w:r w:rsidR="007B03DB">
              <w:t xml:space="preserve">f all </w:t>
            </w:r>
            <w:r>
              <w:t>games</w:t>
            </w:r>
            <w:r w:rsidR="007B03DB">
              <w:t xml:space="preserve"> played</w:t>
            </w:r>
            <w:r>
              <w:t xml:space="preserve"> in the season. Difference is calculated by Team1 stat – Team2 stat</w:t>
            </w:r>
          </w:p>
        </w:tc>
      </w:tr>
      <w:tr w:rsidR="0078731E" w:rsidTr="00AD5398">
        <w:tc>
          <w:tcPr>
            <w:tcW w:w="1075" w:type="dxa"/>
          </w:tcPr>
          <w:p w:rsidR="0078731E" w:rsidRDefault="0078731E" w:rsidP="00401149">
            <w:r>
              <w:t>28</w:t>
            </w:r>
          </w:p>
        </w:tc>
        <w:tc>
          <w:tcPr>
            <w:tcW w:w="2071" w:type="dxa"/>
          </w:tcPr>
          <w:p w:rsidR="0078731E" w:rsidRDefault="0078731E" w:rsidP="00401149">
            <w:r>
              <w:t>W_ALLdiff</w:t>
            </w:r>
          </w:p>
        </w:tc>
        <w:tc>
          <w:tcPr>
            <w:tcW w:w="1563" w:type="dxa"/>
          </w:tcPr>
          <w:p w:rsidR="0078731E" w:rsidRDefault="0078731E" w:rsidP="00C42353">
            <w:r>
              <w:t xml:space="preserve">Difference in the number of wins </w:t>
            </w:r>
          </w:p>
        </w:tc>
        <w:tc>
          <w:tcPr>
            <w:tcW w:w="1440" w:type="dxa"/>
          </w:tcPr>
          <w:p w:rsidR="0078731E" w:rsidRDefault="0078731E" w:rsidP="00401149">
            <w:r>
              <w:t>Numeric</w:t>
            </w:r>
          </w:p>
        </w:tc>
        <w:tc>
          <w:tcPr>
            <w:tcW w:w="1522" w:type="dxa"/>
          </w:tcPr>
          <w:p w:rsidR="0078731E" w:rsidRDefault="0078731E" w:rsidP="00401149">
            <w:r>
              <w:t>Integer</w:t>
            </w:r>
          </w:p>
        </w:tc>
        <w:tc>
          <w:tcPr>
            <w:tcW w:w="1679" w:type="dxa"/>
          </w:tcPr>
          <w:p w:rsidR="0078731E" w:rsidRDefault="0078731E" w:rsidP="00401149">
            <w:r>
              <w:t>As above</w:t>
            </w:r>
          </w:p>
          <w:p w:rsidR="0078731E" w:rsidRDefault="0078731E" w:rsidP="00401149"/>
        </w:tc>
      </w:tr>
      <w:tr w:rsidR="0078731E" w:rsidTr="00AD5398">
        <w:tc>
          <w:tcPr>
            <w:tcW w:w="1075" w:type="dxa"/>
          </w:tcPr>
          <w:p w:rsidR="0078731E" w:rsidRDefault="0078731E" w:rsidP="00401149">
            <w:r>
              <w:t>29</w:t>
            </w:r>
          </w:p>
        </w:tc>
        <w:tc>
          <w:tcPr>
            <w:tcW w:w="2071" w:type="dxa"/>
          </w:tcPr>
          <w:p w:rsidR="0078731E" w:rsidRDefault="0078731E" w:rsidP="00401149">
            <w:r>
              <w:t>L_ALLdiff</w:t>
            </w:r>
          </w:p>
        </w:tc>
        <w:tc>
          <w:tcPr>
            <w:tcW w:w="1563" w:type="dxa"/>
          </w:tcPr>
          <w:p w:rsidR="0078731E" w:rsidRDefault="0078731E" w:rsidP="00C42353">
            <w:r>
              <w:t xml:space="preserve">Difference in the number of losses </w:t>
            </w:r>
          </w:p>
        </w:tc>
        <w:tc>
          <w:tcPr>
            <w:tcW w:w="1440" w:type="dxa"/>
          </w:tcPr>
          <w:p w:rsidR="0078731E" w:rsidRDefault="0078731E" w:rsidP="00401149">
            <w:r>
              <w:t>Numeric</w:t>
            </w:r>
          </w:p>
        </w:tc>
        <w:tc>
          <w:tcPr>
            <w:tcW w:w="1522" w:type="dxa"/>
          </w:tcPr>
          <w:p w:rsidR="0078731E" w:rsidRDefault="0078731E" w:rsidP="00401149">
            <w:r>
              <w:t>Integer</w:t>
            </w:r>
          </w:p>
        </w:tc>
        <w:tc>
          <w:tcPr>
            <w:tcW w:w="1679" w:type="dxa"/>
          </w:tcPr>
          <w:p w:rsidR="0078731E" w:rsidRDefault="0078731E" w:rsidP="00401149">
            <w:r>
              <w:t>As above</w:t>
            </w:r>
          </w:p>
          <w:p w:rsidR="0078731E" w:rsidRDefault="0078731E" w:rsidP="00401149"/>
        </w:tc>
      </w:tr>
      <w:tr w:rsidR="0078731E" w:rsidTr="00AD5398">
        <w:tc>
          <w:tcPr>
            <w:tcW w:w="1075" w:type="dxa"/>
          </w:tcPr>
          <w:p w:rsidR="0078731E" w:rsidRDefault="0078731E" w:rsidP="00401149">
            <w:r>
              <w:t>30</w:t>
            </w:r>
          </w:p>
        </w:tc>
        <w:tc>
          <w:tcPr>
            <w:tcW w:w="2071" w:type="dxa"/>
          </w:tcPr>
          <w:p w:rsidR="0078731E" w:rsidRDefault="0078731E" w:rsidP="00401149">
            <w:r>
              <w:t>WINPER_ALLdiff</w:t>
            </w:r>
          </w:p>
        </w:tc>
        <w:tc>
          <w:tcPr>
            <w:tcW w:w="1563" w:type="dxa"/>
          </w:tcPr>
          <w:p w:rsidR="0078731E" w:rsidRDefault="0078731E" w:rsidP="00C42353">
            <w:r>
              <w:t xml:space="preserve">Difference in the win percentages </w:t>
            </w:r>
          </w:p>
        </w:tc>
        <w:tc>
          <w:tcPr>
            <w:tcW w:w="1440" w:type="dxa"/>
          </w:tcPr>
          <w:p w:rsidR="0078731E" w:rsidRDefault="0078731E" w:rsidP="00401149">
            <w:r>
              <w:t>Numeric</w:t>
            </w:r>
          </w:p>
        </w:tc>
        <w:tc>
          <w:tcPr>
            <w:tcW w:w="1522" w:type="dxa"/>
          </w:tcPr>
          <w:p w:rsidR="0078731E" w:rsidRDefault="0078731E" w:rsidP="00401149">
            <w:r>
              <w:t>Continuous</w:t>
            </w:r>
          </w:p>
        </w:tc>
        <w:tc>
          <w:tcPr>
            <w:tcW w:w="1679" w:type="dxa"/>
          </w:tcPr>
          <w:p w:rsidR="0078731E" w:rsidRDefault="0078731E" w:rsidP="00401149">
            <w:r>
              <w:t>As above</w:t>
            </w:r>
          </w:p>
          <w:p w:rsidR="0078731E" w:rsidRDefault="0078731E" w:rsidP="00401149"/>
        </w:tc>
      </w:tr>
      <w:tr w:rsidR="0078731E" w:rsidTr="00AD5398">
        <w:tc>
          <w:tcPr>
            <w:tcW w:w="1075" w:type="dxa"/>
          </w:tcPr>
          <w:p w:rsidR="0078731E" w:rsidRDefault="0078731E" w:rsidP="00401149">
            <w:r>
              <w:t>31</w:t>
            </w:r>
          </w:p>
        </w:tc>
        <w:tc>
          <w:tcPr>
            <w:tcW w:w="2071" w:type="dxa"/>
          </w:tcPr>
          <w:p w:rsidR="0078731E" w:rsidRDefault="0078731E" w:rsidP="00401149">
            <w:r>
              <w:t>MIN_ALLdiff</w:t>
            </w:r>
          </w:p>
        </w:tc>
        <w:tc>
          <w:tcPr>
            <w:tcW w:w="1563" w:type="dxa"/>
          </w:tcPr>
          <w:p w:rsidR="0078731E" w:rsidRDefault="0078731E" w:rsidP="00C42353">
            <w:r>
              <w:t xml:space="preserve">Difference in the minutes played </w:t>
            </w:r>
          </w:p>
        </w:tc>
        <w:tc>
          <w:tcPr>
            <w:tcW w:w="1440" w:type="dxa"/>
          </w:tcPr>
          <w:p w:rsidR="0078731E" w:rsidRDefault="0078731E" w:rsidP="00401149">
            <w:r>
              <w:t>Numeric</w:t>
            </w:r>
          </w:p>
        </w:tc>
        <w:tc>
          <w:tcPr>
            <w:tcW w:w="1522" w:type="dxa"/>
          </w:tcPr>
          <w:p w:rsidR="0078731E" w:rsidRDefault="0078731E" w:rsidP="00401149">
            <w:r>
              <w:t>Continuous</w:t>
            </w:r>
          </w:p>
        </w:tc>
        <w:tc>
          <w:tcPr>
            <w:tcW w:w="1679" w:type="dxa"/>
          </w:tcPr>
          <w:p w:rsidR="0078731E" w:rsidRDefault="0078731E" w:rsidP="00401149">
            <w:r>
              <w:t>Mean o</w:t>
            </w:r>
            <w:r w:rsidR="007B03DB">
              <w:t>f all</w:t>
            </w:r>
            <w:r>
              <w:t xml:space="preserve"> games </w:t>
            </w:r>
            <w:r w:rsidR="007B03DB">
              <w:t xml:space="preserve">played </w:t>
            </w:r>
            <w:r>
              <w:t>in the season. Difference is calculated by Team1 stat – Team2 stat</w:t>
            </w:r>
          </w:p>
        </w:tc>
      </w:tr>
      <w:tr w:rsidR="0078731E" w:rsidTr="00AD5398">
        <w:tc>
          <w:tcPr>
            <w:tcW w:w="1075" w:type="dxa"/>
          </w:tcPr>
          <w:p w:rsidR="0078731E" w:rsidRDefault="0078731E" w:rsidP="00401149">
            <w:r>
              <w:t>32</w:t>
            </w:r>
          </w:p>
        </w:tc>
        <w:tc>
          <w:tcPr>
            <w:tcW w:w="2071" w:type="dxa"/>
          </w:tcPr>
          <w:p w:rsidR="0078731E" w:rsidRDefault="0078731E" w:rsidP="00401149">
            <w:r>
              <w:t>PTS_ALLdiff</w:t>
            </w:r>
          </w:p>
        </w:tc>
        <w:tc>
          <w:tcPr>
            <w:tcW w:w="1563" w:type="dxa"/>
          </w:tcPr>
          <w:p w:rsidR="0078731E" w:rsidRDefault="0078731E" w:rsidP="00C42353">
            <w:r>
              <w:t>Difference in the sum of points</w:t>
            </w:r>
          </w:p>
        </w:tc>
        <w:tc>
          <w:tcPr>
            <w:tcW w:w="1440" w:type="dxa"/>
          </w:tcPr>
          <w:p w:rsidR="0078731E" w:rsidRDefault="0078731E" w:rsidP="00401149">
            <w:r>
              <w:t>Numeric</w:t>
            </w:r>
          </w:p>
        </w:tc>
        <w:tc>
          <w:tcPr>
            <w:tcW w:w="1522" w:type="dxa"/>
          </w:tcPr>
          <w:p w:rsidR="0078731E" w:rsidRDefault="0078731E" w:rsidP="00401149">
            <w:r>
              <w:t>Continuous</w:t>
            </w:r>
          </w:p>
        </w:tc>
        <w:tc>
          <w:tcPr>
            <w:tcW w:w="1679" w:type="dxa"/>
          </w:tcPr>
          <w:p w:rsidR="0078731E" w:rsidRDefault="0078731E" w:rsidP="00401149">
            <w:r>
              <w:t>As above</w:t>
            </w:r>
          </w:p>
        </w:tc>
      </w:tr>
      <w:tr w:rsidR="0078731E" w:rsidTr="00AD5398">
        <w:tc>
          <w:tcPr>
            <w:tcW w:w="1075" w:type="dxa"/>
          </w:tcPr>
          <w:p w:rsidR="0078731E" w:rsidRPr="00C42353" w:rsidRDefault="0078731E" w:rsidP="00C42353">
            <w:r>
              <w:t>33</w:t>
            </w:r>
          </w:p>
        </w:tc>
        <w:tc>
          <w:tcPr>
            <w:tcW w:w="2071" w:type="dxa"/>
          </w:tcPr>
          <w:p w:rsidR="0078731E" w:rsidRDefault="0078731E" w:rsidP="00C42353">
            <w:r w:rsidRPr="00C42353">
              <w:t>FGM_ALLdiff</w:t>
            </w:r>
          </w:p>
        </w:tc>
        <w:tc>
          <w:tcPr>
            <w:tcW w:w="1563" w:type="dxa"/>
          </w:tcPr>
          <w:p w:rsidR="0078731E" w:rsidRDefault="0078731E" w:rsidP="00401149">
            <w:r>
              <w:t xml:space="preserve">Difference in the number of </w:t>
            </w:r>
            <w:r>
              <w:lastRenderedPageBreak/>
              <w:t>field goals made</w:t>
            </w:r>
          </w:p>
        </w:tc>
        <w:tc>
          <w:tcPr>
            <w:tcW w:w="1440" w:type="dxa"/>
          </w:tcPr>
          <w:p w:rsidR="0078731E" w:rsidRDefault="0078731E" w:rsidP="00401149">
            <w:r>
              <w:lastRenderedPageBreak/>
              <w:t>Numeric</w:t>
            </w:r>
          </w:p>
        </w:tc>
        <w:tc>
          <w:tcPr>
            <w:tcW w:w="1522" w:type="dxa"/>
          </w:tcPr>
          <w:p w:rsidR="0078731E" w:rsidRDefault="0078731E" w:rsidP="00401149">
            <w:r>
              <w:t>Continuous</w:t>
            </w:r>
          </w:p>
        </w:tc>
        <w:tc>
          <w:tcPr>
            <w:tcW w:w="1679" w:type="dxa"/>
          </w:tcPr>
          <w:p w:rsidR="0078731E" w:rsidRDefault="0078731E" w:rsidP="00401149">
            <w:r>
              <w:t>As above</w:t>
            </w:r>
          </w:p>
        </w:tc>
      </w:tr>
      <w:tr w:rsidR="0078731E" w:rsidTr="00AD5398">
        <w:tc>
          <w:tcPr>
            <w:tcW w:w="1075" w:type="dxa"/>
          </w:tcPr>
          <w:p w:rsidR="0078731E" w:rsidRPr="00C42353" w:rsidRDefault="0078731E" w:rsidP="00401149">
            <w:r>
              <w:t>34</w:t>
            </w:r>
          </w:p>
        </w:tc>
        <w:tc>
          <w:tcPr>
            <w:tcW w:w="2071" w:type="dxa"/>
          </w:tcPr>
          <w:p w:rsidR="0078731E" w:rsidRDefault="0078731E" w:rsidP="00401149">
            <w:r w:rsidRPr="00C42353">
              <w:t>FGA_ALLdiff</w:t>
            </w:r>
          </w:p>
        </w:tc>
        <w:tc>
          <w:tcPr>
            <w:tcW w:w="1563" w:type="dxa"/>
          </w:tcPr>
          <w:p w:rsidR="0078731E" w:rsidRDefault="0078731E" w:rsidP="00401149">
            <w:r>
              <w:t>Difference in the number of field goals attempted</w:t>
            </w:r>
          </w:p>
        </w:tc>
        <w:tc>
          <w:tcPr>
            <w:tcW w:w="1440" w:type="dxa"/>
          </w:tcPr>
          <w:p w:rsidR="0078731E" w:rsidRDefault="0078731E" w:rsidP="00401149">
            <w:r>
              <w:t>Numeric</w:t>
            </w:r>
          </w:p>
        </w:tc>
        <w:tc>
          <w:tcPr>
            <w:tcW w:w="1522" w:type="dxa"/>
          </w:tcPr>
          <w:p w:rsidR="0078731E" w:rsidRDefault="0078731E" w:rsidP="00401149">
            <w:r>
              <w:t>Continuous</w:t>
            </w:r>
          </w:p>
        </w:tc>
        <w:tc>
          <w:tcPr>
            <w:tcW w:w="1679" w:type="dxa"/>
          </w:tcPr>
          <w:p w:rsidR="0078731E" w:rsidRDefault="0078731E" w:rsidP="00401149">
            <w:r>
              <w:t>As above</w:t>
            </w:r>
          </w:p>
        </w:tc>
      </w:tr>
      <w:tr w:rsidR="0078731E" w:rsidTr="00AD5398">
        <w:tc>
          <w:tcPr>
            <w:tcW w:w="1075" w:type="dxa"/>
          </w:tcPr>
          <w:p w:rsidR="0078731E" w:rsidRPr="00C42353" w:rsidRDefault="0078731E" w:rsidP="00C42353">
            <w:r>
              <w:t>35</w:t>
            </w:r>
          </w:p>
        </w:tc>
        <w:tc>
          <w:tcPr>
            <w:tcW w:w="2071" w:type="dxa"/>
          </w:tcPr>
          <w:p w:rsidR="0078731E" w:rsidRDefault="0078731E" w:rsidP="00C42353">
            <w:r w:rsidRPr="00C42353">
              <w:t>FGPER_ALLdiff</w:t>
            </w:r>
          </w:p>
        </w:tc>
        <w:tc>
          <w:tcPr>
            <w:tcW w:w="1563" w:type="dxa"/>
          </w:tcPr>
          <w:p w:rsidR="0078731E" w:rsidRDefault="0078731E" w:rsidP="00C42353">
            <w:r>
              <w:t>Difference in the field goal success percentage</w:t>
            </w:r>
          </w:p>
        </w:tc>
        <w:tc>
          <w:tcPr>
            <w:tcW w:w="1440" w:type="dxa"/>
          </w:tcPr>
          <w:p w:rsidR="0078731E" w:rsidRDefault="0078731E" w:rsidP="00C42353">
            <w:r>
              <w:t>Numeric</w:t>
            </w:r>
          </w:p>
        </w:tc>
        <w:tc>
          <w:tcPr>
            <w:tcW w:w="1522" w:type="dxa"/>
          </w:tcPr>
          <w:p w:rsidR="0078731E" w:rsidRDefault="0078731E" w:rsidP="00C42353">
            <w:r>
              <w:t>Continuous</w:t>
            </w:r>
          </w:p>
        </w:tc>
        <w:tc>
          <w:tcPr>
            <w:tcW w:w="1679" w:type="dxa"/>
          </w:tcPr>
          <w:p w:rsidR="0078731E" w:rsidRDefault="0078731E" w:rsidP="00C42353">
            <w:r>
              <w:t>As above</w:t>
            </w:r>
          </w:p>
        </w:tc>
      </w:tr>
      <w:tr w:rsidR="0078731E" w:rsidTr="00AD5398">
        <w:tc>
          <w:tcPr>
            <w:tcW w:w="1075" w:type="dxa"/>
          </w:tcPr>
          <w:p w:rsidR="0078731E" w:rsidRPr="00C42353" w:rsidRDefault="0078731E" w:rsidP="00C42353">
            <w:r>
              <w:t>36</w:t>
            </w:r>
          </w:p>
        </w:tc>
        <w:tc>
          <w:tcPr>
            <w:tcW w:w="2071" w:type="dxa"/>
          </w:tcPr>
          <w:p w:rsidR="0078731E" w:rsidRDefault="0078731E" w:rsidP="00C42353">
            <w:r w:rsidRPr="00C42353">
              <w:t>THREEPM_ALLdiff</w:t>
            </w:r>
          </w:p>
        </w:tc>
        <w:tc>
          <w:tcPr>
            <w:tcW w:w="1563" w:type="dxa"/>
          </w:tcPr>
          <w:p w:rsidR="0078731E" w:rsidRDefault="0078731E" w:rsidP="00C42353">
            <w:r>
              <w:t>Difference in the 3 pt field goals made</w:t>
            </w:r>
          </w:p>
        </w:tc>
        <w:tc>
          <w:tcPr>
            <w:tcW w:w="1440" w:type="dxa"/>
          </w:tcPr>
          <w:p w:rsidR="0078731E" w:rsidRDefault="0078731E" w:rsidP="00C42353">
            <w:r>
              <w:t>Numeric</w:t>
            </w:r>
          </w:p>
        </w:tc>
        <w:tc>
          <w:tcPr>
            <w:tcW w:w="1522" w:type="dxa"/>
          </w:tcPr>
          <w:p w:rsidR="0078731E" w:rsidRDefault="0078731E" w:rsidP="00C42353">
            <w:r>
              <w:t>Continuous</w:t>
            </w:r>
          </w:p>
        </w:tc>
        <w:tc>
          <w:tcPr>
            <w:tcW w:w="1679" w:type="dxa"/>
          </w:tcPr>
          <w:p w:rsidR="0078731E" w:rsidRDefault="0078731E" w:rsidP="00C42353">
            <w:r>
              <w:t>As above</w:t>
            </w:r>
          </w:p>
        </w:tc>
      </w:tr>
      <w:tr w:rsidR="0078731E" w:rsidTr="00AD5398">
        <w:tc>
          <w:tcPr>
            <w:tcW w:w="1075" w:type="dxa"/>
          </w:tcPr>
          <w:p w:rsidR="0078731E" w:rsidRPr="00C42353" w:rsidRDefault="0078731E" w:rsidP="00C42353">
            <w:r>
              <w:t>37</w:t>
            </w:r>
          </w:p>
        </w:tc>
        <w:tc>
          <w:tcPr>
            <w:tcW w:w="2071" w:type="dxa"/>
          </w:tcPr>
          <w:p w:rsidR="0078731E" w:rsidRDefault="0078731E" w:rsidP="00C42353">
            <w:r w:rsidRPr="00C42353">
              <w:t>THREEPA_ALLdiff</w:t>
            </w:r>
          </w:p>
        </w:tc>
        <w:tc>
          <w:tcPr>
            <w:tcW w:w="1563" w:type="dxa"/>
          </w:tcPr>
          <w:p w:rsidR="0078731E" w:rsidRDefault="0078731E" w:rsidP="00C42353">
            <w:r>
              <w:t>Difference in the 3 pt field goals attempted</w:t>
            </w:r>
          </w:p>
        </w:tc>
        <w:tc>
          <w:tcPr>
            <w:tcW w:w="1440" w:type="dxa"/>
          </w:tcPr>
          <w:p w:rsidR="0078731E" w:rsidRDefault="0078731E" w:rsidP="00C42353">
            <w:r>
              <w:t>Numeric</w:t>
            </w:r>
          </w:p>
        </w:tc>
        <w:tc>
          <w:tcPr>
            <w:tcW w:w="1522" w:type="dxa"/>
          </w:tcPr>
          <w:p w:rsidR="0078731E" w:rsidRDefault="0078731E" w:rsidP="00C42353">
            <w:r>
              <w:t>Continuous</w:t>
            </w:r>
          </w:p>
        </w:tc>
        <w:tc>
          <w:tcPr>
            <w:tcW w:w="1679" w:type="dxa"/>
          </w:tcPr>
          <w:p w:rsidR="0078731E" w:rsidRDefault="0078731E" w:rsidP="00C42353">
            <w:r>
              <w:t>As above</w:t>
            </w:r>
          </w:p>
        </w:tc>
      </w:tr>
      <w:tr w:rsidR="0078731E" w:rsidTr="00AD5398">
        <w:tc>
          <w:tcPr>
            <w:tcW w:w="1075" w:type="dxa"/>
          </w:tcPr>
          <w:p w:rsidR="0078731E" w:rsidRPr="00C42353" w:rsidRDefault="0078731E" w:rsidP="00C42353">
            <w:r>
              <w:t>38</w:t>
            </w:r>
          </w:p>
        </w:tc>
        <w:tc>
          <w:tcPr>
            <w:tcW w:w="2071" w:type="dxa"/>
          </w:tcPr>
          <w:p w:rsidR="0078731E" w:rsidRDefault="0078731E" w:rsidP="00C42353">
            <w:r w:rsidRPr="00C42353">
              <w:t>THREEPPER_ALLdiff</w:t>
            </w:r>
          </w:p>
        </w:tc>
        <w:tc>
          <w:tcPr>
            <w:tcW w:w="1563" w:type="dxa"/>
          </w:tcPr>
          <w:p w:rsidR="0078731E" w:rsidRDefault="0078731E" w:rsidP="00C42353">
            <w:r>
              <w:t>Difference in 3 pt field goals success percentage</w:t>
            </w:r>
          </w:p>
        </w:tc>
        <w:tc>
          <w:tcPr>
            <w:tcW w:w="1440" w:type="dxa"/>
          </w:tcPr>
          <w:p w:rsidR="0078731E" w:rsidRDefault="0078731E" w:rsidP="00C42353">
            <w:r>
              <w:t>Numeric</w:t>
            </w:r>
          </w:p>
        </w:tc>
        <w:tc>
          <w:tcPr>
            <w:tcW w:w="1522" w:type="dxa"/>
          </w:tcPr>
          <w:p w:rsidR="0078731E" w:rsidRDefault="0078731E" w:rsidP="00C42353">
            <w:r>
              <w:t>Continuous</w:t>
            </w:r>
          </w:p>
        </w:tc>
        <w:tc>
          <w:tcPr>
            <w:tcW w:w="1679" w:type="dxa"/>
          </w:tcPr>
          <w:p w:rsidR="0078731E" w:rsidRDefault="0078731E" w:rsidP="00C42353">
            <w:r>
              <w:t>As above</w:t>
            </w:r>
          </w:p>
        </w:tc>
      </w:tr>
      <w:tr w:rsidR="0078731E" w:rsidTr="00AD5398">
        <w:tc>
          <w:tcPr>
            <w:tcW w:w="1075" w:type="dxa"/>
          </w:tcPr>
          <w:p w:rsidR="0078731E" w:rsidRPr="00C42353" w:rsidRDefault="0078731E" w:rsidP="00C42353">
            <w:r>
              <w:t>39</w:t>
            </w:r>
          </w:p>
        </w:tc>
        <w:tc>
          <w:tcPr>
            <w:tcW w:w="2071" w:type="dxa"/>
          </w:tcPr>
          <w:p w:rsidR="0078731E" w:rsidRDefault="0078731E" w:rsidP="00C42353">
            <w:r w:rsidRPr="00C42353">
              <w:t>FTM_ALLdiff</w:t>
            </w:r>
          </w:p>
        </w:tc>
        <w:tc>
          <w:tcPr>
            <w:tcW w:w="1563" w:type="dxa"/>
          </w:tcPr>
          <w:p w:rsidR="0078731E" w:rsidRDefault="0078731E" w:rsidP="00C42353">
            <w:r>
              <w:t>Difference in the number of free throws made</w:t>
            </w:r>
          </w:p>
        </w:tc>
        <w:tc>
          <w:tcPr>
            <w:tcW w:w="1440" w:type="dxa"/>
          </w:tcPr>
          <w:p w:rsidR="0078731E" w:rsidRDefault="0078731E" w:rsidP="00C42353">
            <w:r>
              <w:t>Numeric</w:t>
            </w:r>
          </w:p>
        </w:tc>
        <w:tc>
          <w:tcPr>
            <w:tcW w:w="1522" w:type="dxa"/>
          </w:tcPr>
          <w:p w:rsidR="0078731E" w:rsidRDefault="0078731E" w:rsidP="00C42353">
            <w:r>
              <w:t>Continuous</w:t>
            </w:r>
          </w:p>
        </w:tc>
        <w:tc>
          <w:tcPr>
            <w:tcW w:w="1679" w:type="dxa"/>
          </w:tcPr>
          <w:p w:rsidR="0078731E" w:rsidRDefault="0078731E" w:rsidP="00C42353">
            <w:r>
              <w:t>As above</w:t>
            </w:r>
          </w:p>
        </w:tc>
      </w:tr>
      <w:tr w:rsidR="0078731E" w:rsidTr="00AD5398">
        <w:tc>
          <w:tcPr>
            <w:tcW w:w="1075" w:type="dxa"/>
          </w:tcPr>
          <w:p w:rsidR="0078731E" w:rsidRPr="00616514" w:rsidRDefault="0078731E" w:rsidP="00616514">
            <w:r>
              <w:t>40</w:t>
            </w:r>
          </w:p>
        </w:tc>
        <w:tc>
          <w:tcPr>
            <w:tcW w:w="2071" w:type="dxa"/>
          </w:tcPr>
          <w:p w:rsidR="0078731E" w:rsidRDefault="0078731E" w:rsidP="00616514">
            <w:r w:rsidRPr="00616514">
              <w:t>FTA_ALLdiff</w:t>
            </w:r>
          </w:p>
        </w:tc>
        <w:tc>
          <w:tcPr>
            <w:tcW w:w="1563" w:type="dxa"/>
          </w:tcPr>
          <w:p w:rsidR="0078731E" w:rsidRDefault="0078731E" w:rsidP="00616514">
            <w:r>
              <w:t>Difference in the number of free throws attempted</w:t>
            </w:r>
          </w:p>
        </w:tc>
        <w:tc>
          <w:tcPr>
            <w:tcW w:w="1440" w:type="dxa"/>
          </w:tcPr>
          <w:p w:rsidR="0078731E" w:rsidRDefault="0078731E" w:rsidP="00616514">
            <w:r>
              <w:t>Numeric</w:t>
            </w:r>
          </w:p>
        </w:tc>
        <w:tc>
          <w:tcPr>
            <w:tcW w:w="1522" w:type="dxa"/>
          </w:tcPr>
          <w:p w:rsidR="0078731E" w:rsidRDefault="0078731E" w:rsidP="00616514">
            <w:r>
              <w:t>Continuous</w:t>
            </w:r>
          </w:p>
        </w:tc>
        <w:tc>
          <w:tcPr>
            <w:tcW w:w="1679" w:type="dxa"/>
          </w:tcPr>
          <w:p w:rsidR="0078731E" w:rsidRDefault="0078731E" w:rsidP="00616514">
            <w:r>
              <w:t>As above</w:t>
            </w:r>
          </w:p>
        </w:tc>
      </w:tr>
      <w:tr w:rsidR="0078731E" w:rsidTr="00AD5398">
        <w:tc>
          <w:tcPr>
            <w:tcW w:w="1075" w:type="dxa"/>
          </w:tcPr>
          <w:p w:rsidR="0078731E" w:rsidRPr="00616514" w:rsidRDefault="0078731E" w:rsidP="00616514">
            <w:r>
              <w:t>41</w:t>
            </w:r>
          </w:p>
        </w:tc>
        <w:tc>
          <w:tcPr>
            <w:tcW w:w="2071" w:type="dxa"/>
          </w:tcPr>
          <w:p w:rsidR="0078731E" w:rsidRDefault="0078731E" w:rsidP="00616514">
            <w:r w:rsidRPr="00616514">
              <w:t>FTPER_ALLdiff</w:t>
            </w:r>
          </w:p>
        </w:tc>
        <w:tc>
          <w:tcPr>
            <w:tcW w:w="1563" w:type="dxa"/>
          </w:tcPr>
          <w:p w:rsidR="0078731E" w:rsidRDefault="0078731E" w:rsidP="00616514">
            <w:r>
              <w:t>Difference in free throw success percentage</w:t>
            </w:r>
          </w:p>
        </w:tc>
        <w:tc>
          <w:tcPr>
            <w:tcW w:w="1440" w:type="dxa"/>
          </w:tcPr>
          <w:p w:rsidR="0078731E" w:rsidRDefault="0078731E" w:rsidP="00616514">
            <w:r>
              <w:t>Numeric</w:t>
            </w:r>
          </w:p>
        </w:tc>
        <w:tc>
          <w:tcPr>
            <w:tcW w:w="1522" w:type="dxa"/>
          </w:tcPr>
          <w:p w:rsidR="0078731E" w:rsidRDefault="0078731E" w:rsidP="00616514">
            <w:r>
              <w:t>Continuous</w:t>
            </w:r>
          </w:p>
        </w:tc>
        <w:tc>
          <w:tcPr>
            <w:tcW w:w="1679" w:type="dxa"/>
          </w:tcPr>
          <w:p w:rsidR="0078731E" w:rsidRDefault="0078731E" w:rsidP="00616514">
            <w:r>
              <w:t>As above</w:t>
            </w:r>
          </w:p>
        </w:tc>
      </w:tr>
      <w:tr w:rsidR="0078731E" w:rsidTr="00AD5398">
        <w:tc>
          <w:tcPr>
            <w:tcW w:w="1075" w:type="dxa"/>
          </w:tcPr>
          <w:p w:rsidR="0078731E" w:rsidRPr="00616514" w:rsidRDefault="0078731E" w:rsidP="00616514">
            <w:r>
              <w:t>42</w:t>
            </w:r>
          </w:p>
        </w:tc>
        <w:tc>
          <w:tcPr>
            <w:tcW w:w="2071" w:type="dxa"/>
          </w:tcPr>
          <w:p w:rsidR="0078731E" w:rsidRDefault="0078731E" w:rsidP="00616514">
            <w:r w:rsidRPr="00616514">
              <w:t>OREB_ALLdiff</w:t>
            </w:r>
          </w:p>
        </w:tc>
        <w:tc>
          <w:tcPr>
            <w:tcW w:w="1563" w:type="dxa"/>
          </w:tcPr>
          <w:p w:rsidR="0078731E" w:rsidRDefault="0078731E" w:rsidP="00616514">
            <w:r>
              <w:t>Difference in the number of offensive rebounds</w:t>
            </w:r>
          </w:p>
        </w:tc>
        <w:tc>
          <w:tcPr>
            <w:tcW w:w="1440" w:type="dxa"/>
          </w:tcPr>
          <w:p w:rsidR="0078731E" w:rsidRDefault="0078731E" w:rsidP="00616514">
            <w:r>
              <w:t>Numeric</w:t>
            </w:r>
          </w:p>
        </w:tc>
        <w:tc>
          <w:tcPr>
            <w:tcW w:w="1522" w:type="dxa"/>
          </w:tcPr>
          <w:p w:rsidR="0078731E" w:rsidRDefault="0078731E" w:rsidP="00616514">
            <w:r>
              <w:t>Continuous</w:t>
            </w:r>
          </w:p>
        </w:tc>
        <w:tc>
          <w:tcPr>
            <w:tcW w:w="1679" w:type="dxa"/>
          </w:tcPr>
          <w:p w:rsidR="0078731E" w:rsidRDefault="0078731E" w:rsidP="00616514">
            <w:r>
              <w:t>As above</w:t>
            </w:r>
          </w:p>
        </w:tc>
      </w:tr>
      <w:tr w:rsidR="0078731E" w:rsidTr="00AD5398">
        <w:tc>
          <w:tcPr>
            <w:tcW w:w="1075" w:type="dxa"/>
          </w:tcPr>
          <w:p w:rsidR="0078731E" w:rsidRPr="00616514" w:rsidRDefault="0078731E" w:rsidP="00616514">
            <w:r>
              <w:t>43</w:t>
            </w:r>
          </w:p>
        </w:tc>
        <w:tc>
          <w:tcPr>
            <w:tcW w:w="2071" w:type="dxa"/>
          </w:tcPr>
          <w:p w:rsidR="0078731E" w:rsidRDefault="0078731E" w:rsidP="00616514">
            <w:r w:rsidRPr="00616514">
              <w:t>DREB_ALLdiff</w:t>
            </w:r>
          </w:p>
        </w:tc>
        <w:tc>
          <w:tcPr>
            <w:tcW w:w="1563" w:type="dxa"/>
          </w:tcPr>
          <w:p w:rsidR="0078731E" w:rsidRDefault="0078731E" w:rsidP="00616514">
            <w:r>
              <w:t>Difference in the number of defensive rebounds</w:t>
            </w:r>
          </w:p>
        </w:tc>
        <w:tc>
          <w:tcPr>
            <w:tcW w:w="1440" w:type="dxa"/>
          </w:tcPr>
          <w:p w:rsidR="0078731E" w:rsidRDefault="0078731E" w:rsidP="00616514">
            <w:r>
              <w:t>Numeric</w:t>
            </w:r>
          </w:p>
        </w:tc>
        <w:tc>
          <w:tcPr>
            <w:tcW w:w="1522" w:type="dxa"/>
          </w:tcPr>
          <w:p w:rsidR="0078731E" w:rsidRDefault="0078731E" w:rsidP="00616514">
            <w:r>
              <w:t>Continuous</w:t>
            </w:r>
          </w:p>
        </w:tc>
        <w:tc>
          <w:tcPr>
            <w:tcW w:w="1679" w:type="dxa"/>
          </w:tcPr>
          <w:p w:rsidR="0078731E" w:rsidRDefault="0078731E" w:rsidP="00616514">
            <w:r>
              <w:t>As above</w:t>
            </w:r>
          </w:p>
        </w:tc>
      </w:tr>
      <w:tr w:rsidR="0078731E" w:rsidTr="00AD5398">
        <w:tc>
          <w:tcPr>
            <w:tcW w:w="1075" w:type="dxa"/>
          </w:tcPr>
          <w:p w:rsidR="0078731E" w:rsidRPr="00616514" w:rsidRDefault="0078731E" w:rsidP="00616514">
            <w:r>
              <w:t>44</w:t>
            </w:r>
          </w:p>
        </w:tc>
        <w:tc>
          <w:tcPr>
            <w:tcW w:w="2071" w:type="dxa"/>
          </w:tcPr>
          <w:p w:rsidR="0078731E" w:rsidRDefault="0078731E" w:rsidP="00616514">
            <w:r w:rsidRPr="00616514">
              <w:t>REB_ALLdiff</w:t>
            </w:r>
          </w:p>
        </w:tc>
        <w:tc>
          <w:tcPr>
            <w:tcW w:w="1563" w:type="dxa"/>
          </w:tcPr>
          <w:p w:rsidR="0078731E" w:rsidRDefault="0078731E" w:rsidP="00616514">
            <w:r>
              <w:t>Difference in the number of rebounds</w:t>
            </w:r>
          </w:p>
        </w:tc>
        <w:tc>
          <w:tcPr>
            <w:tcW w:w="1440" w:type="dxa"/>
          </w:tcPr>
          <w:p w:rsidR="0078731E" w:rsidRDefault="0078731E" w:rsidP="00616514">
            <w:r>
              <w:t>Numeric</w:t>
            </w:r>
          </w:p>
        </w:tc>
        <w:tc>
          <w:tcPr>
            <w:tcW w:w="1522" w:type="dxa"/>
          </w:tcPr>
          <w:p w:rsidR="0078731E" w:rsidRDefault="0078731E" w:rsidP="00616514">
            <w:r>
              <w:t>Continuous</w:t>
            </w:r>
          </w:p>
        </w:tc>
        <w:tc>
          <w:tcPr>
            <w:tcW w:w="1679" w:type="dxa"/>
          </w:tcPr>
          <w:p w:rsidR="0078731E" w:rsidRDefault="0078731E" w:rsidP="00616514">
            <w:r>
              <w:t>As above</w:t>
            </w:r>
          </w:p>
        </w:tc>
      </w:tr>
      <w:tr w:rsidR="0078731E" w:rsidTr="00AD5398">
        <w:tc>
          <w:tcPr>
            <w:tcW w:w="1075" w:type="dxa"/>
          </w:tcPr>
          <w:p w:rsidR="0078731E" w:rsidRPr="00616514" w:rsidRDefault="0078731E" w:rsidP="00616514">
            <w:r>
              <w:t>45</w:t>
            </w:r>
          </w:p>
        </w:tc>
        <w:tc>
          <w:tcPr>
            <w:tcW w:w="2071" w:type="dxa"/>
          </w:tcPr>
          <w:p w:rsidR="0078731E" w:rsidRDefault="0078731E" w:rsidP="00616514">
            <w:r w:rsidRPr="00616514">
              <w:t>AST_ALLdiff</w:t>
            </w:r>
          </w:p>
        </w:tc>
        <w:tc>
          <w:tcPr>
            <w:tcW w:w="1563" w:type="dxa"/>
          </w:tcPr>
          <w:p w:rsidR="0078731E" w:rsidRDefault="0078731E" w:rsidP="00616514">
            <w:r>
              <w:t>Difference in the number of assists</w:t>
            </w:r>
          </w:p>
        </w:tc>
        <w:tc>
          <w:tcPr>
            <w:tcW w:w="1440" w:type="dxa"/>
          </w:tcPr>
          <w:p w:rsidR="0078731E" w:rsidRDefault="0078731E" w:rsidP="00616514">
            <w:r>
              <w:t>Numeric</w:t>
            </w:r>
          </w:p>
        </w:tc>
        <w:tc>
          <w:tcPr>
            <w:tcW w:w="1522" w:type="dxa"/>
          </w:tcPr>
          <w:p w:rsidR="0078731E" w:rsidRDefault="0078731E" w:rsidP="00616514">
            <w:r>
              <w:t>Continuous</w:t>
            </w:r>
          </w:p>
        </w:tc>
        <w:tc>
          <w:tcPr>
            <w:tcW w:w="1679" w:type="dxa"/>
          </w:tcPr>
          <w:p w:rsidR="0078731E" w:rsidRDefault="0078731E" w:rsidP="00616514">
            <w:r>
              <w:t>As above</w:t>
            </w:r>
          </w:p>
        </w:tc>
      </w:tr>
      <w:tr w:rsidR="0078731E" w:rsidTr="00AD5398">
        <w:tc>
          <w:tcPr>
            <w:tcW w:w="1075" w:type="dxa"/>
          </w:tcPr>
          <w:p w:rsidR="0078731E" w:rsidRPr="00616514" w:rsidRDefault="0078731E" w:rsidP="00616514">
            <w:r>
              <w:lastRenderedPageBreak/>
              <w:t>46</w:t>
            </w:r>
          </w:p>
        </w:tc>
        <w:tc>
          <w:tcPr>
            <w:tcW w:w="2071" w:type="dxa"/>
          </w:tcPr>
          <w:p w:rsidR="0078731E" w:rsidRDefault="0078731E" w:rsidP="00616514">
            <w:r w:rsidRPr="00616514">
              <w:t>TOV_ALLdiff</w:t>
            </w:r>
          </w:p>
        </w:tc>
        <w:tc>
          <w:tcPr>
            <w:tcW w:w="1563" w:type="dxa"/>
          </w:tcPr>
          <w:p w:rsidR="0078731E" w:rsidRDefault="0078731E" w:rsidP="00616514">
            <w:r>
              <w:t>Difference in the number of turnovers</w:t>
            </w:r>
          </w:p>
        </w:tc>
        <w:tc>
          <w:tcPr>
            <w:tcW w:w="1440" w:type="dxa"/>
          </w:tcPr>
          <w:p w:rsidR="0078731E" w:rsidRDefault="0078731E" w:rsidP="00616514">
            <w:r>
              <w:t>Numeric</w:t>
            </w:r>
          </w:p>
        </w:tc>
        <w:tc>
          <w:tcPr>
            <w:tcW w:w="1522" w:type="dxa"/>
          </w:tcPr>
          <w:p w:rsidR="0078731E" w:rsidRDefault="0078731E" w:rsidP="00616514">
            <w:r>
              <w:t>Continuous</w:t>
            </w:r>
          </w:p>
        </w:tc>
        <w:tc>
          <w:tcPr>
            <w:tcW w:w="1679" w:type="dxa"/>
          </w:tcPr>
          <w:p w:rsidR="0078731E" w:rsidRDefault="0078731E" w:rsidP="00616514">
            <w:r>
              <w:t>As above</w:t>
            </w:r>
          </w:p>
        </w:tc>
      </w:tr>
      <w:tr w:rsidR="0078731E" w:rsidTr="00AD5398">
        <w:tc>
          <w:tcPr>
            <w:tcW w:w="1075" w:type="dxa"/>
          </w:tcPr>
          <w:p w:rsidR="0078731E" w:rsidRPr="00616514" w:rsidRDefault="0078731E" w:rsidP="00616514">
            <w:r>
              <w:t>47</w:t>
            </w:r>
          </w:p>
        </w:tc>
        <w:tc>
          <w:tcPr>
            <w:tcW w:w="2071" w:type="dxa"/>
          </w:tcPr>
          <w:p w:rsidR="0078731E" w:rsidRDefault="0078731E" w:rsidP="00616514">
            <w:r w:rsidRPr="00616514">
              <w:t>STL_ALLdiff</w:t>
            </w:r>
          </w:p>
        </w:tc>
        <w:tc>
          <w:tcPr>
            <w:tcW w:w="1563" w:type="dxa"/>
          </w:tcPr>
          <w:p w:rsidR="0078731E" w:rsidRDefault="0078731E" w:rsidP="00616514">
            <w:r>
              <w:t>Difference in the number of steals</w:t>
            </w:r>
          </w:p>
        </w:tc>
        <w:tc>
          <w:tcPr>
            <w:tcW w:w="1440" w:type="dxa"/>
          </w:tcPr>
          <w:p w:rsidR="0078731E" w:rsidRDefault="0078731E" w:rsidP="00616514">
            <w:r>
              <w:t>Numeric</w:t>
            </w:r>
          </w:p>
        </w:tc>
        <w:tc>
          <w:tcPr>
            <w:tcW w:w="1522" w:type="dxa"/>
          </w:tcPr>
          <w:p w:rsidR="0078731E" w:rsidRDefault="0078731E" w:rsidP="00616514">
            <w:r>
              <w:t>Continuous</w:t>
            </w:r>
          </w:p>
        </w:tc>
        <w:tc>
          <w:tcPr>
            <w:tcW w:w="1679" w:type="dxa"/>
          </w:tcPr>
          <w:p w:rsidR="0078731E" w:rsidRDefault="0078731E" w:rsidP="00616514">
            <w:r>
              <w:t>As above</w:t>
            </w:r>
          </w:p>
        </w:tc>
      </w:tr>
      <w:tr w:rsidR="0078731E" w:rsidTr="00AD5398">
        <w:tc>
          <w:tcPr>
            <w:tcW w:w="1075" w:type="dxa"/>
          </w:tcPr>
          <w:p w:rsidR="0078731E" w:rsidRPr="00616514" w:rsidRDefault="0078731E" w:rsidP="00616514">
            <w:r>
              <w:t>48</w:t>
            </w:r>
          </w:p>
        </w:tc>
        <w:tc>
          <w:tcPr>
            <w:tcW w:w="2071" w:type="dxa"/>
          </w:tcPr>
          <w:p w:rsidR="0078731E" w:rsidRDefault="0078731E" w:rsidP="00616514">
            <w:r w:rsidRPr="00616514">
              <w:t>BLK_ALLdiff</w:t>
            </w:r>
          </w:p>
        </w:tc>
        <w:tc>
          <w:tcPr>
            <w:tcW w:w="1563" w:type="dxa"/>
          </w:tcPr>
          <w:p w:rsidR="0078731E" w:rsidRDefault="0078731E" w:rsidP="00616514">
            <w:r>
              <w:t>Difference in number of blocks</w:t>
            </w:r>
          </w:p>
        </w:tc>
        <w:tc>
          <w:tcPr>
            <w:tcW w:w="1440" w:type="dxa"/>
          </w:tcPr>
          <w:p w:rsidR="0078731E" w:rsidRDefault="0078731E" w:rsidP="00616514">
            <w:r>
              <w:t>Numeric</w:t>
            </w:r>
          </w:p>
        </w:tc>
        <w:tc>
          <w:tcPr>
            <w:tcW w:w="1522" w:type="dxa"/>
          </w:tcPr>
          <w:p w:rsidR="0078731E" w:rsidRDefault="0078731E" w:rsidP="00616514">
            <w:r>
              <w:t>Continuous</w:t>
            </w:r>
          </w:p>
        </w:tc>
        <w:tc>
          <w:tcPr>
            <w:tcW w:w="1679" w:type="dxa"/>
          </w:tcPr>
          <w:p w:rsidR="0078731E" w:rsidRDefault="0078731E" w:rsidP="00616514">
            <w:r>
              <w:t>As above</w:t>
            </w:r>
          </w:p>
        </w:tc>
      </w:tr>
      <w:tr w:rsidR="0078731E" w:rsidTr="00AD5398">
        <w:tc>
          <w:tcPr>
            <w:tcW w:w="1075" w:type="dxa"/>
          </w:tcPr>
          <w:p w:rsidR="0078731E" w:rsidRPr="008F27F7" w:rsidRDefault="0078731E" w:rsidP="00616514">
            <w:r w:rsidRPr="008F27F7">
              <w:t>49</w:t>
            </w:r>
          </w:p>
        </w:tc>
        <w:tc>
          <w:tcPr>
            <w:tcW w:w="2071" w:type="dxa"/>
          </w:tcPr>
          <w:p w:rsidR="0078731E" w:rsidRPr="008F27F7" w:rsidRDefault="008F27F7" w:rsidP="00616514">
            <w:pPr>
              <w:rPr>
                <w:rFonts w:ascii="Calibri" w:hAnsi="Calibri"/>
                <w:bCs/>
              </w:rPr>
            </w:pPr>
            <w:r w:rsidRPr="008F27F7">
              <w:rPr>
                <w:rFonts w:ascii="Calibri" w:hAnsi="Calibri"/>
                <w:bCs/>
              </w:rPr>
              <w:t>BLKA_ALLdiff</w:t>
            </w:r>
          </w:p>
        </w:tc>
        <w:tc>
          <w:tcPr>
            <w:tcW w:w="1563" w:type="dxa"/>
          </w:tcPr>
          <w:p w:rsidR="0078731E" w:rsidRDefault="008F27F7" w:rsidP="00616514">
            <w:r>
              <w:t>Difference in the number of blocked field goal attempts</w:t>
            </w:r>
          </w:p>
        </w:tc>
        <w:tc>
          <w:tcPr>
            <w:tcW w:w="1440" w:type="dxa"/>
          </w:tcPr>
          <w:p w:rsidR="0078731E" w:rsidRDefault="008F27F7" w:rsidP="00616514">
            <w:r>
              <w:t>Numeric</w:t>
            </w:r>
          </w:p>
        </w:tc>
        <w:tc>
          <w:tcPr>
            <w:tcW w:w="1522" w:type="dxa"/>
          </w:tcPr>
          <w:p w:rsidR="0078731E" w:rsidRDefault="008F27F7" w:rsidP="00616514">
            <w:r>
              <w:t>Continuous</w:t>
            </w:r>
          </w:p>
        </w:tc>
        <w:tc>
          <w:tcPr>
            <w:tcW w:w="1679" w:type="dxa"/>
          </w:tcPr>
          <w:p w:rsidR="0078731E" w:rsidRDefault="008F27F7" w:rsidP="00616514">
            <w:r>
              <w:t>As above</w:t>
            </w:r>
          </w:p>
        </w:tc>
      </w:tr>
      <w:tr w:rsidR="0078731E" w:rsidTr="00AD5398">
        <w:tc>
          <w:tcPr>
            <w:tcW w:w="1075" w:type="dxa"/>
          </w:tcPr>
          <w:p w:rsidR="0078731E" w:rsidRDefault="003E3A20" w:rsidP="00616514">
            <w:r>
              <w:t>50</w:t>
            </w:r>
          </w:p>
        </w:tc>
        <w:tc>
          <w:tcPr>
            <w:tcW w:w="2071" w:type="dxa"/>
          </w:tcPr>
          <w:p w:rsidR="0078731E" w:rsidRDefault="008F27F7" w:rsidP="00616514">
            <w:r w:rsidRPr="008F27F7">
              <w:t>PF_ALLdiff</w:t>
            </w:r>
          </w:p>
        </w:tc>
        <w:tc>
          <w:tcPr>
            <w:tcW w:w="1563" w:type="dxa"/>
          </w:tcPr>
          <w:p w:rsidR="0078731E" w:rsidRDefault="008F27F7" w:rsidP="00616514">
            <w:r>
              <w:t>Difference in number of personal fouls</w:t>
            </w:r>
          </w:p>
        </w:tc>
        <w:tc>
          <w:tcPr>
            <w:tcW w:w="1440" w:type="dxa"/>
          </w:tcPr>
          <w:p w:rsidR="0078731E" w:rsidRDefault="008F27F7" w:rsidP="00616514">
            <w:r>
              <w:t>Numeric</w:t>
            </w:r>
          </w:p>
        </w:tc>
        <w:tc>
          <w:tcPr>
            <w:tcW w:w="1522" w:type="dxa"/>
          </w:tcPr>
          <w:p w:rsidR="0078731E" w:rsidRDefault="008F27F7" w:rsidP="00616514">
            <w:r>
              <w:t>Continuous</w:t>
            </w:r>
          </w:p>
        </w:tc>
        <w:tc>
          <w:tcPr>
            <w:tcW w:w="1679" w:type="dxa"/>
          </w:tcPr>
          <w:p w:rsidR="0078731E" w:rsidRDefault="008F27F7" w:rsidP="00616514">
            <w:r>
              <w:t>As above</w:t>
            </w:r>
          </w:p>
        </w:tc>
      </w:tr>
      <w:tr w:rsidR="0078731E" w:rsidTr="00AD5398">
        <w:tc>
          <w:tcPr>
            <w:tcW w:w="1075" w:type="dxa"/>
          </w:tcPr>
          <w:p w:rsidR="0078731E" w:rsidRDefault="003E3A20" w:rsidP="00616514">
            <w:r>
              <w:t>51</w:t>
            </w:r>
          </w:p>
        </w:tc>
        <w:tc>
          <w:tcPr>
            <w:tcW w:w="2071" w:type="dxa"/>
          </w:tcPr>
          <w:p w:rsidR="0078731E" w:rsidRDefault="008F27F7" w:rsidP="00616514">
            <w:r w:rsidRPr="008F27F7">
              <w:t>PFD_ALLdiff</w:t>
            </w:r>
          </w:p>
        </w:tc>
        <w:tc>
          <w:tcPr>
            <w:tcW w:w="1563" w:type="dxa"/>
          </w:tcPr>
          <w:p w:rsidR="0078731E" w:rsidRDefault="008F27F7" w:rsidP="00616514">
            <w:r>
              <w:t>Difference in number of personal fouls drawn</w:t>
            </w:r>
          </w:p>
        </w:tc>
        <w:tc>
          <w:tcPr>
            <w:tcW w:w="1440" w:type="dxa"/>
          </w:tcPr>
          <w:p w:rsidR="0078731E" w:rsidRDefault="008F27F7" w:rsidP="00616514">
            <w:r>
              <w:t>Numeric</w:t>
            </w:r>
          </w:p>
        </w:tc>
        <w:tc>
          <w:tcPr>
            <w:tcW w:w="1522" w:type="dxa"/>
          </w:tcPr>
          <w:p w:rsidR="0078731E" w:rsidRDefault="008F27F7" w:rsidP="00616514">
            <w:r>
              <w:t>Continuous</w:t>
            </w:r>
          </w:p>
        </w:tc>
        <w:tc>
          <w:tcPr>
            <w:tcW w:w="1679" w:type="dxa"/>
          </w:tcPr>
          <w:p w:rsidR="0078731E" w:rsidRDefault="008F27F7" w:rsidP="00616514">
            <w:r>
              <w:t>As above</w:t>
            </w:r>
          </w:p>
        </w:tc>
      </w:tr>
      <w:tr w:rsidR="0078731E" w:rsidTr="00AD5398">
        <w:tc>
          <w:tcPr>
            <w:tcW w:w="1075" w:type="dxa"/>
          </w:tcPr>
          <w:p w:rsidR="0078731E" w:rsidRDefault="003E3A20" w:rsidP="00616514">
            <w:r>
              <w:t>52</w:t>
            </w:r>
          </w:p>
        </w:tc>
        <w:tc>
          <w:tcPr>
            <w:tcW w:w="2071" w:type="dxa"/>
          </w:tcPr>
          <w:p w:rsidR="0078731E" w:rsidRDefault="008F27F7" w:rsidP="00616514">
            <w:r w:rsidRPr="008F27F7">
              <w:t>PLUSMINUSdiff</w:t>
            </w:r>
          </w:p>
        </w:tc>
        <w:tc>
          <w:tcPr>
            <w:tcW w:w="1563" w:type="dxa"/>
          </w:tcPr>
          <w:p w:rsidR="0078731E" w:rsidRDefault="008F27F7" w:rsidP="00616514">
            <w:r>
              <w:t>Difference in plus minus</w:t>
            </w:r>
          </w:p>
        </w:tc>
        <w:tc>
          <w:tcPr>
            <w:tcW w:w="1440" w:type="dxa"/>
          </w:tcPr>
          <w:p w:rsidR="0078731E" w:rsidRDefault="008F27F7" w:rsidP="00616514">
            <w:r>
              <w:t>Numeric</w:t>
            </w:r>
          </w:p>
        </w:tc>
        <w:tc>
          <w:tcPr>
            <w:tcW w:w="1522" w:type="dxa"/>
          </w:tcPr>
          <w:p w:rsidR="0078731E" w:rsidRDefault="008F27F7" w:rsidP="00616514">
            <w:r>
              <w:t>Continuous</w:t>
            </w:r>
          </w:p>
        </w:tc>
        <w:tc>
          <w:tcPr>
            <w:tcW w:w="1679" w:type="dxa"/>
          </w:tcPr>
          <w:p w:rsidR="0078731E" w:rsidRDefault="008F27F7" w:rsidP="00616514">
            <w:r>
              <w:t>As above</w:t>
            </w:r>
          </w:p>
        </w:tc>
      </w:tr>
      <w:tr w:rsidR="007B03DB" w:rsidTr="00AD5398">
        <w:tc>
          <w:tcPr>
            <w:tcW w:w="1075" w:type="dxa"/>
          </w:tcPr>
          <w:p w:rsidR="007B03DB" w:rsidRDefault="003E3A20" w:rsidP="007B03DB">
            <w:r>
              <w:t>53</w:t>
            </w:r>
          </w:p>
        </w:tc>
        <w:tc>
          <w:tcPr>
            <w:tcW w:w="2071" w:type="dxa"/>
          </w:tcPr>
          <w:p w:rsidR="007B03DB" w:rsidRDefault="007B03DB" w:rsidP="007B03DB">
            <w:r w:rsidRPr="008F27F7">
              <w:t>GP_LST1diff</w:t>
            </w:r>
          </w:p>
        </w:tc>
        <w:tc>
          <w:tcPr>
            <w:tcW w:w="1563" w:type="dxa"/>
          </w:tcPr>
          <w:p w:rsidR="007B03DB" w:rsidRDefault="007B03DB" w:rsidP="007B03DB">
            <w:r>
              <w:t>Difference in the number of games played</w:t>
            </w:r>
          </w:p>
        </w:tc>
        <w:tc>
          <w:tcPr>
            <w:tcW w:w="1440" w:type="dxa"/>
          </w:tcPr>
          <w:p w:rsidR="007B03DB" w:rsidRDefault="007B03DB" w:rsidP="007B03DB">
            <w:r>
              <w:t>Numeric</w:t>
            </w:r>
          </w:p>
        </w:tc>
        <w:tc>
          <w:tcPr>
            <w:tcW w:w="1522" w:type="dxa"/>
          </w:tcPr>
          <w:p w:rsidR="007B03DB" w:rsidRDefault="007B03DB" w:rsidP="007B03DB">
            <w:r>
              <w:t>Discrete</w:t>
            </w:r>
          </w:p>
        </w:tc>
        <w:tc>
          <w:tcPr>
            <w:tcW w:w="1679" w:type="dxa"/>
          </w:tcPr>
          <w:p w:rsidR="007B03DB" w:rsidRDefault="007B03DB" w:rsidP="007B03DB">
            <w:r>
              <w:t>Of last game played in the season. Difference is calculated by Team1 stat – Team2 stat</w:t>
            </w:r>
          </w:p>
        </w:tc>
      </w:tr>
      <w:tr w:rsidR="00AD5398" w:rsidTr="00AD5398">
        <w:tc>
          <w:tcPr>
            <w:tcW w:w="1075" w:type="dxa"/>
          </w:tcPr>
          <w:p w:rsidR="00AD5398" w:rsidRDefault="00AD5398" w:rsidP="00AD5398">
            <w:r>
              <w:t>54</w:t>
            </w:r>
          </w:p>
        </w:tc>
        <w:tc>
          <w:tcPr>
            <w:tcW w:w="2071" w:type="dxa"/>
          </w:tcPr>
          <w:p w:rsidR="00AD5398" w:rsidRPr="00244ACB" w:rsidRDefault="00AD5398" w:rsidP="00AD5398">
            <w:pPr>
              <w:rPr>
                <w:rFonts w:ascii="Calibri" w:hAnsi="Calibri"/>
                <w:color w:val="000000"/>
              </w:rPr>
            </w:pPr>
            <w:r>
              <w:rPr>
                <w:rFonts w:ascii="Calibri" w:hAnsi="Calibri"/>
                <w:color w:val="000000"/>
              </w:rPr>
              <w:t>W_LST1diff</w:t>
            </w:r>
          </w:p>
        </w:tc>
        <w:tc>
          <w:tcPr>
            <w:tcW w:w="1563" w:type="dxa"/>
          </w:tcPr>
          <w:p w:rsidR="00AD5398" w:rsidRDefault="00AD5398" w:rsidP="00AD5398">
            <w:r>
              <w:t xml:space="preserve">Difference in the number of wins </w:t>
            </w:r>
          </w:p>
        </w:tc>
        <w:tc>
          <w:tcPr>
            <w:tcW w:w="1440" w:type="dxa"/>
          </w:tcPr>
          <w:p w:rsidR="00AD5398" w:rsidRDefault="00AD5398" w:rsidP="00AD5398">
            <w:r>
              <w:t>Numeric</w:t>
            </w:r>
          </w:p>
        </w:tc>
        <w:tc>
          <w:tcPr>
            <w:tcW w:w="1522" w:type="dxa"/>
          </w:tcPr>
          <w:p w:rsidR="00AD5398" w:rsidRDefault="00AD5398" w:rsidP="00AD5398">
            <w:r>
              <w:t>Discrete</w:t>
            </w:r>
          </w:p>
        </w:tc>
        <w:tc>
          <w:tcPr>
            <w:tcW w:w="1679" w:type="dxa"/>
          </w:tcPr>
          <w:p w:rsidR="00AD5398" w:rsidRDefault="00AD5398" w:rsidP="00AD5398">
            <w:r>
              <w:t>As above</w:t>
            </w:r>
          </w:p>
          <w:p w:rsidR="00AD5398" w:rsidRDefault="00AD5398" w:rsidP="00AD5398"/>
        </w:tc>
      </w:tr>
      <w:tr w:rsidR="00AD5398" w:rsidTr="00AD5398">
        <w:tc>
          <w:tcPr>
            <w:tcW w:w="1075" w:type="dxa"/>
          </w:tcPr>
          <w:p w:rsidR="00AD5398" w:rsidRDefault="00AD5398" w:rsidP="00AD5398">
            <w:r>
              <w:t>55</w:t>
            </w:r>
          </w:p>
        </w:tc>
        <w:tc>
          <w:tcPr>
            <w:tcW w:w="2071" w:type="dxa"/>
          </w:tcPr>
          <w:p w:rsidR="00AD5398" w:rsidRPr="00244ACB" w:rsidRDefault="00AD5398" w:rsidP="00AD5398">
            <w:pPr>
              <w:rPr>
                <w:rFonts w:ascii="Calibri" w:hAnsi="Calibri"/>
                <w:color w:val="000000"/>
              </w:rPr>
            </w:pPr>
            <w:r>
              <w:rPr>
                <w:rFonts w:ascii="Calibri" w:hAnsi="Calibri"/>
                <w:color w:val="000000"/>
              </w:rPr>
              <w:t>L_LST1diff</w:t>
            </w:r>
          </w:p>
        </w:tc>
        <w:tc>
          <w:tcPr>
            <w:tcW w:w="1563" w:type="dxa"/>
          </w:tcPr>
          <w:p w:rsidR="00AD5398" w:rsidRDefault="00AD5398" w:rsidP="00AD5398">
            <w:r>
              <w:t xml:space="preserve">Difference in the number of losses </w:t>
            </w:r>
          </w:p>
        </w:tc>
        <w:tc>
          <w:tcPr>
            <w:tcW w:w="1440" w:type="dxa"/>
          </w:tcPr>
          <w:p w:rsidR="00AD5398" w:rsidRDefault="00AD5398" w:rsidP="00AD5398">
            <w:r>
              <w:t>Numeric</w:t>
            </w:r>
          </w:p>
        </w:tc>
        <w:tc>
          <w:tcPr>
            <w:tcW w:w="1522" w:type="dxa"/>
          </w:tcPr>
          <w:p w:rsidR="00AD5398" w:rsidRDefault="00AD5398" w:rsidP="00AD5398">
            <w:r>
              <w:t>Discrete</w:t>
            </w:r>
          </w:p>
        </w:tc>
        <w:tc>
          <w:tcPr>
            <w:tcW w:w="1679" w:type="dxa"/>
          </w:tcPr>
          <w:p w:rsidR="00AD5398" w:rsidRDefault="00AD5398" w:rsidP="00AD5398">
            <w:r w:rsidRPr="006F489A">
              <w:t>As above</w:t>
            </w:r>
          </w:p>
        </w:tc>
      </w:tr>
      <w:tr w:rsidR="00AD5398" w:rsidTr="00AD5398">
        <w:tc>
          <w:tcPr>
            <w:tcW w:w="1075" w:type="dxa"/>
          </w:tcPr>
          <w:p w:rsidR="00AD5398" w:rsidRDefault="00AD5398" w:rsidP="00AD5398">
            <w:r>
              <w:t>56</w:t>
            </w:r>
          </w:p>
        </w:tc>
        <w:tc>
          <w:tcPr>
            <w:tcW w:w="2071" w:type="dxa"/>
          </w:tcPr>
          <w:p w:rsidR="00AD5398" w:rsidRDefault="00AD5398" w:rsidP="00AD5398">
            <w:r w:rsidRPr="00244ACB">
              <w:t>WINPER_LST1diff</w:t>
            </w:r>
          </w:p>
        </w:tc>
        <w:tc>
          <w:tcPr>
            <w:tcW w:w="1563" w:type="dxa"/>
          </w:tcPr>
          <w:p w:rsidR="00AD5398" w:rsidRDefault="00AD5398" w:rsidP="00AD5398">
            <w:r>
              <w:t xml:space="preserve">Difference in the win percentages </w:t>
            </w:r>
          </w:p>
        </w:tc>
        <w:tc>
          <w:tcPr>
            <w:tcW w:w="1440" w:type="dxa"/>
          </w:tcPr>
          <w:p w:rsidR="00AD5398" w:rsidRDefault="00AD5398" w:rsidP="00AD5398">
            <w:r>
              <w:t>Numeric</w:t>
            </w:r>
          </w:p>
        </w:tc>
        <w:tc>
          <w:tcPr>
            <w:tcW w:w="1522" w:type="dxa"/>
          </w:tcPr>
          <w:p w:rsidR="00AD5398" w:rsidRDefault="00AD5398" w:rsidP="00AD5398">
            <w:r>
              <w:t>Discrete</w:t>
            </w:r>
          </w:p>
        </w:tc>
        <w:tc>
          <w:tcPr>
            <w:tcW w:w="1679" w:type="dxa"/>
          </w:tcPr>
          <w:p w:rsidR="00AD5398" w:rsidRDefault="00AD5398" w:rsidP="00AD5398">
            <w:r w:rsidRPr="006F489A">
              <w:t>As above</w:t>
            </w:r>
          </w:p>
        </w:tc>
      </w:tr>
      <w:tr w:rsidR="00AD5398" w:rsidTr="00AD5398">
        <w:tc>
          <w:tcPr>
            <w:tcW w:w="1075" w:type="dxa"/>
          </w:tcPr>
          <w:p w:rsidR="00AD5398" w:rsidRDefault="00AD5398" w:rsidP="00AD5398">
            <w:r>
              <w:t>57</w:t>
            </w:r>
          </w:p>
        </w:tc>
        <w:tc>
          <w:tcPr>
            <w:tcW w:w="2071" w:type="dxa"/>
          </w:tcPr>
          <w:p w:rsidR="00AD5398" w:rsidRDefault="00AD5398" w:rsidP="00AD5398">
            <w:r w:rsidRPr="00244ACB">
              <w:t>MIN_LST1diff</w:t>
            </w:r>
          </w:p>
        </w:tc>
        <w:tc>
          <w:tcPr>
            <w:tcW w:w="1563" w:type="dxa"/>
          </w:tcPr>
          <w:p w:rsidR="00AD5398" w:rsidRDefault="00AD5398" w:rsidP="00AD5398">
            <w:r>
              <w:t xml:space="preserve">Difference in the minutes played </w:t>
            </w:r>
          </w:p>
        </w:tc>
        <w:tc>
          <w:tcPr>
            <w:tcW w:w="1440" w:type="dxa"/>
          </w:tcPr>
          <w:p w:rsidR="00AD5398" w:rsidRDefault="00AD5398" w:rsidP="00AD5398">
            <w:r>
              <w:t>Numeric</w:t>
            </w:r>
          </w:p>
        </w:tc>
        <w:tc>
          <w:tcPr>
            <w:tcW w:w="1522" w:type="dxa"/>
          </w:tcPr>
          <w:p w:rsidR="00AD5398" w:rsidRDefault="00AD5398" w:rsidP="00AD5398">
            <w:r>
              <w:t>Discrete</w:t>
            </w:r>
          </w:p>
        </w:tc>
        <w:tc>
          <w:tcPr>
            <w:tcW w:w="1679" w:type="dxa"/>
          </w:tcPr>
          <w:p w:rsidR="00AD5398" w:rsidRDefault="00AD5398" w:rsidP="00AD5398">
            <w:r w:rsidRPr="006F489A">
              <w:t>As above</w:t>
            </w:r>
          </w:p>
        </w:tc>
      </w:tr>
      <w:tr w:rsidR="00AD5398" w:rsidTr="00AD5398">
        <w:tc>
          <w:tcPr>
            <w:tcW w:w="1075" w:type="dxa"/>
          </w:tcPr>
          <w:p w:rsidR="00AD5398" w:rsidRDefault="00AD5398" w:rsidP="00AD5398">
            <w:r>
              <w:t>58</w:t>
            </w:r>
          </w:p>
        </w:tc>
        <w:tc>
          <w:tcPr>
            <w:tcW w:w="2071" w:type="dxa"/>
          </w:tcPr>
          <w:p w:rsidR="00AD5398" w:rsidRDefault="00AD5398" w:rsidP="00AD5398">
            <w:r w:rsidRPr="00244ACB">
              <w:t>PTS_LST1diff</w:t>
            </w:r>
          </w:p>
        </w:tc>
        <w:tc>
          <w:tcPr>
            <w:tcW w:w="1563" w:type="dxa"/>
          </w:tcPr>
          <w:p w:rsidR="00AD5398" w:rsidRDefault="00AD5398" w:rsidP="00AD5398">
            <w:r>
              <w:t>Difference in the sum of points</w:t>
            </w:r>
          </w:p>
        </w:tc>
        <w:tc>
          <w:tcPr>
            <w:tcW w:w="1440" w:type="dxa"/>
          </w:tcPr>
          <w:p w:rsidR="00AD5398" w:rsidRDefault="00AD5398" w:rsidP="00AD5398">
            <w:r>
              <w:t>Numeric</w:t>
            </w:r>
          </w:p>
        </w:tc>
        <w:tc>
          <w:tcPr>
            <w:tcW w:w="1522" w:type="dxa"/>
          </w:tcPr>
          <w:p w:rsidR="00AD5398" w:rsidRDefault="00AD5398" w:rsidP="00AD5398">
            <w:r>
              <w:t>Discrete</w:t>
            </w:r>
          </w:p>
        </w:tc>
        <w:tc>
          <w:tcPr>
            <w:tcW w:w="1679" w:type="dxa"/>
          </w:tcPr>
          <w:p w:rsidR="00AD5398" w:rsidRDefault="00AD5398" w:rsidP="00AD5398">
            <w:r w:rsidRPr="006F489A">
              <w:t>As above</w:t>
            </w:r>
          </w:p>
        </w:tc>
      </w:tr>
      <w:tr w:rsidR="00AD5398" w:rsidTr="00AD5398">
        <w:tc>
          <w:tcPr>
            <w:tcW w:w="1075" w:type="dxa"/>
          </w:tcPr>
          <w:p w:rsidR="00AD5398" w:rsidRDefault="00AD5398" w:rsidP="00AD5398">
            <w:r>
              <w:t>59</w:t>
            </w:r>
          </w:p>
        </w:tc>
        <w:tc>
          <w:tcPr>
            <w:tcW w:w="2071" w:type="dxa"/>
          </w:tcPr>
          <w:p w:rsidR="00AD5398" w:rsidRDefault="00AD5398" w:rsidP="00AD5398">
            <w:r w:rsidRPr="00244ACB">
              <w:t>FGM_LST1diff</w:t>
            </w:r>
          </w:p>
        </w:tc>
        <w:tc>
          <w:tcPr>
            <w:tcW w:w="1563" w:type="dxa"/>
          </w:tcPr>
          <w:p w:rsidR="00AD5398" w:rsidRDefault="00AD5398" w:rsidP="00AD5398">
            <w:r>
              <w:t xml:space="preserve">Difference in the number of </w:t>
            </w:r>
            <w:r>
              <w:lastRenderedPageBreak/>
              <w:t>field goals made</w:t>
            </w:r>
          </w:p>
        </w:tc>
        <w:tc>
          <w:tcPr>
            <w:tcW w:w="1440" w:type="dxa"/>
          </w:tcPr>
          <w:p w:rsidR="00AD5398" w:rsidRDefault="00AD5398" w:rsidP="00AD5398">
            <w:r>
              <w:lastRenderedPageBreak/>
              <w:t>Numeric</w:t>
            </w:r>
          </w:p>
        </w:tc>
        <w:tc>
          <w:tcPr>
            <w:tcW w:w="1522" w:type="dxa"/>
          </w:tcPr>
          <w:p w:rsidR="00AD5398" w:rsidRDefault="00AD5398" w:rsidP="00AD5398">
            <w:r>
              <w:t>Discrete</w:t>
            </w:r>
          </w:p>
        </w:tc>
        <w:tc>
          <w:tcPr>
            <w:tcW w:w="1679" w:type="dxa"/>
          </w:tcPr>
          <w:p w:rsidR="00AD5398" w:rsidRDefault="00AD5398" w:rsidP="00AD5398">
            <w:r w:rsidRPr="006F489A">
              <w:t>As above</w:t>
            </w:r>
          </w:p>
        </w:tc>
      </w:tr>
      <w:tr w:rsidR="00AD5398" w:rsidTr="00AD5398">
        <w:tc>
          <w:tcPr>
            <w:tcW w:w="1075" w:type="dxa"/>
          </w:tcPr>
          <w:p w:rsidR="00AD5398" w:rsidRDefault="00AD5398" w:rsidP="00AD5398">
            <w:r>
              <w:t>60</w:t>
            </w:r>
          </w:p>
        </w:tc>
        <w:tc>
          <w:tcPr>
            <w:tcW w:w="2071" w:type="dxa"/>
          </w:tcPr>
          <w:p w:rsidR="00AD5398" w:rsidRDefault="00AD5398" w:rsidP="00AD5398">
            <w:r>
              <w:rPr>
                <w:rFonts w:ascii="Calibri" w:hAnsi="Calibri"/>
                <w:color w:val="000000"/>
              </w:rPr>
              <w:t>FGA_LST1diff</w:t>
            </w:r>
          </w:p>
        </w:tc>
        <w:tc>
          <w:tcPr>
            <w:tcW w:w="1563" w:type="dxa"/>
          </w:tcPr>
          <w:p w:rsidR="00AD5398" w:rsidRDefault="00AD5398" w:rsidP="00AD5398">
            <w:r>
              <w:t>Difference in the number of field goals attempted</w:t>
            </w:r>
          </w:p>
        </w:tc>
        <w:tc>
          <w:tcPr>
            <w:tcW w:w="1440" w:type="dxa"/>
          </w:tcPr>
          <w:p w:rsidR="00AD5398" w:rsidRDefault="00AD5398" w:rsidP="00AD5398">
            <w:r>
              <w:t>Numeric</w:t>
            </w:r>
          </w:p>
        </w:tc>
        <w:tc>
          <w:tcPr>
            <w:tcW w:w="1522" w:type="dxa"/>
          </w:tcPr>
          <w:p w:rsidR="00AD5398" w:rsidRDefault="00AD5398" w:rsidP="00AD5398">
            <w:r>
              <w:t>Discrete</w:t>
            </w:r>
          </w:p>
        </w:tc>
        <w:tc>
          <w:tcPr>
            <w:tcW w:w="1679" w:type="dxa"/>
          </w:tcPr>
          <w:p w:rsidR="00AD5398" w:rsidRDefault="00AD5398" w:rsidP="00AD5398">
            <w:r w:rsidRPr="006F489A">
              <w:t>As above</w:t>
            </w:r>
          </w:p>
        </w:tc>
      </w:tr>
      <w:tr w:rsidR="00AD5398" w:rsidTr="00AD5398">
        <w:tc>
          <w:tcPr>
            <w:tcW w:w="1075" w:type="dxa"/>
          </w:tcPr>
          <w:p w:rsidR="00AD5398" w:rsidRDefault="00AD5398" w:rsidP="00AD5398">
            <w:r>
              <w:t>61</w:t>
            </w:r>
          </w:p>
        </w:tc>
        <w:tc>
          <w:tcPr>
            <w:tcW w:w="2071" w:type="dxa"/>
          </w:tcPr>
          <w:p w:rsidR="00AD5398" w:rsidRDefault="00AD5398" w:rsidP="00AD5398">
            <w:r>
              <w:rPr>
                <w:rFonts w:ascii="Calibri" w:hAnsi="Calibri"/>
                <w:color w:val="000000"/>
              </w:rPr>
              <w:t>FGPER_LST1diff</w:t>
            </w:r>
          </w:p>
        </w:tc>
        <w:tc>
          <w:tcPr>
            <w:tcW w:w="1563" w:type="dxa"/>
          </w:tcPr>
          <w:p w:rsidR="00AD5398" w:rsidRDefault="00AD5398" w:rsidP="00AD5398">
            <w:r>
              <w:t>Difference in the field goal success percentage</w:t>
            </w:r>
          </w:p>
        </w:tc>
        <w:tc>
          <w:tcPr>
            <w:tcW w:w="1440" w:type="dxa"/>
          </w:tcPr>
          <w:p w:rsidR="00AD5398" w:rsidRDefault="00AD5398" w:rsidP="00AD5398">
            <w:r>
              <w:t>Numeric</w:t>
            </w:r>
          </w:p>
        </w:tc>
        <w:tc>
          <w:tcPr>
            <w:tcW w:w="1522" w:type="dxa"/>
          </w:tcPr>
          <w:p w:rsidR="00AD5398" w:rsidRDefault="00AD5398" w:rsidP="00AD5398">
            <w:r>
              <w:t>Discrete</w:t>
            </w:r>
          </w:p>
        </w:tc>
        <w:tc>
          <w:tcPr>
            <w:tcW w:w="1679" w:type="dxa"/>
          </w:tcPr>
          <w:p w:rsidR="00AD5398" w:rsidRDefault="00AD5398" w:rsidP="00AD5398">
            <w:r w:rsidRPr="006F489A">
              <w:t>As above</w:t>
            </w:r>
          </w:p>
        </w:tc>
      </w:tr>
      <w:tr w:rsidR="00AD5398" w:rsidTr="00AD5398">
        <w:tc>
          <w:tcPr>
            <w:tcW w:w="1075" w:type="dxa"/>
          </w:tcPr>
          <w:p w:rsidR="00AD5398" w:rsidRDefault="00AD5398" w:rsidP="00AD5398">
            <w:r>
              <w:t>62</w:t>
            </w:r>
          </w:p>
        </w:tc>
        <w:tc>
          <w:tcPr>
            <w:tcW w:w="2071" w:type="dxa"/>
          </w:tcPr>
          <w:p w:rsidR="00AD5398" w:rsidRDefault="00AD5398" w:rsidP="00AD5398">
            <w:r>
              <w:rPr>
                <w:rFonts w:ascii="Calibri" w:hAnsi="Calibri"/>
                <w:color w:val="000000"/>
              </w:rPr>
              <w:t>THREEPM_LST1diff</w:t>
            </w:r>
          </w:p>
        </w:tc>
        <w:tc>
          <w:tcPr>
            <w:tcW w:w="1563" w:type="dxa"/>
          </w:tcPr>
          <w:p w:rsidR="00AD5398" w:rsidRDefault="00AD5398" w:rsidP="00AD5398">
            <w:r>
              <w:t>Difference in the 3 pt field goals made</w:t>
            </w:r>
          </w:p>
        </w:tc>
        <w:tc>
          <w:tcPr>
            <w:tcW w:w="1440" w:type="dxa"/>
          </w:tcPr>
          <w:p w:rsidR="00AD5398" w:rsidRDefault="00AD5398" w:rsidP="00AD5398">
            <w:r>
              <w:t>Numeric</w:t>
            </w:r>
          </w:p>
        </w:tc>
        <w:tc>
          <w:tcPr>
            <w:tcW w:w="1522" w:type="dxa"/>
          </w:tcPr>
          <w:p w:rsidR="00AD5398" w:rsidRDefault="00AD5398" w:rsidP="00AD5398">
            <w:r>
              <w:t>Discrete</w:t>
            </w:r>
          </w:p>
        </w:tc>
        <w:tc>
          <w:tcPr>
            <w:tcW w:w="1679" w:type="dxa"/>
          </w:tcPr>
          <w:p w:rsidR="00AD5398" w:rsidRDefault="00AD5398" w:rsidP="00AD5398">
            <w:r w:rsidRPr="006F489A">
              <w:t>As above</w:t>
            </w:r>
          </w:p>
        </w:tc>
      </w:tr>
      <w:tr w:rsidR="00AD5398" w:rsidTr="00AD5398">
        <w:tc>
          <w:tcPr>
            <w:tcW w:w="1075" w:type="dxa"/>
          </w:tcPr>
          <w:p w:rsidR="00AD5398" w:rsidRDefault="00AD5398" w:rsidP="00AD5398">
            <w:r>
              <w:t>63</w:t>
            </w:r>
          </w:p>
        </w:tc>
        <w:tc>
          <w:tcPr>
            <w:tcW w:w="2071" w:type="dxa"/>
          </w:tcPr>
          <w:p w:rsidR="00AD5398" w:rsidRPr="00244ACB" w:rsidRDefault="00AD5398" w:rsidP="00AD5398">
            <w:pPr>
              <w:rPr>
                <w:rFonts w:ascii="Calibri" w:hAnsi="Calibri"/>
                <w:color w:val="000000"/>
              </w:rPr>
            </w:pPr>
            <w:r>
              <w:rPr>
                <w:rFonts w:ascii="Calibri" w:hAnsi="Calibri"/>
                <w:color w:val="000000"/>
              </w:rPr>
              <w:t>THREEPA_LST1diff</w:t>
            </w:r>
          </w:p>
        </w:tc>
        <w:tc>
          <w:tcPr>
            <w:tcW w:w="1563" w:type="dxa"/>
          </w:tcPr>
          <w:p w:rsidR="00AD5398" w:rsidRDefault="00AD5398" w:rsidP="00AD5398">
            <w:r>
              <w:t>Difference in the 3 pt field goals attempted</w:t>
            </w:r>
          </w:p>
        </w:tc>
        <w:tc>
          <w:tcPr>
            <w:tcW w:w="1440" w:type="dxa"/>
          </w:tcPr>
          <w:p w:rsidR="00AD5398" w:rsidRDefault="00AD5398" w:rsidP="00AD5398">
            <w:r>
              <w:t>Numeric</w:t>
            </w:r>
          </w:p>
        </w:tc>
        <w:tc>
          <w:tcPr>
            <w:tcW w:w="1522" w:type="dxa"/>
          </w:tcPr>
          <w:p w:rsidR="00AD5398" w:rsidRDefault="00AD5398" w:rsidP="00AD5398">
            <w:r>
              <w:t>Discrete</w:t>
            </w:r>
          </w:p>
        </w:tc>
        <w:tc>
          <w:tcPr>
            <w:tcW w:w="1679" w:type="dxa"/>
          </w:tcPr>
          <w:p w:rsidR="00AD5398" w:rsidRDefault="00AD5398" w:rsidP="00AD5398">
            <w:r w:rsidRPr="006F489A">
              <w:t>As above</w:t>
            </w:r>
          </w:p>
        </w:tc>
      </w:tr>
      <w:tr w:rsidR="00AD5398" w:rsidTr="00AD5398">
        <w:tc>
          <w:tcPr>
            <w:tcW w:w="1075" w:type="dxa"/>
          </w:tcPr>
          <w:p w:rsidR="00AD5398" w:rsidRDefault="00AD5398" w:rsidP="00AD5398">
            <w:r>
              <w:t>64</w:t>
            </w:r>
          </w:p>
        </w:tc>
        <w:tc>
          <w:tcPr>
            <w:tcW w:w="2071" w:type="dxa"/>
          </w:tcPr>
          <w:p w:rsidR="00AD5398" w:rsidRPr="00244ACB" w:rsidRDefault="00AD5398" w:rsidP="00AD5398">
            <w:pPr>
              <w:rPr>
                <w:rFonts w:ascii="Calibri" w:hAnsi="Calibri"/>
                <w:color w:val="000000"/>
              </w:rPr>
            </w:pPr>
            <w:r>
              <w:rPr>
                <w:rFonts w:ascii="Calibri" w:hAnsi="Calibri"/>
                <w:color w:val="000000"/>
              </w:rPr>
              <w:t>THREEPPER_LST1diff</w:t>
            </w:r>
          </w:p>
        </w:tc>
        <w:tc>
          <w:tcPr>
            <w:tcW w:w="1563" w:type="dxa"/>
          </w:tcPr>
          <w:p w:rsidR="00AD5398" w:rsidRDefault="00AD5398" w:rsidP="00AD5398">
            <w:r>
              <w:t>Difference in 3 pt field goals success percentage</w:t>
            </w:r>
          </w:p>
        </w:tc>
        <w:tc>
          <w:tcPr>
            <w:tcW w:w="1440" w:type="dxa"/>
          </w:tcPr>
          <w:p w:rsidR="00AD5398" w:rsidRDefault="00AD5398" w:rsidP="00AD5398">
            <w:r>
              <w:t>Numeric</w:t>
            </w:r>
          </w:p>
        </w:tc>
        <w:tc>
          <w:tcPr>
            <w:tcW w:w="1522" w:type="dxa"/>
          </w:tcPr>
          <w:p w:rsidR="00AD5398" w:rsidRDefault="00AD5398" w:rsidP="00AD5398">
            <w:r>
              <w:t>Discrete</w:t>
            </w:r>
          </w:p>
        </w:tc>
        <w:tc>
          <w:tcPr>
            <w:tcW w:w="1679" w:type="dxa"/>
          </w:tcPr>
          <w:p w:rsidR="00AD5398" w:rsidRDefault="00AD5398" w:rsidP="00AD5398">
            <w:r w:rsidRPr="006F489A">
              <w:t>As above</w:t>
            </w:r>
          </w:p>
        </w:tc>
      </w:tr>
      <w:tr w:rsidR="00AD5398" w:rsidTr="00AD5398">
        <w:tc>
          <w:tcPr>
            <w:tcW w:w="1075" w:type="dxa"/>
          </w:tcPr>
          <w:p w:rsidR="00AD5398" w:rsidRDefault="00AD5398" w:rsidP="00AD5398">
            <w:r>
              <w:t>65</w:t>
            </w:r>
          </w:p>
        </w:tc>
        <w:tc>
          <w:tcPr>
            <w:tcW w:w="2071" w:type="dxa"/>
          </w:tcPr>
          <w:p w:rsidR="00AD5398" w:rsidRPr="00244ACB" w:rsidRDefault="00AD5398" w:rsidP="00AD5398">
            <w:pPr>
              <w:rPr>
                <w:rFonts w:ascii="Calibri" w:hAnsi="Calibri"/>
                <w:color w:val="000000"/>
              </w:rPr>
            </w:pPr>
            <w:r>
              <w:rPr>
                <w:rFonts w:ascii="Calibri" w:hAnsi="Calibri"/>
                <w:color w:val="000000"/>
              </w:rPr>
              <w:t>FTM_LST1diff</w:t>
            </w:r>
          </w:p>
        </w:tc>
        <w:tc>
          <w:tcPr>
            <w:tcW w:w="1563" w:type="dxa"/>
          </w:tcPr>
          <w:p w:rsidR="00AD5398" w:rsidRDefault="00AD5398" w:rsidP="00AD5398">
            <w:r>
              <w:t>Difference in the number of free throws made</w:t>
            </w:r>
          </w:p>
        </w:tc>
        <w:tc>
          <w:tcPr>
            <w:tcW w:w="1440" w:type="dxa"/>
          </w:tcPr>
          <w:p w:rsidR="00AD5398" w:rsidRDefault="00AD5398" w:rsidP="00AD5398">
            <w:r>
              <w:t>Numeric</w:t>
            </w:r>
          </w:p>
        </w:tc>
        <w:tc>
          <w:tcPr>
            <w:tcW w:w="1522" w:type="dxa"/>
          </w:tcPr>
          <w:p w:rsidR="00AD5398" w:rsidRDefault="00AD5398" w:rsidP="00AD5398">
            <w:r>
              <w:t>Discrete</w:t>
            </w:r>
          </w:p>
        </w:tc>
        <w:tc>
          <w:tcPr>
            <w:tcW w:w="1679" w:type="dxa"/>
          </w:tcPr>
          <w:p w:rsidR="00AD5398" w:rsidRDefault="00AD5398" w:rsidP="00AD5398">
            <w:r w:rsidRPr="006F489A">
              <w:t>As above</w:t>
            </w:r>
          </w:p>
        </w:tc>
      </w:tr>
      <w:tr w:rsidR="00AD5398" w:rsidTr="00AD5398">
        <w:tc>
          <w:tcPr>
            <w:tcW w:w="1075" w:type="dxa"/>
          </w:tcPr>
          <w:p w:rsidR="00AD5398" w:rsidRDefault="00AD5398" w:rsidP="00AD5398">
            <w:r>
              <w:t>66</w:t>
            </w:r>
          </w:p>
        </w:tc>
        <w:tc>
          <w:tcPr>
            <w:tcW w:w="2071" w:type="dxa"/>
          </w:tcPr>
          <w:p w:rsidR="00AD5398" w:rsidRDefault="00AD5398" w:rsidP="00AD5398">
            <w:r>
              <w:rPr>
                <w:rFonts w:ascii="Calibri" w:hAnsi="Calibri"/>
                <w:color w:val="000000"/>
              </w:rPr>
              <w:t>FTA_LST1diff</w:t>
            </w:r>
          </w:p>
        </w:tc>
        <w:tc>
          <w:tcPr>
            <w:tcW w:w="1563" w:type="dxa"/>
          </w:tcPr>
          <w:p w:rsidR="00AD5398" w:rsidRDefault="00AD5398" w:rsidP="00AD5398">
            <w:r>
              <w:t>Difference in the number of free throws attempted</w:t>
            </w:r>
          </w:p>
        </w:tc>
        <w:tc>
          <w:tcPr>
            <w:tcW w:w="1440" w:type="dxa"/>
          </w:tcPr>
          <w:p w:rsidR="00AD5398" w:rsidRDefault="00AD5398" w:rsidP="00AD5398">
            <w:r>
              <w:t>Numeric</w:t>
            </w:r>
          </w:p>
        </w:tc>
        <w:tc>
          <w:tcPr>
            <w:tcW w:w="1522" w:type="dxa"/>
          </w:tcPr>
          <w:p w:rsidR="00AD5398" w:rsidRDefault="00AD5398" w:rsidP="00AD5398">
            <w:r>
              <w:t>Discrete</w:t>
            </w:r>
          </w:p>
        </w:tc>
        <w:tc>
          <w:tcPr>
            <w:tcW w:w="1679" w:type="dxa"/>
          </w:tcPr>
          <w:p w:rsidR="00AD5398" w:rsidRDefault="00AD5398" w:rsidP="00AD5398">
            <w:r w:rsidRPr="006F489A">
              <w:t>As above</w:t>
            </w:r>
          </w:p>
        </w:tc>
      </w:tr>
      <w:tr w:rsidR="00AD5398" w:rsidTr="00AD5398">
        <w:tc>
          <w:tcPr>
            <w:tcW w:w="1075" w:type="dxa"/>
          </w:tcPr>
          <w:p w:rsidR="00AD5398" w:rsidRDefault="00AD5398" w:rsidP="00AD5398">
            <w:r>
              <w:t>67</w:t>
            </w:r>
          </w:p>
        </w:tc>
        <w:tc>
          <w:tcPr>
            <w:tcW w:w="2071" w:type="dxa"/>
          </w:tcPr>
          <w:p w:rsidR="00AD5398" w:rsidRPr="00244ACB" w:rsidRDefault="00AD5398" w:rsidP="00AD5398">
            <w:pPr>
              <w:rPr>
                <w:rFonts w:ascii="Calibri" w:hAnsi="Calibri"/>
                <w:color w:val="000000"/>
              </w:rPr>
            </w:pPr>
            <w:r>
              <w:rPr>
                <w:rFonts w:ascii="Calibri" w:hAnsi="Calibri"/>
                <w:color w:val="000000"/>
              </w:rPr>
              <w:t>FTPER_LST1diff</w:t>
            </w:r>
          </w:p>
        </w:tc>
        <w:tc>
          <w:tcPr>
            <w:tcW w:w="1563" w:type="dxa"/>
          </w:tcPr>
          <w:p w:rsidR="00AD5398" w:rsidRDefault="00AD5398" w:rsidP="00AD5398">
            <w:r>
              <w:t>Difference in free throw success percentage</w:t>
            </w:r>
          </w:p>
        </w:tc>
        <w:tc>
          <w:tcPr>
            <w:tcW w:w="1440" w:type="dxa"/>
          </w:tcPr>
          <w:p w:rsidR="00AD5398" w:rsidRDefault="00AD5398" w:rsidP="00AD5398">
            <w:r>
              <w:t>Numeric</w:t>
            </w:r>
          </w:p>
        </w:tc>
        <w:tc>
          <w:tcPr>
            <w:tcW w:w="1522" w:type="dxa"/>
          </w:tcPr>
          <w:p w:rsidR="00AD5398" w:rsidRDefault="00AD5398" w:rsidP="00AD5398">
            <w:r>
              <w:t>Discrete</w:t>
            </w:r>
          </w:p>
        </w:tc>
        <w:tc>
          <w:tcPr>
            <w:tcW w:w="1679" w:type="dxa"/>
          </w:tcPr>
          <w:p w:rsidR="00AD5398" w:rsidRDefault="00AD5398" w:rsidP="00AD5398">
            <w:r w:rsidRPr="006F489A">
              <w:t>As above</w:t>
            </w:r>
          </w:p>
        </w:tc>
      </w:tr>
      <w:tr w:rsidR="00AD5398" w:rsidTr="00AD5398">
        <w:tc>
          <w:tcPr>
            <w:tcW w:w="1075" w:type="dxa"/>
          </w:tcPr>
          <w:p w:rsidR="00AD5398" w:rsidRDefault="00AD5398" w:rsidP="00AD5398">
            <w:r>
              <w:t>68</w:t>
            </w:r>
          </w:p>
        </w:tc>
        <w:tc>
          <w:tcPr>
            <w:tcW w:w="2071" w:type="dxa"/>
          </w:tcPr>
          <w:p w:rsidR="00AD5398" w:rsidRPr="00244ACB" w:rsidRDefault="00AD5398" w:rsidP="00AD5398">
            <w:pPr>
              <w:rPr>
                <w:rFonts w:ascii="Calibri" w:hAnsi="Calibri"/>
                <w:color w:val="000000"/>
              </w:rPr>
            </w:pPr>
            <w:r>
              <w:rPr>
                <w:rFonts w:ascii="Calibri" w:hAnsi="Calibri"/>
                <w:color w:val="000000"/>
              </w:rPr>
              <w:t>OREB_LST1diff</w:t>
            </w:r>
          </w:p>
        </w:tc>
        <w:tc>
          <w:tcPr>
            <w:tcW w:w="1563" w:type="dxa"/>
          </w:tcPr>
          <w:p w:rsidR="00AD5398" w:rsidRDefault="00AD5398" w:rsidP="00AD5398">
            <w:r>
              <w:t>Difference in the number of offensive rebounds</w:t>
            </w:r>
          </w:p>
        </w:tc>
        <w:tc>
          <w:tcPr>
            <w:tcW w:w="1440" w:type="dxa"/>
          </w:tcPr>
          <w:p w:rsidR="00AD5398" w:rsidRDefault="00AD5398" w:rsidP="00AD5398">
            <w:r>
              <w:t>Numeric</w:t>
            </w:r>
          </w:p>
        </w:tc>
        <w:tc>
          <w:tcPr>
            <w:tcW w:w="1522" w:type="dxa"/>
          </w:tcPr>
          <w:p w:rsidR="00AD5398" w:rsidRDefault="00AD5398" w:rsidP="00AD5398">
            <w:r>
              <w:t>Discrete</w:t>
            </w:r>
          </w:p>
        </w:tc>
        <w:tc>
          <w:tcPr>
            <w:tcW w:w="1679" w:type="dxa"/>
          </w:tcPr>
          <w:p w:rsidR="00AD5398" w:rsidRDefault="00AD5398" w:rsidP="00AD5398">
            <w:r w:rsidRPr="006F489A">
              <w:t>As above</w:t>
            </w:r>
          </w:p>
        </w:tc>
      </w:tr>
      <w:tr w:rsidR="00AD5398" w:rsidTr="00AD5398">
        <w:tc>
          <w:tcPr>
            <w:tcW w:w="1075" w:type="dxa"/>
          </w:tcPr>
          <w:p w:rsidR="00AD5398" w:rsidRDefault="00AD5398" w:rsidP="00AD5398">
            <w:r>
              <w:t>69</w:t>
            </w:r>
          </w:p>
        </w:tc>
        <w:tc>
          <w:tcPr>
            <w:tcW w:w="2071" w:type="dxa"/>
          </w:tcPr>
          <w:p w:rsidR="00AD5398" w:rsidRPr="00244ACB" w:rsidRDefault="00AD5398" w:rsidP="00AD5398">
            <w:pPr>
              <w:rPr>
                <w:rFonts w:ascii="Calibri" w:hAnsi="Calibri"/>
                <w:color w:val="000000"/>
              </w:rPr>
            </w:pPr>
            <w:r>
              <w:rPr>
                <w:rFonts w:ascii="Calibri" w:hAnsi="Calibri"/>
                <w:color w:val="000000"/>
              </w:rPr>
              <w:t>DREB_LST1diff</w:t>
            </w:r>
          </w:p>
        </w:tc>
        <w:tc>
          <w:tcPr>
            <w:tcW w:w="1563" w:type="dxa"/>
          </w:tcPr>
          <w:p w:rsidR="00AD5398" w:rsidRDefault="00AD5398" w:rsidP="00AD5398">
            <w:r>
              <w:t>Difference in the number of defensive rebounds</w:t>
            </w:r>
          </w:p>
        </w:tc>
        <w:tc>
          <w:tcPr>
            <w:tcW w:w="1440" w:type="dxa"/>
          </w:tcPr>
          <w:p w:rsidR="00AD5398" w:rsidRDefault="00AD5398" w:rsidP="00AD5398">
            <w:r>
              <w:t>Numeric</w:t>
            </w:r>
          </w:p>
        </w:tc>
        <w:tc>
          <w:tcPr>
            <w:tcW w:w="1522" w:type="dxa"/>
          </w:tcPr>
          <w:p w:rsidR="00AD5398" w:rsidRDefault="00AD5398" w:rsidP="00AD5398">
            <w:r>
              <w:t>Discrete</w:t>
            </w:r>
          </w:p>
        </w:tc>
        <w:tc>
          <w:tcPr>
            <w:tcW w:w="1679" w:type="dxa"/>
          </w:tcPr>
          <w:p w:rsidR="00AD5398" w:rsidRDefault="00AD5398" w:rsidP="00AD5398">
            <w:r w:rsidRPr="006F489A">
              <w:t>As above</w:t>
            </w:r>
          </w:p>
        </w:tc>
      </w:tr>
      <w:tr w:rsidR="00AD5398" w:rsidTr="00AD5398">
        <w:tc>
          <w:tcPr>
            <w:tcW w:w="1075" w:type="dxa"/>
          </w:tcPr>
          <w:p w:rsidR="00AD5398" w:rsidRDefault="00AD5398" w:rsidP="00AD5398">
            <w:r>
              <w:t>70</w:t>
            </w:r>
          </w:p>
        </w:tc>
        <w:tc>
          <w:tcPr>
            <w:tcW w:w="2071" w:type="dxa"/>
          </w:tcPr>
          <w:p w:rsidR="00AD5398" w:rsidRPr="00244ACB" w:rsidRDefault="00AD5398" w:rsidP="00AD5398">
            <w:pPr>
              <w:rPr>
                <w:rFonts w:ascii="Calibri" w:hAnsi="Calibri"/>
                <w:color w:val="000000"/>
              </w:rPr>
            </w:pPr>
            <w:r>
              <w:rPr>
                <w:rFonts w:ascii="Calibri" w:hAnsi="Calibri"/>
                <w:color w:val="000000"/>
              </w:rPr>
              <w:t>REB_LST1diff</w:t>
            </w:r>
          </w:p>
        </w:tc>
        <w:tc>
          <w:tcPr>
            <w:tcW w:w="1563" w:type="dxa"/>
          </w:tcPr>
          <w:p w:rsidR="00AD5398" w:rsidRDefault="00AD5398" w:rsidP="00AD5398">
            <w:r>
              <w:t>Difference in the number of rebounds</w:t>
            </w:r>
          </w:p>
        </w:tc>
        <w:tc>
          <w:tcPr>
            <w:tcW w:w="1440" w:type="dxa"/>
          </w:tcPr>
          <w:p w:rsidR="00AD5398" w:rsidRDefault="00AD5398" w:rsidP="00AD5398">
            <w:r>
              <w:t>Numeric</w:t>
            </w:r>
          </w:p>
        </w:tc>
        <w:tc>
          <w:tcPr>
            <w:tcW w:w="1522" w:type="dxa"/>
          </w:tcPr>
          <w:p w:rsidR="00AD5398" w:rsidRDefault="00AD5398" w:rsidP="00AD5398">
            <w:r>
              <w:t>Discrete</w:t>
            </w:r>
          </w:p>
        </w:tc>
        <w:tc>
          <w:tcPr>
            <w:tcW w:w="1679" w:type="dxa"/>
          </w:tcPr>
          <w:p w:rsidR="00AD5398" w:rsidRDefault="00AD5398" w:rsidP="00AD5398">
            <w:r w:rsidRPr="006F489A">
              <w:t>As above</w:t>
            </w:r>
          </w:p>
        </w:tc>
      </w:tr>
      <w:tr w:rsidR="00AD5398" w:rsidTr="00AD5398">
        <w:tc>
          <w:tcPr>
            <w:tcW w:w="1075" w:type="dxa"/>
          </w:tcPr>
          <w:p w:rsidR="00AD5398" w:rsidRDefault="00AD5398" w:rsidP="00AD5398">
            <w:r>
              <w:t>71</w:t>
            </w:r>
          </w:p>
        </w:tc>
        <w:tc>
          <w:tcPr>
            <w:tcW w:w="2071" w:type="dxa"/>
          </w:tcPr>
          <w:p w:rsidR="00AD5398" w:rsidRPr="00244ACB" w:rsidRDefault="00AD5398" w:rsidP="00AD5398">
            <w:pPr>
              <w:rPr>
                <w:rFonts w:ascii="Calibri" w:hAnsi="Calibri"/>
                <w:color w:val="000000"/>
              </w:rPr>
            </w:pPr>
            <w:r>
              <w:rPr>
                <w:rFonts w:ascii="Calibri" w:hAnsi="Calibri"/>
                <w:color w:val="000000"/>
              </w:rPr>
              <w:t>AST_LST1diff</w:t>
            </w:r>
          </w:p>
        </w:tc>
        <w:tc>
          <w:tcPr>
            <w:tcW w:w="1563" w:type="dxa"/>
          </w:tcPr>
          <w:p w:rsidR="00AD5398" w:rsidRDefault="00AD5398" w:rsidP="00AD5398">
            <w:r>
              <w:t>Difference in the number of assists</w:t>
            </w:r>
          </w:p>
        </w:tc>
        <w:tc>
          <w:tcPr>
            <w:tcW w:w="1440" w:type="dxa"/>
          </w:tcPr>
          <w:p w:rsidR="00AD5398" w:rsidRDefault="00AD5398" w:rsidP="00AD5398">
            <w:r>
              <w:t>Numeric</w:t>
            </w:r>
          </w:p>
        </w:tc>
        <w:tc>
          <w:tcPr>
            <w:tcW w:w="1522" w:type="dxa"/>
          </w:tcPr>
          <w:p w:rsidR="00AD5398" w:rsidRDefault="00AD5398" w:rsidP="00AD5398">
            <w:r>
              <w:t>Discrete</w:t>
            </w:r>
          </w:p>
        </w:tc>
        <w:tc>
          <w:tcPr>
            <w:tcW w:w="1679" w:type="dxa"/>
          </w:tcPr>
          <w:p w:rsidR="00AD5398" w:rsidRDefault="00AD5398" w:rsidP="00AD5398">
            <w:r w:rsidRPr="006F489A">
              <w:t>As above</w:t>
            </w:r>
          </w:p>
        </w:tc>
      </w:tr>
      <w:tr w:rsidR="00AD5398" w:rsidTr="00AD5398">
        <w:tc>
          <w:tcPr>
            <w:tcW w:w="1075" w:type="dxa"/>
          </w:tcPr>
          <w:p w:rsidR="00AD5398" w:rsidRDefault="00AD5398" w:rsidP="00AD5398">
            <w:r>
              <w:lastRenderedPageBreak/>
              <w:t>72</w:t>
            </w:r>
          </w:p>
        </w:tc>
        <w:tc>
          <w:tcPr>
            <w:tcW w:w="2071" w:type="dxa"/>
          </w:tcPr>
          <w:p w:rsidR="00AD5398" w:rsidRPr="00244ACB" w:rsidRDefault="00AD5398" w:rsidP="00AD5398">
            <w:pPr>
              <w:rPr>
                <w:rFonts w:ascii="Calibri" w:hAnsi="Calibri"/>
                <w:color w:val="000000"/>
              </w:rPr>
            </w:pPr>
            <w:r>
              <w:rPr>
                <w:rFonts w:ascii="Calibri" w:hAnsi="Calibri"/>
                <w:color w:val="000000"/>
              </w:rPr>
              <w:t>TOV_LST1diff</w:t>
            </w:r>
          </w:p>
        </w:tc>
        <w:tc>
          <w:tcPr>
            <w:tcW w:w="1563" w:type="dxa"/>
          </w:tcPr>
          <w:p w:rsidR="00AD5398" w:rsidRDefault="00AD5398" w:rsidP="00AD5398">
            <w:r>
              <w:t>Difference in the number of turnovers</w:t>
            </w:r>
          </w:p>
        </w:tc>
        <w:tc>
          <w:tcPr>
            <w:tcW w:w="1440" w:type="dxa"/>
          </w:tcPr>
          <w:p w:rsidR="00AD5398" w:rsidRDefault="00AD5398" w:rsidP="00AD5398">
            <w:r>
              <w:t>Numeric</w:t>
            </w:r>
          </w:p>
        </w:tc>
        <w:tc>
          <w:tcPr>
            <w:tcW w:w="1522" w:type="dxa"/>
          </w:tcPr>
          <w:p w:rsidR="00AD5398" w:rsidRDefault="00AD5398" w:rsidP="00AD5398">
            <w:r>
              <w:t>Discrete</w:t>
            </w:r>
          </w:p>
        </w:tc>
        <w:tc>
          <w:tcPr>
            <w:tcW w:w="1679" w:type="dxa"/>
          </w:tcPr>
          <w:p w:rsidR="00AD5398" w:rsidRDefault="00AD5398" w:rsidP="00AD5398">
            <w:r w:rsidRPr="006F489A">
              <w:t>As above</w:t>
            </w:r>
          </w:p>
        </w:tc>
      </w:tr>
      <w:tr w:rsidR="00AD5398" w:rsidTr="00AD5398">
        <w:tc>
          <w:tcPr>
            <w:tcW w:w="1075" w:type="dxa"/>
          </w:tcPr>
          <w:p w:rsidR="00AD5398" w:rsidRDefault="00AD5398" w:rsidP="00AD5398">
            <w:r>
              <w:t>73</w:t>
            </w:r>
          </w:p>
        </w:tc>
        <w:tc>
          <w:tcPr>
            <w:tcW w:w="2071" w:type="dxa"/>
          </w:tcPr>
          <w:p w:rsidR="00AD5398" w:rsidRPr="00244ACB" w:rsidRDefault="00AD5398" w:rsidP="00AD5398">
            <w:pPr>
              <w:rPr>
                <w:rFonts w:ascii="Calibri" w:hAnsi="Calibri"/>
                <w:color w:val="000000"/>
              </w:rPr>
            </w:pPr>
            <w:r>
              <w:rPr>
                <w:rFonts w:ascii="Calibri" w:hAnsi="Calibri"/>
                <w:color w:val="000000"/>
              </w:rPr>
              <w:t>STL_LST1diff</w:t>
            </w:r>
          </w:p>
        </w:tc>
        <w:tc>
          <w:tcPr>
            <w:tcW w:w="1563" w:type="dxa"/>
          </w:tcPr>
          <w:p w:rsidR="00AD5398" w:rsidRDefault="00AD5398" w:rsidP="00AD5398">
            <w:r>
              <w:t>Difference in the number of steals</w:t>
            </w:r>
          </w:p>
        </w:tc>
        <w:tc>
          <w:tcPr>
            <w:tcW w:w="1440" w:type="dxa"/>
          </w:tcPr>
          <w:p w:rsidR="00AD5398" w:rsidRDefault="00AD5398" w:rsidP="00AD5398">
            <w:r>
              <w:t>Numeric</w:t>
            </w:r>
          </w:p>
        </w:tc>
        <w:tc>
          <w:tcPr>
            <w:tcW w:w="1522" w:type="dxa"/>
          </w:tcPr>
          <w:p w:rsidR="00AD5398" w:rsidRDefault="00AD5398" w:rsidP="00AD5398">
            <w:r>
              <w:t>Discrete</w:t>
            </w:r>
          </w:p>
        </w:tc>
        <w:tc>
          <w:tcPr>
            <w:tcW w:w="1679" w:type="dxa"/>
          </w:tcPr>
          <w:p w:rsidR="00AD5398" w:rsidRDefault="00AD5398" w:rsidP="00AD5398">
            <w:r w:rsidRPr="006F489A">
              <w:t>As above</w:t>
            </w:r>
          </w:p>
        </w:tc>
      </w:tr>
      <w:tr w:rsidR="00AD5398" w:rsidTr="00AD5398">
        <w:tc>
          <w:tcPr>
            <w:tcW w:w="1075" w:type="dxa"/>
          </w:tcPr>
          <w:p w:rsidR="00AD5398" w:rsidRDefault="00AD5398" w:rsidP="00AD5398">
            <w:r>
              <w:t>74</w:t>
            </w:r>
          </w:p>
        </w:tc>
        <w:tc>
          <w:tcPr>
            <w:tcW w:w="2071" w:type="dxa"/>
          </w:tcPr>
          <w:p w:rsidR="00AD5398" w:rsidRPr="00244ACB" w:rsidRDefault="00AD5398" w:rsidP="00AD5398">
            <w:pPr>
              <w:rPr>
                <w:rFonts w:ascii="Calibri" w:hAnsi="Calibri"/>
                <w:color w:val="000000"/>
              </w:rPr>
            </w:pPr>
            <w:r>
              <w:rPr>
                <w:rFonts w:ascii="Calibri" w:hAnsi="Calibri"/>
                <w:color w:val="000000"/>
              </w:rPr>
              <w:t>BLK_LST1diff</w:t>
            </w:r>
          </w:p>
        </w:tc>
        <w:tc>
          <w:tcPr>
            <w:tcW w:w="1563" w:type="dxa"/>
          </w:tcPr>
          <w:p w:rsidR="00AD5398" w:rsidRDefault="00AD5398" w:rsidP="00AD5398">
            <w:r>
              <w:t>Difference in number of blocks</w:t>
            </w:r>
          </w:p>
        </w:tc>
        <w:tc>
          <w:tcPr>
            <w:tcW w:w="1440" w:type="dxa"/>
          </w:tcPr>
          <w:p w:rsidR="00AD5398" w:rsidRDefault="00AD5398" w:rsidP="00AD5398">
            <w:r>
              <w:t>Numeric</w:t>
            </w:r>
          </w:p>
        </w:tc>
        <w:tc>
          <w:tcPr>
            <w:tcW w:w="1522" w:type="dxa"/>
          </w:tcPr>
          <w:p w:rsidR="00AD5398" w:rsidRDefault="00AD5398" w:rsidP="00AD5398">
            <w:r>
              <w:t>Discrete</w:t>
            </w:r>
          </w:p>
        </w:tc>
        <w:tc>
          <w:tcPr>
            <w:tcW w:w="1679" w:type="dxa"/>
          </w:tcPr>
          <w:p w:rsidR="00AD5398" w:rsidRDefault="00AD5398" w:rsidP="00AD5398">
            <w:r w:rsidRPr="006F489A">
              <w:t>As above</w:t>
            </w:r>
          </w:p>
        </w:tc>
      </w:tr>
      <w:tr w:rsidR="00AD5398" w:rsidTr="00AD5398">
        <w:tc>
          <w:tcPr>
            <w:tcW w:w="1075" w:type="dxa"/>
          </w:tcPr>
          <w:p w:rsidR="00AD5398" w:rsidRDefault="00AD5398" w:rsidP="00AD5398">
            <w:r>
              <w:t>75</w:t>
            </w:r>
          </w:p>
        </w:tc>
        <w:tc>
          <w:tcPr>
            <w:tcW w:w="2071" w:type="dxa"/>
          </w:tcPr>
          <w:p w:rsidR="00AD5398" w:rsidRPr="00244ACB" w:rsidRDefault="00AD5398" w:rsidP="00AD5398">
            <w:pPr>
              <w:rPr>
                <w:rFonts w:ascii="Calibri" w:hAnsi="Calibri"/>
                <w:color w:val="000000"/>
              </w:rPr>
            </w:pPr>
            <w:r>
              <w:rPr>
                <w:rFonts w:ascii="Calibri" w:hAnsi="Calibri"/>
                <w:color w:val="000000"/>
              </w:rPr>
              <w:t>BLKA_LST1diff</w:t>
            </w:r>
          </w:p>
        </w:tc>
        <w:tc>
          <w:tcPr>
            <w:tcW w:w="1563" w:type="dxa"/>
          </w:tcPr>
          <w:p w:rsidR="00AD5398" w:rsidRDefault="00AD5398" w:rsidP="00AD5398">
            <w:r>
              <w:t>Difference in the number of blocked field goal attempts</w:t>
            </w:r>
          </w:p>
        </w:tc>
        <w:tc>
          <w:tcPr>
            <w:tcW w:w="1440" w:type="dxa"/>
          </w:tcPr>
          <w:p w:rsidR="00AD5398" w:rsidRDefault="00AD5398" w:rsidP="00AD5398">
            <w:r>
              <w:t>Numeric</w:t>
            </w:r>
          </w:p>
        </w:tc>
        <w:tc>
          <w:tcPr>
            <w:tcW w:w="1522" w:type="dxa"/>
          </w:tcPr>
          <w:p w:rsidR="00AD5398" w:rsidRDefault="00AD5398" w:rsidP="00AD5398">
            <w:r>
              <w:t>Discrete</w:t>
            </w:r>
          </w:p>
        </w:tc>
        <w:tc>
          <w:tcPr>
            <w:tcW w:w="1679" w:type="dxa"/>
          </w:tcPr>
          <w:p w:rsidR="00AD5398" w:rsidRDefault="00AD5398" w:rsidP="00AD5398">
            <w:r w:rsidRPr="006F489A">
              <w:t>As above</w:t>
            </w:r>
          </w:p>
        </w:tc>
      </w:tr>
      <w:tr w:rsidR="00AD5398" w:rsidTr="00AD5398">
        <w:tc>
          <w:tcPr>
            <w:tcW w:w="1075" w:type="dxa"/>
          </w:tcPr>
          <w:p w:rsidR="00AD5398" w:rsidRDefault="00AD5398" w:rsidP="00AD5398">
            <w:r>
              <w:t>76</w:t>
            </w:r>
          </w:p>
        </w:tc>
        <w:tc>
          <w:tcPr>
            <w:tcW w:w="2071" w:type="dxa"/>
          </w:tcPr>
          <w:p w:rsidR="00AD5398" w:rsidRPr="00244ACB" w:rsidRDefault="00AD5398" w:rsidP="00AD5398">
            <w:pPr>
              <w:rPr>
                <w:rFonts w:ascii="Calibri" w:hAnsi="Calibri"/>
                <w:color w:val="000000"/>
              </w:rPr>
            </w:pPr>
            <w:r>
              <w:rPr>
                <w:rFonts w:ascii="Calibri" w:hAnsi="Calibri"/>
                <w:color w:val="000000"/>
              </w:rPr>
              <w:t>PF_LST1diff</w:t>
            </w:r>
          </w:p>
        </w:tc>
        <w:tc>
          <w:tcPr>
            <w:tcW w:w="1563" w:type="dxa"/>
          </w:tcPr>
          <w:p w:rsidR="00AD5398" w:rsidRDefault="00AD5398" w:rsidP="00AD5398">
            <w:r>
              <w:t>Difference in number of personal fouls</w:t>
            </w:r>
          </w:p>
        </w:tc>
        <w:tc>
          <w:tcPr>
            <w:tcW w:w="1440" w:type="dxa"/>
          </w:tcPr>
          <w:p w:rsidR="00AD5398" w:rsidRDefault="00AD5398" w:rsidP="00AD5398">
            <w:r>
              <w:t>Numeric</w:t>
            </w:r>
          </w:p>
        </w:tc>
        <w:tc>
          <w:tcPr>
            <w:tcW w:w="1522" w:type="dxa"/>
          </w:tcPr>
          <w:p w:rsidR="00AD5398" w:rsidRDefault="00AD5398" w:rsidP="00AD5398">
            <w:r>
              <w:t>Discrete</w:t>
            </w:r>
          </w:p>
        </w:tc>
        <w:tc>
          <w:tcPr>
            <w:tcW w:w="1679" w:type="dxa"/>
          </w:tcPr>
          <w:p w:rsidR="00AD5398" w:rsidRDefault="00AD5398" w:rsidP="00AD5398">
            <w:r w:rsidRPr="006F489A">
              <w:t>As above</w:t>
            </w:r>
          </w:p>
        </w:tc>
      </w:tr>
      <w:tr w:rsidR="00AD5398" w:rsidTr="00AD5398">
        <w:tc>
          <w:tcPr>
            <w:tcW w:w="1075" w:type="dxa"/>
          </w:tcPr>
          <w:p w:rsidR="00AD5398" w:rsidRDefault="00AD5398" w:rsidP="00AD5398">
            <w:r>
              <w:t>77</w:t>
            </w:r>
          </w:p>
        </w:tc>
        <w:tc>
          <w:tcPr>
            <w:tcW w:w="2071" w:type="dxa"/>
          </w:tcPr>
          <w:p w:rsidR="00AD5398" w:rsidRPr="00244ACB" w:rsidRDefault="00AD5398" w:rsidP="00AD5398">
            <w:pPr>
              <w:rPr>
                <w:rFonts w:ascii="Calibri" w:hAnsi="Calibri"/>
                <w:color w:val="000000"/>
              </w:rPr>
            </w:pPr>
            <w:r>
              <w:rPr>
                <w:rFonts w:ascii="Calibri" w:hAnsi="Calibri"/>
                <w:color w:val="000000"/>
              </w:rPr>
              <w:t>PFD_LST1diff</w:t>
            </w:r>
          </w:p>
        </w:tc>
        <w:tc>
          <w:tcPr>
            <w:tcW w:w="1563" w:type="dxa"/>
          </w:tcPr>
          <w:p w:rsidR="00AD5398" w:rsidRDefault="00AD5398" w:rsidP="00AD5398">
            <w:r>
              <w:t>Difference in number of personal fouls drawn</w:t>
            </w:r>
          </w:p>
        </w:tc>
        <w:tc>
          <w:tcPr>
            <w:tcW w:w="1440" w:type="dxa"/>
          </w:tcPr>
          <w:p w:rsidR="00AD5398" w:rsidRDefault="00AD5398" w:rsidP="00AD5398">
            <w:r>
              <w:t>Numeric</w:t>
            </w:r>
          </w:p>
        </w:tc>
        <w:tc>
          <w:tcPr>
            <w:tcW w:w="1522" w:type="dxa"/>
          </w:tcPr>
          <w:p w:rsidR="00AD5398" w:rsidRDefault="00AD5398" w:rsidP="00AD5398">
            <w:r>
              <w:t>Discrete</w:t>
            </w:r>
          </w:p>
        </w:tc>
        <w:tc>
          <w:tcPr>
            <w:tcW w:w="1679" w:type="dxa"/>
          </w:tcPr>
          <w:p w:rsidR="00AD5398" w:rsidRDefault="00AD5398" w:rsidP="00AD5398">
            <w:r w:rsidRPr="006F489A">
              <w:t>As above</w:t>
            </w:r>
          </w:p>
        </w:tc>
      </w:tr>
      <w:tr w:rsidR="00AD5398" w:rsidTr="00AD5398">
        <w:tc>
          <w:tcPr>
            <w:tcW w:w="1075" w:type="dxa"/>
          </w:tcPr>
          <w:p w:rsidR="00AD5398" w:rsidRDefault="00AD5398" w:rsidP="00AD5398">
            <w:r>
              <w:t>78</w:t>
            </w:r>
          </w:p>
        </w:tc>
        <w:tc>
          <w:tcPr>
            <w:tcW w:w="2071" w:type="dxa"/>
          </w:tcPr>
          <w:p w:rsidR="00AD5398" w:rsidRPr="00244ACB" w:rsidRDefault="00AD5398" w:rsidP="00AD5398">
            <w:pPr>
              <w:rPr>
                <w:rFonts w:ascii="Calibri" w:hAnsi="Calibri"/>
                <w:color w:val="000000"/>
              </w:rPr>
            </w:pPr>
            <w:r>
              <w:rPr>
                <w:rFonts w:ascii="Calibri" w:hAnsi="Calibri"/>
                <w:color w:val="000000"/>
              </w:rPr>
              <w:t>PLUSMINUSLST1diff</w:t>
            </w:r>
          </w:p>
        </w:tc>
        <w:tc>
          <w:tcPr>
            <w:tcW w:w="1563" w:type="dxa"/>
          </w:tcPr>
          <w:p w:rsidR="00AD5398" w:rsidRDefault="00AD5398" w:rsidP="00AD5398">
            <w:r>
              <w:t>Difference in plus minus</w:t>
            </w:r>
          </w:p>
        </w:tc>
        <w:tc>
          <w:tcPr>
            <w:tcW w:w="1440" w:type="dxa"/>
          </w:tcPr>
          <w:p w:rsidR="00AD5398" w:rsidRDefault="00AD5398" w:rsidP="00AD5398">
            <w:r>
              <w:t>Numeric</w:t>
            </w:r>
          </w:p>
        </w:tc>
        <w:tc>
          <w:tcPr>
            <w:tcW w:w="1522" w:type="dxa"/>
          </w:tcPr>
          <w:p w:rsidR="00AD5398" w:rsidRDefault="00AD5398" w:rsidP="00AD5398">
            <w:r>
              <w:t>Discrete</w:t>
            </w:r>
          </w:p>
        </w:tc>
        <w:tc>
          <w:tcPr>
            <w:tcW w:w="1679" w:type="dxa"/>
          </w:tcPr>
          <w:p w:rsidR="00AD5398" w:rsidRDefault="00AD5398" w:rsidP="00AD5398">
            <w:r w:rsidRPr="006F489A">
              <w:t>As above</w:t>
            </w:r>
          </w:p>
        </w:tc>
      </w:tr>
      <w:tr w:rsidR="00BA2D64" w:rsidTr="00AD5398">
        <w:tc>
          <w:tcPr>
            <w:tcW w:w="1075" w:type="dxa"/>
          </w:tcPr>
          <w:p w:rsidR="00391DD0" w:rsidRDefault="00391DD0" w:rsidP="00AD5398">
            <w:r>
              <w:t>79</w:t>
            </w:r>
          </w:p>
        </w:tc>
        <w:tc>
          <w:tcPr>
            <w:tcW w:w="2071" w:type="dxa"/>
          </w:tcPr>
          <w:p w:rsidR="00BA2D64" w:rsidRDefault="00217752" w:rsidP="00AD5398">
            <w:pPr>
              <w:rPr>
                <w:rFonts w:ascii="Calibri" w:hAnsi="Calibri"/>
                <w:color w:val="000000"/>
              </w:rPr>
            </w:pPr>
            <w:r>
              <w:rPr>
                <w:rFonts w:ascii="Calibri" w:hAnsi="Calibri"/>
                <w:color w:val="000000"/>
              </w:rPr>
              <w:t>Id</w:t>
            </w:r>
          </w:p>
        </w:tc>
        <w:tc>
          <w:tcPr>
            <w:tcW w:w="1563" w:type="dxa"/>
          </w:tcPr>
          <w:p w:rsidR="00BA2D64" w:rsidRDefault="00217752" w:rsidP="00AD5398">
            <w:r>
              <w:t>Order game number</w:t>
            </w:r>
          </w:p>
        </w:tc>
        <w:tc>
          <w:tcPr>
            <w:tcW w:w="1440" w:type="dxa"/>
          </w:tcPr>
          <w:p w:rsidR="00BA2D64" w:rsidRDefault="00217752" w:rsidP="00AD5398">
            <w:r>
              <w:t>Numeric</w:t>
            </w:r>
          </w:p>
        </w:tc>
        <w:tc>
          <w:tcPr>
            <w:tcW w:w="1522" w:type="dxa"/>
          </w:tcPr>
          <w:p w:rsidR="00BA2D64" w:rsidRDefault="00217752" w:rsidP="00AD5398">
            <w:r>
              <w:t>Discrete</w:t>
            </w:r>
          </w:p>
        </w:tc>
        <w:tc>
          <w:tcPr>
            <w:tcW w:w="1679" w:type="dxa"/>
          </w:tcPr>
          <w:p w:rsidR="00BA2D64" w:rsidRPr="006F489A" w:rsidRDefault="00217752" w:rsidP="00AD5398">
            <w:r>
              <w:t>Arbitrarily assigned for unique id assignment</w:t>
            </w:r>
          </w:p>
        </w:tc>
      </w:tr>
      <w:tr w:rsidR="00BA2D64" w:rsidTr="00AD5398">
        <w:tc>
          <w:tcPr>
            <w:tcW w:w="1075" w:type="dxa"/>
          </w:tcPr>
          <w:p w:rsidR="00BA2D64" w:rsidRDefault="00391DD0" w:rsidP="00AD5398">
            <w:r>
              <w:t>80</w:t>
            </w:r>
          </w:p>
        </w:tc>
        <w:tc>
          <w:tcPr>
            <w:tcW w:w="2071" w:type="dxa"/>
          </w:tcPr>
          <w:p w:rsidR="00BA2D64" w:rsidRDefault="00217752" w:rsidP="00AD5398">
            <w:pPr>
              <w:rPr>
                <w:rFonts w:ascii="Calibri" w:hAnsi="Calibri"/>
                <w:color w:val="000000"/>
              </w:rPr>
            </w:pPr>
            <w:r>
              <w:rPr>
                <w:rFonts w:ascii="Calibri" w:hAnsi="Calibri"/>
                <w:color w:val="000000"/>
              </w:rPr>
              <w:t>RANK.1</w:t>
            </w:r>
          </w:p>
        </w:tc>
        <w:tc>
          <w:tcPr>
            <w:tcW w:w="1563" w:type="dxa"/>
          </w:tcPr>
          <w:p w:rsidR="00BA2D64" w:rsidRDefault="00217752" w:rsidP="00AD5398">
            <w:r>
              <w:t>Team1’s rank</w:t>
            </w:r>
          </w:p>
        </w:tc>
        <w:tc>
          <w:tcPr>
            <w:tcW w:w="1440" w:type="dxa"/>
          </w:tcPr>
          <w:p w:rsidR="00BA2D64" w:rsidRDefault="00217752" w:rsidP="00AD5398">
            <w:r>
              <w:t>Numeric</w:t>
            </w:r>
          </w:p>
        </w:tc>
        <w:tc>
          <w:tcPr>
            <w:tcW w:w="1522" w:type="dxa"/>
          </w:tcPr>
          <w:p w:rsidR="00BA2D64" w:rsidRDefault="00217752" w:rsidP="00AD5398">
            <w:r>
              <w:t>Discrete</w:t>
            </w:r>
          </w:p>
          <w:p w:rsidR="00217752" w:rsidRDefault="00217752" w:rsidP="00AD5398"/>
        </w:tc>
        <w:tc>
          <w:tcPr>
            <w:tcW w:w="1679" w:type="dxa"/>
          </w:tcPr>
          <w:p w:rsidR="00BA2D64" w:rsidRPr="006F489A" w:rsidRDefault="00217752" w:rsidP="00AD5398">
            <w:r>
              <w:t>Of previous season</w:t>
            </w:r>
          </w:p>
        </w:tc>
      </w:tr>
      <w:tr w:rsidR="00BA2D64" w:rsidTr="00AD5398">
        <w:tc>
          <w:tcPr>
            <w:tcW w:w="1075" w:type="dxa"/>
          </w:tcPr>
          <w:p w:rsidR="00BA2D64" w:rsidRDefault="00391DD0" w:rsidP="00AD5398">
            <w:r>
              <w:t>81</w:t>
            </w:r>
          </w:p>
        </w:tc>
        <w:tc>
          <w:tcPr>
            <w:tcW w:w="2071" w:type="dxa"/>
          </w:tcPr>
          <w:p w:rsidR="00BA2D64" w:rsidRDefault="00217752" w:rsidP="00AD5398">
            <w:pPr>
              <w:rPr>
                <w:rFonts w:ascii="Calibri" w:hAnsi="Calibri"/>
                <w:color w:val="000000"/>
              </w:rPr>
            </w:pPr>
            <w:r>
              <w:rPr>
                <w:rFonts w:ascii="Calibri" w:hAnsi="Calibri"/>
                <w:color w:val="000000"/>
              </w:rPr>
              <w:t>GP.1</w:t>
            </w:r>
          </w:p>
        </w:tc>
        <w:tc>
          <w:tcPr>
            <w:tcW w:w="1563" w:type="dxa"/>
          </w:tcPr>
          <w:p w:rsidR="00BA2D64" w:rsidRDefault="00217752" w:rsidP="00AD5398">
            <w:r>
              <w:t>Team1’s number of games played</w:t>
            </w:r>
          </w:p>
        </w:tc>
        <w:tc>
          <w:tcPr>
            <w:tcW w:w="1440" w:type="dxa"/>
          </w:tcPr>
          <w:p w:rsidR="00BA2D64" w:rsidRDefault="00217752" w:rsidP="00AD5398">
            <w:r>
              <w:t>Numeric</w:t>
            </w:r>
          </w:p>
        </w:tc>
        <w:tc>
          <w:tcPr>
            <w:tcW w:w="1522" w:type="dxa"/>
          </w:tcPr>
          <w:p w:rsidR="00BA2D64" w:rsidRDefault="00217752" w:rsidP="00AD5398">
            <w:r>
              <w:t>Discrete</w:t>
            </w:r>
          </w:p>
        </w:tc>
        <w:tc>
          <w:tcPr>
            <w:tcW w:w="1679" w:type="dxa"/>
          </w:tcPr>
          <w:p w:rsidR="00BA2D64" w:rsidRPr="006F489A" w:rsidRDefault="00217752" w:rsidP="00AD5398">
            <w:r>
              <w:t>As above</w:t>
            </w:r>
          </w:p>
        </w:tc>
      </w:tr>
      <w:tr w:rsidR="00BA2D64" w:rsidTr="00AD5398">
        <w:tc>
          <w:tcPr>
            <w:tcW w:w="1075" w:type="dxa"/>
          </w:tcPr>
          <w:p w:rsidR="00BA2D64" w:rsidRDefault="00391DD0" w:rsidP="00AD5398">
            <w:r>
              <w:t>82</w:t>
            </w:r>
          </w:p>
        </w:tc>
        <w:tc>
          <w:tcPr>
            <w:tcW w:w="2071" w:type="dxa"/>
          </w:tcPr>
          <w:p w:rsidR="00217752" w:rsidRDefault="00217752" w:rsidP="00AD5398">
            <w:pPr>
              <w:rPr>
                <w:rFonts w:ascii="Calibri" w:hAnsi="Calibri"/>
                <w:color w:val="000000"/>
              </w:rPr>
            </w:pPr>
            <w:r>
              <w:rPr>
                <w:rFonts w:ascii="Calibri" w:hAnsi="Calibri"/>
                <w:color w:val="000000"/>
              </w:rPr>
              <w:t>W.1</w:t>
            </w:r>
          </w:p>
        </w:tc>
        <w:tc>
          <w:tcPr>
            <w:tcW w:w="1563" w:type="dxa"/>
          </w:tcPr>
          <w:p w:rsidR="00BA2D64" w:rsidRDefault="00217752" w:rsidP="00AD5398">
            <w:r>
              <w:t>Team1’s number of wins</w:t>
            </w:r>
          </w:p>
        </w:tc>
        <w:tc>
          <w:tcPr>
            <w:tcW w:w="1440" w:type="dxa"/>
          </w:tcPr>
          <w:p w:rsidR="00BA2D64" w:rsidRDefault="00217752" w:rsidP="00AD5398">
            <w:r>
              <w:t>Numeric</w:t>
            </w:r>
          </w:p>
        </w:tc>
        <w:tc>
          <w:tcPr>
            <w:tcW w:w="1522" w:type="dxa"/>
          </w:tcPr>
          <w:p w:rsidR="00BA2D64" w:rsidRDefault="00217752" w:rsidP="00AD5398">
            <w:r>
              <w:t>Discrete</w:t>
            </w:r>
          </w:p>
        </w:tc>
        <w:tc>
          <w:tcPr>
            <w:tcW w:w="1679" w:type="dxa"/>
          </w:tcPr>
          <w:p w:rsidR="00BA2D64" w:rsidRPr="006F489A" w:rsidRDefault="00217752" w:rsidP="00AD5398">
            <w:r>
              <w:t>As above</w:t>
            </w:r>
          </w:p>
        </w:tc>
      </w:tr>
      <w:tr w:rsidR="00BA2D64" w:rsidTr="00AD5398">
        <w:tc>
          <w:tcPr>
            <w:tcW w:w="1075" w:type="dxa"/>
          </w:tcPr>
          <w:p w:rsidR="00BA2D64" w:rsidRDefault="00391DD0" w:rsidP="00AD5398">
            <w:r>
              <w:t>83</w:t>
            </w:r>
          </w:p>
        </w:tc>
        <w:tc>
          <w:tcPr>
            <w:tcW w:w="2071" w:type="dxa"/>
          </w:tcPr>
          <w:p w:rsidR="00BA2D64" w:rsidRDefault="00217752" w:rsidP="00AD5398">
            <w:pPr>
              <w:rPr>
                <w:rFonts w:ascii="Calibri" w:hAnsi="Calibri"/>
                <w:color w:val="000000"/>
              </w:rPr>
            </w:pPr>
            <w:r>
              <w:rPr>
                <w:rFonts w:ascii="Calibri" w:hAnsi="Calibri"/>
                <w:color w:val="000000"/>
              </w:rPr>
              <w:t>L.1</w:t>
            </w:r>
          </w:p>
        </w:tc>
        <w:tc>
          <w:tcPr>
            <w:tcW w:w="1563" w:type="dxa"/>
          </w:tcPr>
          <w:p w:rsidR="00BA2D64" w:rsidRDefault="00217752" w:rsidP="00AD5398">
            <w:r>
              <w:t>Team1’s number of losses</w:t>
            </w:r>
          </w:p>
        </w:tc>
        <w:tc>
          <w:tcPr>
            <w:tcW w:w="1440" w:type="dxa"/>
          </w:tcPr>
          <w:p w:rsidR="00BA2D64" w:rsidRDefault="00217752" w:rsidP="00AD5398">
            <w:r>
              <w:t xml:space="preserve">Numeric </w:t>
            </w:r>
          </w:p>
        </w:tc>
        <w:tc>
          <w:tcPr>
            <w:tcW w:w="1522" w:type="dxa"/>
          </w:tcPr>
          <w:p w:rsidR="00BA2D64" w:rsidRDefault="00217752" w:rsidP="00AD5398">
            <w:r>
              <w:t>Discrete</w:t>
            </w:r>
          </w:p>
        </w:tc>
        <w:tc>
          <w:tcPr>
            <w:tcW w:w="1679" w:type="dxa"/>
          </w:tcPr>
          <w:p w:rsidR="00BA2D64" w:rsidRPr="006F489A" w:rsidRDefault="00217752" w:rsidP="00AD5398">
            <w:r>
              <w:t>As above</w:t>
            </w:r>
          </w:p>
        </w:tc>
      </w:tr>
      <w:tr w:rsidR="00BA2D64" w:rsidTr="00AD5398">
        <w:tc>
          <w:tcPr>
            <w:tcW w:w="1075" w:type="dxa"/>
          </w:tcPr>
          <w:p w:rsidR="00BA2D64" w:rsidRDefault="00391DD0" w:rsidP="00AD5398">
            <w:r>
              <w:t>84</w:t>
            </w:r>
          </w:p>
        </w:tc>
        <w:tc>
          <w:tcPr>
            <w:tcW w:w="2071" w:type="dxa"/>
          </w:tcPr>
          <w:p w:rsidR="00BA2D64" w:rsidRDefault="00217752" w:rsidP="00AD5398">
            <w:pPr>
              <w:rPr>
                <w:rFonts w:ascii="Calibri" w:hAnsi="Calibri"/>
                <w:color w:val="000000"/>
              </w:rPr>
            </w:pPr>
            <w:r>
              <w:rPr>
                <w:rFonts w:ascii="Calibri" w:hAnsi="Calibri"/>
                <w:color w:val="000000"/>
              </w:rPr>
              <w:t>WINPER.1</w:t>
            </w:r>
          </w:p>
        </w:tc>
        <w:tc>
          <w:tcPr>
            <w:tcW w:w="1563" w:type="dxa"/>
          </w:tcPr>
          <w:p w:rsidR="00BA2D64" w:rsidRDefault="00C83667" w:rsidP="00AD5398">
            <w:r>
              <w:t>Team1’s win percentage</w:t>
            </w:r>
          </w:p>
        </w:tc>
        <w:tc>
          <w:tcPr>
            <w:tcW w:w="1440" w:type="dxa"/>
          </w:tcPr>
          <w:p w:rsidR="00BA2D64" w:rsidRDefault="00217752" w:rsidP="00AD5398">
            <w:r>
              <w:t>Numeric</w:t>
            </w:r>
          </w:p>
        </w:tc>
        <w:tc>
          <w:tcPr>
            <w:tcW w:w="1522" w:type="dxa"/>
          </w:tcPr>
          <w:p w:rsidR="00BA2D64" w:rsidRDefault="00217752" w:rsidP="00AD5398">
            <w:r>
              <w:t>Continuous</w:t>
            </w:r>
          </w:p>
        </w:tc>
        <w:tc>
          <w:tcPr>
            <w:tcW w:w="1679" w:type="dxa"/>
          </w:tcPr>
          <w:p w:rsidR="00BA2D64" w:rsidRPr="006F489A" w:rsidRDefault="00217752" w:rsidP="00AD5398">
            <w:r>
              <w:t>As above</w:t>
            </w:r>
          </w:p>
        </w:tc>
      </w:tr>
      <w:tr w:rsidR="000C4DF0" w:rsidTr="00AD5398">
        <w:tc>
          <w:tcPr>
            <w:tcW w:w="1075" w:type="dxa"/>
          </w:tcPr>
          <w:p w:rsidR="000C4DF0" w:rsidRDefault="00391DD0" w:rsidP="000C4DF0">
            <w:r>
              <w:t>85</w:t>
            </w:r>
          </w:p>
        </w:tc>
        <w:tc>
          <w:tcPr>
            <w:tcW w:w="2071" w:type="dxa"/>
          </w:tcPr>
          <w:p w:rsidR="000C4DF0" w:rsidRDefault="000C4DF0" w:rsidP="000C4DF0">
            <w:pPr>
              <w:rPr>
                <w:rFonts w:ascii="Calibri" w:hAnsi="Calibri"/>
                <w:color w:val="000000"/>
              </w:rPr>
            </w:pPr>
            <w:r>
              <w:rPr>
                <w:rFonts w:ascii="Calibri" w:hAnsi="Calibri"/>
                <w:color w:val="000000"/>
              </w:rPr>
              <w:t>MIN.1</w:t>
            </w:r>
          </w:p>
        </w:tc>
        <w:tc>
          <w:tcPr>
            <w:tcW w:w="1563" w:type="dxa"/>
          </w:tcPr>
          <w:p w:rsidR="000C4DF0" w:rsidRDefault="000C4DF0" w:rsidP="000C4DF0">
            <w:r>
              <w:t>Team1’s minutes played</w:t>
            </w:r>
          </w:p>
        </w:tc>
        <w:tc>
          <w:tcPr>
            <w:tcW w:w="1440" w:type="dxa"/>
          </w:tcPr>
          <w:p w:rsidR="000C4DF0" w:rsidRDefault="000C4DF0" w:rsidP="000C4DF0">
            <w:r>
              <w:t>Numeric</w:t>
            </w:r>
          </w:p>
        </w:tc>
        <w:tc>
          <w:tcPr>
            <w:tcW w:w="1522" w:type="dxa"/>
          </w:tcPr>
          <w:p w:rsidR="000C4DF0" w:rsidRDefault="000C4DF0" w:rsidP="000C4DF0">
            <w:r>
              <w:t>Continuous</w:t>
            </w:r>
          </w:p>
        </w:tc>
        <w:tc>
          <w:tcPr>
            <w:tcW w:w="1679" w:type="dxa"/>
          </w:tcPr>
          <w:p w:rsidR="000C4DF0" w:rsidRDefault="000C4DF0" w:rsidP="000C4DF0">
            <w:r>
              <w:t xml:space="preserve">Mean of previous season </w:t>
            </w:r>
          </w:p>
          <w:p w:rsidR="000C4DF0" w:rsidRPr="006F489A" w:rsidRDefault="000C4DF0" w:rsidP="000C4DF0">
            <w:r>
              <w:t>games</w:t>
            </w:r>
          </w:p>
        </w:tc>
      </w:tr>
      <w:tr w:rsidR="000C4DF0" w:rsidTr="00AD5398">
        <w:tc>
          <w:tcPr>
            <w:tcW w:w="1075" w:type="dxa"/>
          </w:tcPr>
          <w:p w:rsidR="000C4DF0" w:rsidRDefault="00391DD0" w:rsidP="000C4DF0">
            <w:r>
              <w:t>86</w:t>
            </w:r>
          </w:p>
        </w:tc>
        <w:tc>
          <w:tcPr>
            <w:tcW w:w="2071" w:type="dxa"/>
          </w:tcPr>
          <w:p w:rsidR="000C4DF0" w:rsidRDefault="000C4DF0" w:rsidP="000C4DF0">
            <w:pPr>
              <w:rPr>
                <w:rFonts w:ascii="Calibri" w:hAnsi="Calibri"/>
                <w:color w:val="000000"/>
              </w:rPr>
            </w:pPr>
            <w:r>
              <w:rPr>
                <w:rFonts w:ascii="Calibri" w:hAnsi="Calibri"/>
                <w:color w:val="000000"/>
              </w:rPr>
              <w:t>PTS.1</w:t>
            </w:r>
          </w:p>
        </w:tc>
        <w:tc>
          <w:tcPr>
            <w:tcW w:w="1563" w:type="dxa"/>
          </w:tcPr>
          <w:p w:rsidR="000C4DF0" w:rsidRDefault="000C4DF0" w:rsidP="000C4DF0">
            <w:r>
              <w:t>Team1’s points</w:t>
            </w:r>
          </w:p>
        </w:tc>
        <w:tc>
          <w:tcPr>
            <w:tcW w:w="1440" w:type="dxa"/>
          </w:tcPr>
          <w:p w:rsidR="000C4DF0" w:rsidRDefault="000C4DF0" w:rsidP="000C4DF0">
            <w:r>
              <w:t>Numeric</w:t>
            </w:r>
          </w:p>
        </w:tc>
        <w:tc>
          <w:tcPr>
            <w:tcW w:w="1522" w:type="dxa"/>
          </w:tcPr>
          <w:p w:rsidR="000C4DF0" w:rsidRDefault="000C4DF0" w:rsidP="000C4DF0">
            <w:r>
              <w:t>Continuous</w:t>
            </w:r>
          </w:p>
        </w:tc>
        <w:tc>
          <w:tcPr>
            <w:tcW w:w="1679" w:type="dxa"/>
          </w:tcPr>
          <w:p w:rsidR="000C4DF0" w:rsidRDefault="000C4DF0" w:rsidP="000C4DF0">
            <w:r>
              <w:t>As above</w:t>
            </w:r>
          </w:p>
          <w:p w:rsidR="000C4DF0" w:rsidRPr="006F489A" w:rsidRDefault="000C4DF0" w:rsidP="000C4DF0"/>
        </w:tc>
      </w:tr>
      <w:tr w:rsidR="000C4DF0" w:rsidTr="00AD5398">
        <w:tc>
          <w:tcPr>
            <w:tcW w:w="1075" w:type="dxa"/>
          </w:tcPr>
          <w:p w:rsidR="000C4DF0" w:rsidRDefault="00391DD0" w:rsidP="000C4DF0">
            <w:r>
              <w:t>87</w:t>
            </w:r>
          </w:p>
        </w:tc>
        <w:tc>
          <w:tcPr>
            <w:tcW w:w="2071" w:type="dxa"/>
          </w:tcPr>
          <w:p w:rsidR="000C4DF0" w:rsidRDefault="000C4DF0" w:rsidP="000C4DF0">
            <w:pPr>
              <w:rPr>
                <w:rFonts w:ascii="Calibri" w:hAnsi="Calibri"/>
                <w:color w:val="000000"/>
              </w:rPr>
            </w:pPr>
            <w:r>
              <w:rPr>
                <w:rFonts w:ascii="Calibri" w:hAnsi="Calibri"/>
                <w:color w:val="000000"/>
              </w:rPr>
              <w:t>FGM.1</w:t>
            </w:r>
          </w:p>
        </w:tc>
        <w:tc>
          <w:tcPr>
            <w:tcW w:w="1563" w:type="dxa"/>
          </w:tcPr>
          <w:p w:rsidR="000C4DF0" w:rsidRDefault="000C4DF0" w:rsidP="000C4DF0">
            <w:r>
              <w:t xml:space="preserve">Team1’s number of </w:t>
            </w:r>
            <w:r>
              <w:lastRenderedPageBreak/>
              <w:t>field goals made</w:t>
            </w:r>
          </w:p>
        </w:tc>
        <w:tc>
          <w:tcPr>
            <w:tcW w:w="1440" w:type="dxa"/>
          </w:tcPr>
          <w:p w:rsidR="000C4DF0" w:rsidRDefault="000C4DF0" w:rsidP="000C4DF0">
            <w:r>
              <w:lastRenderedPageBreak/>
              <w:t>Numeric</w:t>
            </w:r>
          </w:p>
        </w:tc>
        <w:tc>
          <w:tcPr>
            <w:tcW w:w="1522" w:type="dxa"/>
          </w:tcPr>
          <w:p w:rsidR="000C4DF0" w:rsidRDefault="000C4DF0" w:rsidP="000C4DF0">
            <w:r>
              <w:t>Continuous</w:t>
            </w:r>
          </w:p>
        </w:tc>
        <w:tc>
          <w:tcPr>
            <w:tcW w:w="1679" w:type="dxa"/>
          </w:tcPr>
          <w:p w:rsidR="000C4DF0" w:rsidRDefault="000C4DF0" w:rsidP="000C4DF0">
            <w:r>
              <w:t>As above</w:t>
            </w:r>
          </w:p>
          <w:p w:rsidR="000C4DF0" w:rsidRPr="006F489A" w:rsidRDefault="000C4DF0" w:rsidP="000C4DF0"/>
        </w:tc>
      </w:tr>
      <w:tr w:rsidR="000C4DF0" w:rsidTr="00AD5398">
        <w:tc>
          <w:tcPr>
            <w:tcW w:w="1075" w:type="dxa"/>
          </w:tcPr>
          <w:p w:rsidR="000C4DF0" w:rsidRDefault="00391DD0" w:rsidP="000C4DF0">
            <w:r>
              <w:t>88</w:t>
            </w:r>
          </w:p>
        </w:tc>
        <w:tc>
          <w:tcPr>
            <w:tcW w:w="2071" w:type="dxa"/>
          </w:tcPr>
          <w:p w:rsidR="000C4DF0" w:rsidRDefault="000C4DF0" w:rsidP="000C4DF0">
            <w:pPr>
              <w:rPr>
                <w:rFonts w:ascii="Calibri" w:hAnsi="Calibri"/>
                <w:color w:val="000000"/>
              </w:rPr>
            </w:pPr>
            <w:r>
              <w:rPr>
                <w:rFonts w:ascii="Calibri" w:hAnsi="Calibri"/>
                <w:color w:val="000000"/>
              </w:rPr>
              <w:t>FGA.1</w:t>
            </w:r>
          </w:p>
        </w:tc>
        <w:tc>
          <w:tcPr>
            <w:tcW w:w="1563" w:type="dxa"/>
          </w:tcPr>
          <w:p w:rsidR="000C4DF0" w:rsidRDefault="000C4DF0" w:rsidP="000C4DF0">
            <w:r>
              <w:t>Team1’s number of field goal attempts</w:t>
            </w:r>
          </w:p>
        </w:tc>
        <w:tc>
          <w:tcPr>
            <w:tcW w:w="1440" w:type="dxa"/>
          </w:tcPr>
          <w:p w:rsidR="000C4DF0" w:rsidRDefault="000C4DF0" w:rsidP="000C4DF0">
            <w:r>
              <w:t>Numeric</w:t>
            </w:r>
          </w:p>
        </w:tc>
        <w:tc>
          <w:tcPr>
            <w:tcW w:w="1522" w:type="dxa"/>
          </w:tcPr>
          <w:p w:rsidR="000C4DF0" w:rsidRDefault="000C4DF0" w:rsidP="000C4DF0">
            <w:r>
              <w:t>Continuous</w:t>
            </w:r>
          </w:p>
        </w:tc>
        <w:tc>
          <w:tcPr>
            <w:tcW w:w="1679" w:type="dxa"/>
          </w:tcPr>
          <w:p w:rsidR="000C4DF0" w:rsidRDefault="000C4DF0" w:rsidP="000C4DF0">
            <w:r>
              <w:t>As above</w:t>
            </w:r>
          </w:p>
          <w:p w:rsidR="000C4DF0" w:rsidRPr="006F489A" w:rsidRDefault="000C4DF0" w:rsidP="000C4DF0"/>
        </w:tc>
      </w:tr>
      <w:tr w:rsidR="000C4DF0" w:rsidTr="00AD5398">
        <w:tc>
          <w:tcPr>
            <w:tcW w:w="1075" w:type="dxa"/>
          </w:tcPr>
          <w:p w:rsidR="000C4DF0" w:rsidRDefault="00391DD0" w:rsidP="000C4DF0">
            <w:r>
              <w:t>89</w:t>
            </w:r>
          </w:p>
        </w:tc>
        <w:tc>
          <w:tcPr>
            <w:tcW w:w="2071" w:type="dxa"/>
          </w:tcPr>
          <w:p w:rsidR="000C4DF0" w:rsidRDefault="000C4DF0" w:rsidP="000C4DF0">
            <w:pPr>
              <w:rPr>
                <w:rFonts w:ascii="Calibri" w:hAnsi="Calibri"/>
                <w:color w:val="000000"/>
              </w:rPr>
            </w:pPr>
            <w:r>
              <w:rPr>
                <w:rFonts w:ascii="Calibri" w:hAnsi="Calibri"/>
                <w:color w:val="000000"/>
              </w:rPr>
              <w:t>FGPER.1</w:t>
            </w:r>
          </w:p>
        </w:tc>
        <w:tc>
          <w:tcPr>
            <w:tcW w:w="1563" w:type="dxa"/>
          </w:tcPr>
          <w:p w:rsidR="000C4DF0" w:rsidRDefault="000C4DF0" w:rsidP="000C4DF0">
            <w:r>
              <w:t>Team1’s field goal success percentage</w:t>
            </w:r>
          </w:p>
        </w:tc>
        <w:tc>
          <w:tcPr>
            <w:tcW w:w="1440" w:type="dxa"/>
          </w:tcPr>
          <w:p w:rsidR="000C4DF0" w:rsidRDefault="000C4DF0" w:rsidP="000C4DF0">
            <w:r>
              <w:t>Numeric</w:t>
            </w:r>
          </w:p>
        </w:tc>
        <w:tc>
          <w:tcPr>
            <w:tcW w:w="1522" w:type="dxa"/>
          </w:tcPr>
          <w:p w:rsidR="000C4DF0" w:rsidRDefault="000C4DF0" w:rsidP="000C4DF0">
            <w:r>
              <w:t>Continuous</w:t>
            </w:r>
          </w:p>
        </w:tc>
        <w:tc>
          <w:tcPr>
            <w:tcW w:w="1679" w:type="dxa"/>
          </w:tcPr>
          <w:p w:rsidR="000C4DF0" w:rsidRDefault="000C4DF0" w:rsidP="000C4DF0">
            <w:r>
              <w:t>As above</w:t>
            </w:r>
          </w:p>
          <w:p w:rsidR="000C4DF0" w:rsidRPr="006F489A" w:rsidRDefault="000C4DF0" w:rsidP="000C4DF0"/>
        </w:tc>
      </w:tr>
      <w:tr w:rsidR="000C4DF0" w:rsidTr="00AD5398">
        <w:tc>
          <w:tcPr>
            <w:tcW w:w="1075" w:type="dxa"/>
          </w:tcPr>
          <w:p w:rsidR="000C4DF0" w:rsidRDefault="00391DD0" w:rsidP="000C4DF0">
            <w:r>
              <w:t>90</w:t>
            </w:r>
          </w:p>
        </w:tc>
        <w:tc>
          <w:tcPr>
            <w:tcW w:w="2071" w:type="dxa"/>
          </w:tcPr>
          <w:p w:rsidR="000C4DF0" w:rsidRDefault="000C4DF0" w:rsidP="000C4DF0">
            <w:pPr>
              <w:rPr>
                <w:rFonts w:ascii="Calibri" w:hAnsi="Calibri"/>
                <w:color w:val="000000"/>
              </w:rPr>
            </w:pPr>
            <w:r>
              <w:rPr>
                <w:rFonts w:ascii="Calibri" w:hAnsi="Calibri"/>
                <w:color w:val="000000"/>
              </w:rPr>
              <w:t>THREEPM.1</w:t>
            </w:r>
          </w:p>
        </w:tc>
        <w:tc>
          <w:tcPr>
            <w:tcW w:w="1563" w:type="dxa"/>
          </w:tcPr>
          <w:p w:rsidR="000C4DF0" w:rsidRDefault="000C4DF0" w:rsidP="000C4DF0">
            <w:r>
              <w:t>Team1’s number of 3 pt field goals made</w:t>
            </w:r>
          </w:p>
        </w:tc>
        <w:tc>
          <w:tcPr>
            <w:tcW w:w="1440" w:type="dxa"/>
          </w:tcPr>
          <w:p w:rsidR="000C4DF0" w:rsidRDefault="000C4DF0" w:rsidP="000C4DF0">
            <w:r>
              <w:t>Numeric</w:t>
            </w:r>
          </w:p>
        </w:tc>
        <w:tc>
          <w:tcPr>
            <w:tcW w:w="1522" w:type="dxa"/>
          </w:tcPr>
          <w:p w:rsidR="000C4DF0" w:rsidRDefault="000C4DF0" w:rsidP="000C4DF0">
            <w:r>
              <w:t>Continuous</w:t>
            </w:r>
          </w:p>
        </w:tc>
        <w:tc>
          <w:tcPr>
            <w:tcW w:w="1679" w:type="dxa"/>
          </w:tcPr>
          <w:p w:rsidR="000C4DF0" w:rsidRDefault="000C4DF0" w:rsidP="000C4DF0">
            <w:r>
              <w:t>As above</w:t>
            </w:r>
          </w:p>
          <w:p w:rsidR="000C4DF0" w:rsidRPr="006F489A" w:rsidRDefault="000C4DF0" w:rsidP="000C4DF0"/>
        </w:tc>
      </w:tr>
      <w:tr w:rsidR="000C4DF0" w:rsidTr="00AD5398">
        <w:tc>
          <w:tcPr>
            <w:tcW w:w="1075" w:type="dxa"/>
          </w:tcPr>
          <w:p w:rsidR="000C4DF0" w:rsidRDefault="00391DD0" w:rsidP="000C4DF0">
            <w:r>
              <w:t>91</w:t>
            </w:r>
          </w:p>
        </w:tc>
        <w:tc>
          <w:tcPr>
            <w:tcW w:w="2071" w:type="dxa"/>
          </w:tcPr>
          <w:p w:rsidR="000C4DF0" w:rsidRDefault="000C4DF0" w:rsidP="000C4DF0">
            <w:pPr>
              <w:rPr>
                <w:rFonts w:ascii="Calibri" w:hAnsi="Calibri"/>
                <w:color w:val="000000"/>
              </w:rPr>
            </w:pPr>
            <w:r>
              <w:rPr>
                <w:rFonts w:ascii="Calibri" w:hAnsi="Calibri"/>
                <w:color w:val="000000"/>
              </w:rPr>
              <w:t>THREEPA.1</w:t>
            </w:r>
          </w:p>
        </w:tc>
        <w:tc>
          <w:tcPr>
            <w:tcW w:w="1563" w:type="dxa"/>
          </w:tcPr>
          <w:p w:rsidR="000C4DF0" w:rsidRDefault="000C4DF0" w:rsidP="000C4DF0">
            <w:r>
              <w:t>Team1’s number of  3 pt field goal attempts</w:t>
            </w:r>
          </w:p>
        </w:tc>
        <w:tc>
          <w:tcPr>
            <w:tcW w:w="1440" w:type="dxa"/>
          </w:tcPr>
          <w:p w:rsidR="000C4DF0" w:rsidRDefault="000C4DF0" w:rsidP="000C4DF0">
            <w:r>
              <w:t>Numeric</w:t>
            </w:r>
          </w:p>
        </w:tc>
        <w:tc>
          <w:tcPr>
            <w:tcW w:w="1522" w:type="dxa"/>
          </w:tcPr>
          <w:p w:rsidR="000C4DF0" w:rsidRDefault="000C4DF0" w:rsidP="000C4DF0">
            <w:r>
              <w:t>Continuous</w:t>
            </w:r>
          </w:p>
        </w:tc>
        <w:tc>
          <w:tcPr>
            <w:tcW w:w="1679" w:type="dxa"/>
          </w:tcPr>
          <w:p w:rsidR="000C4DF0" w:rsidRDefault="000C4DF0" w:rsidP="000C4DF0">
            <w:r>
              <w:t>As above</w:t>
            </w:r>
          </w:p>
          <w:p w:rsidR="000C4DF0" w:rsidRPr="006F489A" w:rsidRDefault="000C4DF0" w:rsidP="000C4DF0"/>
        </w:tc>
      </w:tr>
      <w:tr w:rsidR="000C4DF0" w:rsidTr="00AD5398">
        <w:tc>
          <w:tcPr>
            <w:tcW w:w="1075" w:type="dxa"/>
          </w:tcPr>
          <w:p w:rsidR="000C4DF0" w:rsidRDefault="00391DD0" w:rsidP="000C4DF0">
            <w:r>
              <w:t>92</w:t>
            </w:r>
          </w:p>
        </w:tc>
        <w:tc>
          <w:tcPr>
            <w:tcW w:w="2071" w:type="dxa"/>
          </w:tcPr>
          <w:p w:rsidR="000C4DF0" w:rsidRDefault="000C4DF0" w:rsidP="000C4DF0">
            <w:pPr>
              <w:rPr>
                <w:rFonts w:ascii="Calibri" w:hAnsi="Calibri"/>
                <w:color w:val="000000"/>
              </w:rPr>
            </w:pPr>
            <w:r>
              <w:rPr>
                <w:rFonts w:ascii="Calibri" w:hAnsi="Calibri"/>
                <w:color w:val="000000"/>
              </w:rPr>
              <w:t>THREEPER.1</w:t>
            </w:r>
          </w:p>
        </w:tc>
        <w:tc>
          <w:tcPr>
            <w:tcW w:w="1563" w:type="dxa"/>
          </w:tcPr>
          <w:p w:rsidR="000C4DF0" w:rsidRDefault="000C4DF0" w:rsidP="000C4DF0">
            <w:r>
              <w:t>Team1’s 3 pt field goal success percentage</w:t>
            </w:r>
          </w:p>
        </w:tc>
        <w:tc>
          <w:tcPr>
            <w:tcW w:w="1440" w:type="dxa"/>
          </w:tcPr>
          <w:p w:rsidR="000C4DF0" w:rsidRDefault="000C4DF0" w:rsidP="000C4DF0">
            <w:r>
              <w:t>Numeric</w:t>
            </w:r>
          </w:p>
        </w:tc>
        <w:tc>
          <w:tcPr>
            <w:tcW w:w="1522" w:type="dxa"/>
          </w:tcPr>
          <w:p w:rsidR="000C4DF0" w:rsidRDefault="000C4DF0" w:rsidP="000C4DF0">
            <w:r>
              <w:t>Continuous</w:t>
            </w:r>
          </w:p>
        </w:tc>
        <w:tc>
          <w:tcPr>
            <w:tcW w:w="1679" w:type="dxa"/>
          </w:tcPr>
          <w:p w:rsidR="000C4DF0" w:rsidRDefault="000C4DF0" w:rsidP="000C4DF0">
            <w:r>
              <w:t>As above</w:t>
            </w:r>
          </w:p>
          <w:p w:rsidR="000C4DF0" w:rsidRPr="006F489A" w:rsidRDefault="000C4DF0" w:rsidP="000C4DF0"/>
        </w:tc>
      </w:tr>
      <w:tr w:rsidR="000C4DF0" w:rsidTr="00AD5398">
        <w:tc>
          <w:tcPr>
            <w:tcW w:w="1075" w:type="dxa"/>
          </w:tcPr>
          <w:p w:rsidR="000C4DF0" w:rsidRDefault="00391DD0" w:rsidP="000C4DF0">
            <w:r>
              <w:t>93</w:t>
            </w:r>
          </w:p>
        </w:tc>
        <w:tc>
          <w:tcPr>
            <w:tcW w:w="2071" w:type="dxa"/>
          </w:tcPr>
          <w:p w:rsidR="000C4DF0" w:rsidRDefault="000C4DF0" w:rsidP="000C4DF0">
            <w:pPr>
              <w:rPr>
                <w:rFonts w:ascii="Calibri" w:hAnsi="Calibri"/>
                <w:color w:val="000000"/>
              </w:rPr>
            </w:pPr>
            <w:r>
              <w:rPr>
                <w:rFonts w:ascii="Calibri" w:hAnsi="Calibri"/>
                <w:color w:val="000000"/>
              </w:rPr>
              <w:t>FTM.1</w:t>
            </w:r>
          </w:p>
        </w:tc>
        <w:tc>
          <w:tcPr>
            <w:tcW w:w="1563" w:type="dxa"/>
          </w:tcPr>
          <w:p w:rsidR="000C4DF0" w:rsidRDefault="000C4DF0" w:rsidP="000C4DF0">
            <w:r>
              <w:t>Team1’s number of free throws made</w:t>
            </w:r>
          </w:p>
        </w:tc>
        <w:tc>
          <w:tcPr>
            <w:tcW w:w="1440" w:type="dxa"/>
          </w:tcPr>
          <w:p w:rsidR="000C4DF0" w:rsidRDefault="000C4DF0" w:rsidP="000C4DF0">
            <w:r>
              <w:t>Numeric</w:t>
            </w:r>
          </w:p>
        </w:tc>
        <w:tc>
          <w:tcPr>
            <w:tcW w:w="1522" w:type="dxa"/>
          </w:tcPr>
          <w:p w:rsidR="000C4DF0" w:rsidRDefault="000C4DF0" w:rsidP="000C4DF0">
            <w:r>
              <w:t>Continuous</w:t>
            </w:r>
          </w:p>
        </w:tc>
        <w:tc>
          <w:tcPr>
            <w:tcW w:w="1679" w:type="dxa"/>
          </w:tcPr>
          <w:p w:rsidR="000C4DF0" w:rsidRDefault="000C4DF0" w:rsidP="000C4DF0">
            <w:r>
              <w:t>As above</w:t>
            </w:r>
          </w:p>
          <w:p w:rsidR="000C4DF0" w:rsidRPr="006F489A" w:rsidRDefault="000C4DF0" w:rsidP="000C4DF0"/>
        </w:tc>
      </w:tr>
      <w:tr w:rsidR="000C4DF0" w:rsidTr="00AD5398">
        <w:tc>
          <w:tcPr>
            <w:tcW w:w="1075" w:type="dxa"/>
          </w:tcPr>
          <w:p w:rsidR="000C4DF0" w:rsidRDefault="00391DD0" w:rsidP="000C4DF0">
            <w:r>
              <w:t>94</w:t>
            </w:r>
          </w:p>
        </w:tc>
        <w:tc>
          <w:tcPr>
            <w:tcW w:w="2071" w:type="dxa"/>
          </w:tcPr>
          <w:p w:rsidR="000C4DF0" w:rsidRDefault="000C4DF0" w:rsidP="000C4DF0">
            <w:pPr>
              <w:rPr>
                <w:rFonts w:ascii="Calibri" w:hAnsi="Calibri"/>
                <w:color w:val="000000"/>
              </w:rPr>
            </w:pPr>
            <w:r>
              <w:rPr>
                <w:rFonts w:ascii="Calibri" w:hAnsi="Calibri"/>
                <w:color w:val="000000"/>
              </w:rPr>
              <w:t>FTA.1</w:t>
            </w:r>
          </w:p>
        </w:tc>
        <w:tc>
          <w:tcPr>
            <w:tcW w:w="1563" w:type="dxa"/>
          </w:tcPr>
          <w:p w:rsidR="000C4DF0" w:rsidRDefault="000C4DF0" w:rsidP="000C4DF0">
            <w:r>
              <w:t>Team1’s number of free throw attempts</w:t>
            </w:r>
          </w:p>
        </w:tc>
        <w:tc>
          <w:tcPr>
            <w:tcW w:w="1440" w:type="dxa"/>
          </w:tcPr>
          <w:p w:rsidR="000C4DF0" w:rsidRDefault="000C4DF0" w:rsidP="000C4DF0">
            <w:r>
              <w:t>Numeric</w:t>
            </w:r>
          </w:p>
        </w:tc>
        <w:tc>
          <w:tcPr>
            <w:tcW w:w="1522" w:type="dxa"/>
          </w:tcPr>
          <w:p w:rsidR="000C4DF0" w:rsidRDefault="000C4DF0" w:rsidP="000C4DF0">
            <w:r>
              <w:t>Continuous</w:t>
            </w:r>
          </w:p>
        </w:tc>
        <w:tc>
          <w:tcPr>
            <w:tcW w:w="1679" w:type="dxa"/>
          </w:tcPr>
          <w:p w:rsidR="000C4DF0" w:rsidRDefault="000C4DF0" w:rsidP="000C4DF0">
            <w:r>
              <w:t>As above</w:t>
            </w:r>
          </w:p>
          <w:p w:rsidR="000C4DF0" w:rsidRPr="006F489A" w:rsidRDefault="000C4DF0" w:rsidP="000C4DF0"/>
        </w:tc>
      </w:tr>
      <w:tr w:rsidR="000C4DF0" w:rsidTr="00AD5398">
        <w:tc>
          <w:tcPr>
            <w:tcW w:w="1075" w:type="dxa"/>
          </w:tcPr>
          <w:p w:rsidR="000C4DF0" w:rsidRDefault="00391DD0" w:rsidP="000C4DF0">
            <w:r>
              <w:t>95</w:t>
            </w:r>
          </w:p>
        </w:tc>
        <w:tc>
          <w:tcPr>
            <w:tcW w:w="2071" w:type="dxa"/>
          </w:tcPr>
          <w:p w:rsidR="000C4DF0" w:rsidRDefault="000C4DF0" w:rsidP="000C4DF0">
            <w:pPr>
              <w:rPr>
                <w:rFonts w:ascii="Calibri" w:hAnsi="Calibri"/>
                <w:color w:val="000000"/>
              </w:rPr>
            </w:pPr>
            <w:r>
              <w:rPr>
                <w:rFonts w:ascii="Calibri" w:hAnsi="Calibri"/>
                <w:color w:val="000000"/>
              </w:rPr>
              <w:t>FTPER.1</w:t>
            </w:r>
          </w:p>
        </w:tc>
        <w:tc>
          <w:tcPr>
            <w:tcW w:w="1563" w:type="dxa"/>
          </w:tcPr>
          <w:p w:rsidR="000C4DF0" w:rsidRDefault="000C4DF0" w:rsidP="000C4DF0">
            <w:r>
              <w:t>Team1’s free throw success percentage</w:t>
            </w:r>
          </w:p>
        </w:tc>
        <w:tc>
          <w:tcPr>
            <w:tcW w:w="1440" w:type="dxa"/>
          </w:tcPr>
          <w:p w:rsidR="000C4DF0" w:rsidRDefault="000C4DF0" w:rsidP="000C4DF0">
            <w:r>
              <w:t>Numeric</w:t>
            </w:r>
          </w:p>
        </w:tc>
        <w:tc>
          <w:tcPr>
            <w:tcW w:w="1522" w:type="dxa"/>
          </w:tcPr>
          <w:p w:rsidR="000C4DF0" w:rsidRDefault="000C4DF0" w:rsidP="000C4DF0">
            <w:r>
              <w:t>Continuous</w:t>
            </w:r>
          </w:p>
        </w:tc>
        <w:tc>
          <w:tcPr>
            <w:tcW w:w="1679" w:type="dxa"/>
          </w:tcPr>
          <w:p w:rsidR="000C4DF0" w:rsidRDefault="000C4DF0" w:rsidP="000C4DF0">
            <w:r>
              <w:t>As above</w:t>
            </w:r>
          </w:p>
          <w:p w:rsidR="000C4DF0" w:rsidRPr="006F489A" w:rsidRDefault="000C4DF0" w:rsidP="000C4DF0"/>
        </w:tc>
      </w:tr>
      <w:tr w:rsidR="00391DD0" w:rsidTr="00AD5398">
        <w:tc>
          <w:tcPr>
            <w:tcW w:w="1075" w:type="dxa"/>
          </w:tcPr>
          <w:p w:rsidR="00391DD0" w:rsidRDefault="00391DD0" w:rsidP="00391DD0">
            <w:r>
              <w:t>96</w:t>
            </w:r>
          </w:p>
        </w:tc>
        <w:tc>
          <w:tcPr>
            <w:tcW w:w="2071" w:type="dxa"/>
          </w:tcPr>
          <w:p w:rsidR="00391DD0" w:rsidRDefault="00391DD0" w:rsidP="00391DD0">
            <w:pPr>
              <w:rPr>
                <w:rFonts w:ascii="Calibri" w:hAnsi="Calibri"/>
                <w:color w:val="000000"/>
              </w:rPr>
            </w:pPr>
            <w:r>
              <w:rPr>
                <w:rFonts w:ascii="Calibri" w:hAnsi="Calibri"/>
                <w:color w:val="000000"/>
              </w:rPr>
              <w:t>OREB.1</w:t>
            </w:r>
          </w:p>
        </w:tc>
        <w:tc>
          <w:tcPr>
            <w:tcW w:w="1563" w:type="dxa"/>
          </w:tcPr>
          <w:p w:rsidR="00391DD0" w:rsidRDefault="00391DD0" w:rsidP="00391DD0">
            <w:r>
              <w:t>Team1’s number of offensive rebounds</w:t>
            </w:r>
          </w:p>
        </w:tc>
        <w:tc>
          <w:tcPr>
            <w:tcW w:w="1440" w:type="dxa"/>
          </w:tcPr>
          <w:p w:rsidR="00391DD0" w:rsidRDefault="00391DD0" w:rsidP="00391DD0">
            <w:r>
              <w:t>Numeric</w:t>
            </w:r>
          </w:p>
        </w:tc>
        <w:tc>
          <w:tcPr>
            <w:tcW w:w="1522" w:type="dxa"/>
          </w:tcPr>
          <w:p w:rsidR="00391DD0" w:rsidRDefault="00391DD0" w:rsidP="00391DD0">
            <w:r>
              <w:t>Continuous</w:t>
            </w:r>
          </w:p>
        </w:tc>
        <w:tc>
          <w:tcPr>
            <w:tcW w:w="1679" w:type="dxa"/>
          </w:tcPr>
          <w:p w:rsidR="00391DD0" w:rsidRDefault="00391DD0" w:rsidP="00391DD0">
            <w:r>
              <w:t>As above</w:t>
            </w:r>
          </w:p>
          <w:p w:rsidR="00391DD0" w:rsidRPr="006F489A" w:rsidRDefault="00391DD0" w:rsidP="00391DD0"/>
        </w:tc>
      </w:tr>
      <w:tr w:rsidR="00391DD0" w:rsidTr="00AD5398">
        <w:tc>
          <w:tcPr>
            <w:tcW w:w="1075" w:type="dxa"/>
          </w:tcPr>
          <w:p w:rsidR="00391DD0" w:rsidRDefault="00391DD0" w:rsidP="00391DD0">
            <w:r>
              <w:t>97</w:t>
            </w:r>
          </w:p>
        </w:tc>
        <w:tc>
          <w:tcPr>
            <w:tcW w:w="2071" w:type="dxa"/>
          </w:tcPr>
          <w:p w:rsidR="00391DD0" w:rsidRDefault="00391DD0" w:rsidP="00391DD0">
            <w:pPr>
              <w:rPr>
                <w:rFonts w:ascii="Calibri" w:hAnsi="Calibri"/>
                <w:color w:val="000000"/>
              </w:rPr>
            </w:pPr>
            <w:r>
              <w:rPr>
                <w:rFonts w:ascii="Calibri" w:hAnsi="Calibri"/>
                <w:color w:val="000000"/>
              </w:rPr>
              <w:t>DREB.1</w:t>
            </w:r>
          </w:p>
        </w:tc>
        <w:tc>
          <w:tcPr>
            <w:tcW w:w="1563" w:type="dxa"/>
          </w:tcPr>
          <w:p w:rsidR="00391DD0" w:rsidRDefault="00391DD0" w:rsidP="00391DD0">
            <w:r>
              <w:t>Team1’s number of defensive rebounds</w:t>
            </w:r>
          </w:p>
        </w:tc>
        <w:tc>
          <w:tcPr>
            <w:tcW w:w="1440" w:type="dxa"/>
          </w:tcPr>
          <w:p w:rsidR="00391DD0" w:rsidRDefault="00391DD0" w:rsidP="00391DD0">
            <w:r>
              <w:t>Numeric</w:t>
            </w:r>
          </w:p>
        </w:tc>
        <w:tc>
          <w:tcPr>
            <w:tcW w:w="1522" w:type="dxa"/>
          </w:tcPr>
          <w:p w:rsidR="00391DD0" w:rsidRDefault="00391DD0" w:rsidP="00391DD0">
            <w:r>
              <w:t>Continuous</w:t>
            </w:r>
          </w:p>
        </w:tc>
        <w:tc>
          <w:tcPr>
            <w:tcW w:w="1679" w:type="dxa"/>
          </w:tcPr>
          <w:p w:rsidR="00391DD0" w:rsidRDefault="00391DD0" w:rsidP="00391DD0">
            <w:r>
              <w:t>As above</w:t>
            </w:r>
          </w:p>
          <w:p w:rsidR="00391DD0" w:rsidRPr="006F489A" w:rsidRDefault="00391DD0" w:rsidP="00391DD0"/>
        </w:tc>
      </w:tr>
      <w:tr w:rsidR="00391DD0" w:rsidTr="00AD5398">
        <w:tc>
          <w:tcPr>
            <w:tcW w:w="1075" w:type="dxa"/>
          </w:tcPr>
          <w:p w:rsidR="00391DD0" w:rsidRDefault="00391DD0" w:rsidP="00391DD0">
            <w:r>
              <w:t>98</w:t>
            </w:r>
          </w:p>
        </w:tc>
        <w:tc>
          <w:tcPr>
            <w:tcW w:w="2071" w:type="dxa"/>
          </w:tcPr>
          <w:p w:rsidR="00391DD0" w:rsidRDefault="00391DD0" w:rsidP="00391DD0">
            <w:pPr>
              <w:rPr>
                <w:rFonts w:ascii="Calibri" w:hAnsi="Calibri"/>
                <w:color w:val="000000"/>
              </w:rPr>
            </w:pPr>
            <w:r>
              <w:rPr>
                <w:rFonts w:ascii="Calibri" w:hAnsi="Calibri"/>
                <w:color w:val="000000"/>
              </w:rPr>
              <w:t>REB.1</w:t>
            </w:r>
          </w:p>
        </w:tc>
        <w:tc>
          <w:tcPr>
            <w:tcW w:w="1563" w:type="dxa"/>
          </w:tcPr>
          <w:p w:rsidR="00391DD0" w:rsidRDefault="00391DD0" w:rsidP="00391DD0">
            <w:r>
              <w:t>Team1’s number of rebounds</w:t>
            </w:r>
          </w:p>
        </w:tc>
        <w:tc>
          <w:tcPr>
            <w:tcW w:w="1440" w:type="dxa"/>
          </w:tcPr>
          <w:p w:rsidR="00391DD0" w:rsidRDefault="00391DD0" w:rsidP="00391DD0">
            <w:r>
              <w:t>Numeric</w:t>
            </w:r>
          </w:p>
        </w:tc>
        <w:tc>
          <w:tcPr>
            <w:tcW w:w="1522" w:type="dxa"/>
          </w:tcPr>
          <w:p w:rsidR="00391DD0" w:rsidRDefault="00391DD0" w:rsidP="00391DD0">
            <w:r>
              <w:t>Continuous</w:t>
            </w:r>
          </w:p>
        </w:tc>
        <w:tc>
          <w:tcPr>
            <w:tcW w:w="1679" w:type="dxa"/>
          </w:tcPr>
          <w:p w:rsidR="00391DD0" w:rsidRDefault="00391DD0" w:rsidP="00391DD0">
            <w:r>
              <w:t>As above</w:t>
            </w:r>
          </w:p>
          <w:p w:rsidR="00391DD0" w:rsidRPr="006F489A" w:rsidRDefault="00391DD0" w:rsidP="00391DD0"/>
        </w:tc>
      </w:tr>
      <w:tr w:rsidR="00391DD0" w:rsidTr="00AD5398">
        <w:tc>
          <w:tcPr>
            <w:tcW w:w="1075" w:type="dxa"/>
          </w:tcPr>
          <w:p w:rsidR="00391DD0" w:rsidRDefault="00391DD0" w:rsidP="00391DD0">
            <w:r>
              <w:t>99</w:t>
            </w:r>
          </w:p>
        </w:tc>
        <w:tc>
          <w:tcPr>
            <w:tcW w:w="2071" w:type="dxa"/>
          </w:tcPr>
          <w:p w:rsidR="00391DD0" w:rsidRDefault="00391DD0" w:rsidP="00391DD0">
            <w:pPr>
              <w:rPr>
                <w:rFonts w:ascii="Calibri" w:hAnsi="Calibri"/>
                <w:color w:val="000000"/>
              </w:rPr>
            </w:pPr>
            <w:r>
              <w:rPr>
                <w:rFonts w:ascii="Calibri" w:hAnsi="Calibri"/>
                <w:color w:val="000000"/>
              </w:rPr>
              <w:t>AST.1</w:t>
            </w:r>
          </w:p>
        </w:tc>
        <w:tc>
          <w:tcPr>
            <w:tcW w:w="1563" w:type="dxa"/>
          </w:tcPr>
          <w:p w:rsidR="00391DD0" w:rsidRDefault="00391DD0" w:rsidP="00391DD0">
            <w:r>
              <w:t>Team1’s number of assists</w:t>
            </w:r>
          </w:p>
        </w:tc>
        <w:tc>
          <w:tcPr>
            <w:tcW w:w="1440" w:type="dxa"/>
          </w:tcPr>
          <w:p w:rsidR="00391DD0" w:rsidRDefault="00391DD0" w:rsidP="00391DD0">
            <w:r>
              <w:t>Numeric</w:t>
            </w:r>
          </w:p>
        </w:tc>
        <w:tc>
          <w:tcPr>
            <w:tcW w:w="1522" w:type="dxa"/>
          </w:tcPr>
          <w:p w:rsidR="00391DD0" w:rsidRDefault="00391DD0" w:rsidP="00391DD0">
            <w:r>
              <w:t>Continuous</w:t>
            </w:r>
          </w:p>
        </w:tc>
        <w:tc>
          <w:tcPr>
            <w:tcW w:w="1679" w:type="dxa"/>
          </w:tcPr>
          <w:p w:rsidR="00391DD0" w:rsidRDefault="00391DD0" w:rsidP="00391DD0">
            <w:r>
              <w:t>As above</w:t>
            </w:r>
          </w:p>
          <w:p w:rsidR="00391DD0" w:rsidRPr="006F489A" w:rsidRDefault="00391DD0" w:rsidP="00391DD0"/>
        </w:tc>
      </w:tr>
      <w:tr w:rsidR="00391DD0" w:rsidTr="00AD5398">
        <w:tc>
          <w:tcPr>
            <w:tcW w:w="1075" w:type="dxa"/>
          </w:tcPr>
          <w:p w:rsidR="00391DD0" w:rsidRDefault="00391DD0" w:rsidP="00391DD0">
            <w:r>
              <w:lastRenderedPageBreak/>
              <w:t>100</w:t>
            </w:r>
          </w:p>
        </w:tc>
        <w:tc>
          <w:tcPr>
            <w:tcW w:w="2071" w:type="dxa"/>
          </w:tcPr>
          <w:p w:rsidR="00391DD0" w:rsidRDefault="00391DD0" w:rsidP="00391DD0">
            <w:pPr>
              <w:rPr>
                <w:rFonts w:ascii="Calibri" w:hAnsi="Calibri"/>
                <w:color w:val="000000"/>
              </w:rPr>
            </w:pPr>
            <w:r>
              <w:rPr>
                <w:rFonts w:ascii="Calibri" w:hAnsi="Calibri"/>
                <w:color w:val="000000"/>
              </w:rPr>
              <w:t>TOV.1</w:t>
            </w:r>
          </w:p>
        </w:tc>
        <w:tc>
          <w:tcPr>
            <w:tcW w:w="1563" w:type="dxa"/>
          </w:tcPr>
          <w:p w:rsidR="00391DD0" w:rsidRDefault="00391DD0" w:rsidP="00391DD0">
            <w:r>
              <w:t>Team1’s number of turnovers</w:t>
            </w:r>
          </w:p>
        </w:tc>
        <w:tc>
          <w:tcPr>
            <w:tcW w:w="1440" w:type="dxa"/>
          </w:tcPr>
          <w:p w:rsidR="00391DD0" w:rsidRDefault="00391DD0" w:rsidP="00391DD0">
            <w:r>
              <w:t>Numeric</w:t>
            </w:r>
          </w:p>
        </w:tc>
        <w:tc>
          <w:tcPr>
            <w:tcW w:w="1522" w:type="dxa"/>
          </w:tcPr>
          <w:p w:rsidR="00391DD0" w:rsidRDefault="00391DD0" w:rsidP="00391DD0">
            <w:r>
              <w:t>Continuous</w:t>
            </w:r>
          </w:p>
        </w:tc>
        <w:tc>
          <w:tcPr>
            <w:tcW w:w="1679" w:type="dxa"/>
          </w:tcPr>
          <w:p w:rsidR="00391DD0" w:rsidRDefault="00391DD0" w:rsidP="00391DD0">
            <w:r>
              <w:t>As above</w:t>
            </w:r>
          </w:p>
          <w:p w:rsidR="00391DD0" w:rsidRPr="006F489A" w:rsidRDefault="00391DD0" w:rsidP="00391DD0"/>
        </w:tc>
      </w:tr>
      <w:tr w:rsidR="00391DD0" w:rsidTr="00AD5398">
        <w:tc>
          <w:tcPr>
            <w:tcW w:w="1075" w:type="dxa"/>
          </w:tcPr>
          <w:p w:rsidR="00391DD0" w:rsidRDefault="00391DD0" w:rsidP="00391DD0">
            <w:r>
              <w:t>101</w:t>
            </w:r>
          </w:p>
        </w:tc>
        <w:tc>
          <w:tcPr>
            <w:tcW w:w="2071" w:type="dxa"/>
          </w:tcPr>
          <w:p w:rsidR="00391DD0" w:rsidRDefault="00391DD0" w:rsidP="00391DD0">
            <w:pPr>
              <w:rPr>
                <w:rFonts w:ascii="Calibri" w:hAnsi="Calibri"/>
                <w:color w:val="000000"/>
              </w:rPr>
            </w:pPr>
            <w:r>
              <w:rPr>
                <w:rFonts w:ascii="Calibri" w:hAnsi="Calibri"/>
                <w:color w:val="000000"/>
              </w:rPr>
              <w:t>STL.1</w:t>
            </w:r>
          </w:p>
        </w:tc>
        <w:tc>
          <w:tcPr>
            <w:tcW w:w="1563" w:type="dxa"/>
          </w:tcPr>
          <w:p w:rsidR="00391DD0" w:rsidRDefault="00391DD0" w:rsidP="00391DD0">
            <w:r>
              <w:t>Team1’s number of steals</w:t>
            </w:r>
          </w:p>
        </w:tc>
        <w:tc>
          <w:tcPr>
            <w:tcW w:w="1440" w:type="dxa"/>
          </w:tcPr>
          <w:p w:rsidR="00391DD0" w:rsidRDefault="00391DD0" w:rsidP="00391DD0">
            <w:r>
              <w:t>Numeric</w:t>
            </w:r>
          </w:p>
        </w:tc>
        <w:tc>
          <w:tcPr>
            <w:tcW w:w="1522" w:type="dxa"/>
          </w:tcPr>
          <w:p w:rsidR="00391DD0" w:rsidRDefault="00391DD0" w:rsidP="00391DD0">
            <w:r>
              <w:t>Continuous</w:t>
            </w:r>
          </w:p>
        </w:tc>
        <w:tc>
          <w:tcPr>
            <w:tcW w:w="1679" w:type="dxa"/>
          </w:tcPr>
          <w:p w:rsidR="00391DD0" w:rsidRDefault="00391DD0" w:rsidP="00391DD0">
            <w:r>
              <w:t>As above</w:t>
            </w:r>
          </w:p>
          <w:p w:rsidR="00391DD0" w:rsidRPr="006F489A" w:rsidRDefault="00391DD0" w:rsidP="00391DD0"/>
        </w:tc>
      </w:tr>
      <w:tr w:rsidR="00391DD0" w:rsidTr="00AD5398">
        <w:tc>
          <w:tcPr>
            <w:tcW w:w="1075" w:type="dxa"/>
          </w:tcPr>
          <w:p w:rsidR="00391DD0" w:rsidRDefault="00391DD0" w:rsidP="00391DD0">
            <w:r>
              <w:t>102</w:t>
            </w:r>
          </w:p>
        </w:tc>
        <w:tc>
          <w:tcPr>
            <w:tcW w:w="2071" w:type="dxa"/>
          </w:tcPr>
          <w:p w:rsidR="00391DD0" w:rsidRDefault="00391DD0" w:rsidP="00391DD0">
            <w:pPr>
              <w:rPr>
                <w:rFonts w:ascii="Calibri" w:hAnsi="Calibri"/>
                <w:color w:val="000000"/>
              </w:rPr>
            </w:pPr>
            <w:r>
              <w:rPr>
                <w:rFonts w:ascii="Calibri" w:hAnsi="Calibri"/>
                <w:color w:val="000000"/>
              </w:rPr>
              <w:t>BLK.1</w:t>
            </w:r>
          </w:p>
        </w:tc>
        <w:tc>
          <w:tcPr>
            <w:tcW w:w="1563" w:type="dxa"/>
          </w:tcPr>
          <w:p w:rsidR="00391DD0" w:rsidRDefault="00391DD0" w:rsidP="00391DD0">
            <w:r>
              <w:t>Team1’s number of blocks</w:t>
            </w:r>
          </w:p>
        </w:tc>
        <w:tc>
          <w:tcPr>
            <w:tcW w:w="1440" w:type="dxa"/>
          </w:tcPr>
          <w:p w:rsidR="00391DD0" w:rsidRDefault="00391DD0" w:rsidP="00391DD0">
            <w:r>
              <w:t>Numeric</w:t>
            </w:r>
          </w:p>
        </w:tc>
        <w:tc>
          <w:tcPr>
            <w:tcW w:w="1522" w:type="dxa"/>
          </w:tcPr>
          <w:p w:rsidR="00391DD0" w:rsidRDefault="00391DD0" w:rsidP="00391DD0">
            <w:r>
              <w:t>Continuous</w:t>
            </w:r>
          </w:p>
        </w:tc>
        <w:tc>
          <w:tcPr>
            <w:tcW w:w="1679" w:type="dxa"/>
          </w:tcPr>
          <w:p w:rsidR="00391DD0" w:rsidRDefault="00391DD0" w:rsidP="00391DD0">
            <w:r>
              <w:t>As above</w:t>
            </w:r>
          </w:p>
          <w:p w:rsidR="00391DD0" w:rsidRPr="006F489A" w:rsidRDefault="00391DD0" w:rsidP="00391DD0"/>
        </w:tc>
      </w:tr>
      <w:tr w:rsidR="00391DD0" w:rsidTr="00AD5398">
        <w:tc>
          <w:tcPr>
            <w:tcW w:w="1075" w:type="dxa"/>
          </w:tcPr>
          <w:p w:rsidR="00391DD0" w:rsidRDefault="00391DD0" w:rsidP="00391DD0">
            <w:r>
              <w:t>103</w:t>
            </w:r>
          </w:p>
        </w:tc>
        <w:tc>
          <w:tcPr>
            <w:tcW w:w="2071" w:type="dxa"/>
          </w:tcPr>
          <w:p w:rsidR="00391DD0" w:rsidRDefault="00391DD0" w:rsidP="00391DD0">
            <w:pPr>
              <w:rPr>
                <w:rFonts w:ascii="Calibri" w:hAnsi="Calibri"/>
                <w:color w:val="000000"/>
              </w:rPr>
            </w:pPr>
            <w:r>
              <w:rPr>
                <w:rFonts w:ascii="Calibri" w:hAnsi="Calibri"/>
                <w:color w:val="000000"/>
              </w:rPr>
              <w:t>BLKA.1</w:t>
            </w:r>
          </w:p>
        </w:tc>
        <w:tc>
          <w:tcPr>
            <w:tcW w:w="1563" w:type="dxa"/>
          </w:tcPr>
          <w:p w:rsidR="00391DD0" w:rsidRDefault="00391DD0" w:rsidP="00391DD0">
            <w:r>
              <w:t>Team1’s number of blocked field goal attempts</w:t>
            </w:r>
          </w:p>
        </w:tc>
        <w:tc>
          <w:tcPr>
            <w:tcW w:w="1440" w:type="dxa"/>
          </w:tcPr>
          <w:p w:rsidR="00391DD0" w:rsidRDefault="00391DD0" w:rsidP="00391DD0">
            <w:r>
              <w:t>Numeric</w:t>
            </w:r>
          </w:p>
        </w:tc>
        <w:tc>
          <w:tcPr>
            <w:tcW w:w="1522" w:type="dxa"/>
          </w:tcPr>
          <w:p w:rsidR="00391DD0" w:rsidRDefault="00391DD0" w:rsidP="00391DD0">
            <w:r>
              <w:t>Continuous</w:t>
            </w:r>
          </w:p>
        </w:tc>
        <w:tc>
          <w:tcPr>
            <w:tcW w:w="1679" w:type="dxa"/>
          </w:tcPr>
          <w:p w:rsidR="00391DD0" w:rsidRDefault="00391DD0" w:rsidP="00391DD0">
            <w:r>
              <w:t>As above</w:t>
            </w:r>
          </w:p>
          <w:p w:rsidR="00391DD0" w:rsidRPr="006F489A" w:rsidRDefault="00391DD0" w:rsidP="00391DD0"/>
        </w:tc>
      </w:tr>
      <w:tr w:rsidR="00391DD0" w:rsidTr="00AD5398">
        <w:tc>
          <w:tcPr>
            <w:tcW w:w="1075" w:type="dxa"/>
          </w:tcPr>
          <w:p w:rsidR="00391DD0" w:rsidRDefault="00391DD0" w:rsidP="00391DD0">
            <w:r>
              <w:t>104</w:t>
            </w:r>
          </w:p>
        </w:tc>
        <w:tc>
          <w:tcPr>
            <w:tcW w:w="2071" w:type="dxa"/>
          </w:tcPr>
          <w:p w:rsidR="00391DD0" w:rsidRDefault="00391DD0" w:rsidP="00391DD0">
            <w:pPr>
              <w:rPr>
                <w:rFonts w:ascii="Calibri" w:hAnsi="Calibri"/>
                <w:color w:val="000000"/>
              </w:rPr>
            </w:pPr>
            <w:r>
              <w:rPr>
                <w:rFonts w:ascii="Calibri" w:hAnsi="Calibri"/>
                <w:color w:val="000000"/>
              </w:rPr>
              <w:t>PF.1</w:t>
            </w:r>
          </w:p>
        </w:tc>
        <w:tc>
          <w:tcPr>
            <w:tcW w:w="1563" w:type="dxa"/>
          </w:tcPr>
          <w:p w:rsidR="00391DD0" w:rsidRDefault="00391DD0" w:rsidP="00391DD0">
            <w:r>
              <w:t>Team1’s number of personal fouls</w:t>
            </w:r>
          </w:p>
        </w:tc>
        <w:tc>
          <w:tcPr>
            <w:tcW w:w="1440" w:type="dxa"/>
          </w:tcPr>
          <w:p w:rsidR="00391DD0" w:rsidRDefault="00391DD0" w:rsidP="00391DD0">
            <w:r>
              <w:t>Numeric</w:t>
            </w:r>
          </w:p>
        </w:tc>
        <w:tc>
          <w:tcPr>
            <w:tcW w:w="1522" w:type="dxa"/>
          </w:tcPr>
          <w:p w:rsidR="00391DD0" w:rsidRDefault="00391DD0" w:rsidP="00391DD0">
            <w:r>
              <w:t>Continuous</w:t>
            </w:r>
          </w:p>
        </w:tc>
        <w:tc>
          <w:tcPr>
            <w:tcW w:w="1679" w:type="dxa"/>
          </w:tcPr>
          <w:p w:rsidR="00391DD0" w:rsidRDefault="00391DD0" w:rsidP="00391DD0">
            <w:r>
              <w:t>As above</w:t>
            </w:r>
          </w:p>
          <w:p w:rsidR="00391DD0" w:rsidRPr="006F489A" w:rsidRDefault="00391DD0" w:rsidP="00391DD0"/>
        </w:tc>
      </w:tr>
      <w:tr w:rsidR="00391DD0" w:rsidTr="00AD5398">
        <w:tc>
          <w:tcPr>
            <w:tcW w:w="1075" w:type="dxa"/>
          </w:tcPr>
          <w:p w:rsidR="00391DD0" w:rsidRDefault="00391DD0" w:rsidP="00391DD0">
            <w:r>
              <w:t>105</w:t>
            </w:r>
          </w:p>
        </w:tc>
        <w:tc>
          <w:tcPr>
            <w:tcW w:w="2071" w:type="dxa"/>
          </w:tcPr>
          <w:p w:rsidR="00391DD0" w:rsidRDefault="00391DD0" w:rsidP="00391DD0">
            <w:pPr>
              <w:rPr>
                <w:rFonts w:ascii="Calibri" w:hAnsi="Calibri"/>
                <w:color w:val="000000"/>
              </w:rPr>
            </w:pPr>
            <w:r>
              <w:rPr>
                <w:rFonts w:ascii="Calibri" w:hAnsi="Calibri"/>
                <w:color w:val="000000"/>
              </w:rPr>
              <w:t>PFD.1</w:t>
            </w:r>
          </w:p>
        </w:tc>
        <w:tc>
          <w:tcPr>
            <w:tcW w:w="1563" w:type="dxa"/>
          </w:tcPr>
          <w:p w:rsidR="00391DD0" w:rsidRDefault="00391DD0" w:rsidP="00391DD0">
            <w:r>
              <w:t>Team1’s number of personal fouls drawn</w:t>
            </w:r>
          </w:p>
        </w:tc>
        <w:tc>
          <w:tcPr>
            <w:tcW w:w="1440" w:type="dxa"/>
          </w:tcPr>
          <w:p w:rsidR="00391DD0" w:rsidRDefault="00391DD0" w:rsidP="00391DD0">
            <w:r>
              <w:t>Numeric</w:t>
            </w:r>
          </w:p>
        </w:tc>
        <w:tc>
          <w:tcPr>
            <w:tcW w:w="1522" w:type="dxa"/>
          </w:tcPr>
          <w:p w:rsidR="00391DD0" w:rsidRDefault="00391DD0" w:rsidP="00391DD0">
            <w:r>
              <w:t>Continuous</w:t>
            </w:r>
          </w:p>
        </w:tc>
        <w:tc>
          <w:tcPr>
            <w:tcW w:w="1679" w:type="dxa"/>
          </w:tcPr>
          <w:p w:rsidR="00391DD0" w:rsidRDefault="00391DD0" w:rsidP="00391DD0">
            <w:r>
              <w:t>As above</w:t>
            </w:r>
          </w:p>
          <w:p w:rsidR="00391DD0" w:rsidRPr="006F489A" w:rsidRDefault="00391DD0" w:rsidP="00391DD0"/>
        </w:tc>
      </w:tr>
      <w:tr w:rsidR="00391DD0" w:rsidTr="00AD5398">
        <w:tc>
          <w:tcPr>
            <w:tcW w:w="1075" w:type="dxa"/>
          </w:tcPr>
          <w:p w:rsidR="00391DD0" w:rsidRDefault="00391DD0" w:rsidP="00391DD0">
            <w:r>
              <w:t>106</w:t>
            </w:r>
          </w:p>
        </w:tc>
        <w:tc>
          <w:tcPr>
            <w:tcW w:w="2071" w:type="dxa"/>
          </w:tcPr>
          <w:p w:rsidR="00391DD0" w:rsidRDefault="00391DD0" w:rsidP="00391DD0">
            <w:pPr>
              <w:rPr>
                <w:rFonts w:ascii="Calibri" w:hAnsi="Calibri"/>
                <w:color w:val="000000"/>
              </w:rPr>
            </w:pPr>
            <w:r>
              <w:rPr>
                <w:rFonts w:ascii="Calibri" w:hAnsi="Calibri"/>
                <w:color w:val="000000"/>
              </w:rPr>
              <w:t>PLUSMINUS.1</w:t>
            </w:r>
          </w:p>
        </w:tc>
        <w:tc>
          <w:tcPr>
            <w:tcW w:w="1563" w:type="dxa"/>
          </w:tcPr>
          <w:p w:rsidR="00391DD0" w:rsidRDefault="00391DD0" w:rsidP="00391DD0">
            <w:r>
              <w:t>Team1’s plus minus</w:t>
            </w:r>
          </w:p>
        </w:tc>
        <w:tc>
          <w:tcPr>
            <w:tcW w:w="1440" w:type="dxa"/>
          </w:tcPr>
          <w:p w:rsidR="00391DD0" w:rsidRDefault="00391DD0" w:rsidP="00391DD0">
            <w:r>
              <w:t>Numeric</w:t>
            </w:r>
          </w:p>
        </w:tc>
        <w:tc>
          <w:tcPr>
            <w:tcW w:w="1522" w:type="dxa"/>
          </w:tcPr>
          <w:p w:rsidR="00391DD0" w:rsidRDefault="00391DD0" w:rsidP="00391DD0">
            <w:r>
              <w:t>Continuous</w:t>
            </w:r>
          </w:p>
        </w:tc>
        <w:tc>
          <w:tcPr>
            <w:tcW w:w="1679" w:type="dxa"/>
          </w:tcPr>
          <w:p w:rsidR="00391DD0" w:rsidRDefault="00391DD0" w:rsidP="00391DD0">
            <w:r>
              <w:t>As above</w:t>
            </w:r>
          </w:p>
          <w:p w:rsidR="00391DD0" w:rsidRPr="006F489A" w:rsidRDefault="00391DD0" w:rsidP="00391DD0"/>
        </w:tc>
      </w:tr>
      <w:tr w:rsidR="00123517" w:rsidTr="00AD5398">
        <w:tc>
          <w:tcPr>
            <w:tcW w:w="1075" w:type="dxa"/>
          </w:tcPr>
          <w:p w:rsidR="00123517" w:rsidRDefault="00123517" w:rsidP="00123517">
            <w:r>
              <w:t>107</w:t>
            </w:r>
          </w:p>
        </w:tc>
        <w:tc>
          <w:tcPr>
            <w:tcW w:w="2071" w:type="dxa"/>
          </w:tcPr>
          <w:p w:rsidR="00123517" w:rsidRDefault="00123517" w:rsidP="00123517">
            <w:pPr>
              <w:rPr>
                <w:rFonts w:ascii="Calibri" w:hAnsi="Calibri"/>
                <w:color w:val="000000"/>
              </w:rPr>
            </w:pPr>
            <w:r>
              <w:rPr>
                <w:rFonts w:ascii="Calibri" w:hAnsi="Calibri"/>
                <w:color w:val="000000"/>
              </w:rPr>
              <w:t>RANK.2</w:t>
            </w:r>
          </w:p>
        </w:tc>
        <w:tc>
          <w:tcPr>
            <w:tcW w:w="1563" w:type="dxa"/>
          </w:tcPr>
          <w:p w:rsidR="00123517" w:rsidRDefault="00123517" w:rsidP="00123517">
            <w:r>
              <w:t>Team2’s rank</w:t>
            </w:r>
          </w:p>
        </w:tc>
        <w:tc>
          <w:tcPr>
            <w:tcW w:w="1440" w:type="dxa"/>
          </w:tcPr>
          <w:p w:rsidR="00123517" w:rsidRDefault="00123517" w:rsidP="00123517">
            <w:r>
              <w:t>Numeric</w:t>
            </w:r>
          </w:p>
        </w:tc>
        <w:tc>
          <w:tcPr>
            <w:tcW w:w="1522" w:type="dxa"/>
          </w:tcPr>
          <w:p w:rsidR="00123517" w:rsidRDefault="00123517" w:rsidP="00123517">
            <w:r>
              <w:t>Discrete</w:t>
            </w:r>
          </w:p>
          <w:p w:rsidR="00123517" w:rsidRDefault="00123517" w:rsidP="00123517"/>
        </w:tc>
        <w:tc>
          <w:tcPr>
            <w:tcW w:w="1679" w:type="dxa"/>
          </w:tcPr>
          <w:p w:rsidR="00123517" w:rsidRPr="006F489A" w:rsidRDefault="00123517" w:rsidP="00123517">
            <w:r>
              <w:t>Of previous season</w:t>
            </w:r>
          </w:p>
        </w:tc>
      </w:tr>
      <w:tr w:rsidR="00123517" w:rsidTr="00AD5398">
        <w:tc>
          <w:tcPr>
            <w:tcW w:w="1075" w:type="dxa"/>
          </w:tcPr>
          <w:p w:rsidR="00123517" w:rsidRDefault="00123517" w:rsidP="00123517">
            <w:r>
              <w:t>108</w:t>
            </w:r>
          </w:p>
        </w:tc>
        <w:tc>
          <w:tcPr>
            <w:tcW w:w="2071" w:type="dxa"/>
          </w:tcPr>
          <w:p w:rsidR="00123517" w:rsidRDefault="00123517" w:rsidP="00123517">
            <w:pPr>
              <w:rPr>
                <w:rFonts w:ascii="Calibri" w:hAnsi="Calibri"/>
                <w:color w:val="000000"/>
              </w:rPr>
            </w:pPr>
            <w:r>
              <w:rPr>
                <w:rFonts w:ascii="Calibri" w:hAnsi="Calibri"/>
                <w:color w:val="000000"/>
              </w:rPr>
              <w:t>GP.2</w:t>
            </w:r>
          </w:p>
        </w:tc>
        <w:tc>
          <w:tcPr>
            <w:tcW w:w="1563" w:type="dxa"/>
          </w:tcPr>
          <w:p w:rsidR="00123517" w:rsidRDefault="00123517" w:rsidP="00123517">
            <w:r>
              <w:t>Team2’s number of games played</w:t>
            </w:r>
          </w:p>
        </w:tc>
        <w:tc>
          <w:tcPr>
            <w:tcW w:w="1440" w:type="dxa"/>
          </w:tcPr>
          <w:p w:rsidR="00123517" w:rsidRDefault="00123517" w:rsidP="00123517">
            <w:r>
              <w:t>Numeric</w:t>
            </w:r>
          </w:p>
        </w:tc>
        <w:tc>
          <w:tcPr>
            <w:tcW w:w="1522" w:type="dxa"/>
          </w:tcPr>
          <w:p w:rsidR="00123517" w:rsidRDefault="00123517" w:rsidP="00123517">
            <w:r>
              <w:t>Discrete</w:t>
            </w:r>
          </w:p>
        </w:tc>
        <w:tc>
          <w:tcPr>
            <w:tcW w:w="1679" w:type="dxa"/>
          </w:tcPr>
          <w:p w:rsidR="00123517" w:rsidRPr="006F489A" w:rsidRDefault="00123517" w:rsidP="00123517">
            <w:r>
              <w:t>As above</w:t>
            </w:r>
          </w:p>
        </w:tc>
      </w:tr>
      <w:tr w:rsidR="00123517" w:rsidTr="00AD5398">
        <w:tc>
          <w:tcPr>
            <w:tcW w:w="1075" w:type="dxa"/>
          </w:tcPr>
          <w:p w:rsidR="00123517" w:rsidRDefault="00123517" w:rsidP="00123517">
            <w:r>
              <w:t>109</w:t>
            </w:r>
          </w:p>
        </w:tc>
        <w:tc>
          <w:tcPr>
            <w:tcW w:w="2071" w:type="dxa"/>
          </w:tcPr>
          <w:p w:rsidR="00123517" w:rsidRDefault="00123517" w:rsidP="00123517">
            <w:pPr>
              <w:rPr>
                <w:rFonts w:ascii="Calibri" w:hAnsi="Calibri"/>
                <w:color w:val="000000"/>
              </w:rPr>
            </w:pPr>
            <w:r>
              <w:rPr>
                <w:rFonts w:ascii="Calibri" w:hAnsi="Calibri"/>
                <w:color w:val="000000"/>
              </w:rPr>
              <w:t>W.2</w:t>
            </w:r>
          </w:p>
        </w:tc>
        <w:tc>
          <w:tcPr>
            <w:tcW w:w="1563" w:type="dxa"/>
          </w:tcPr>
          <w:p w:rsidR="00123517" w:rsidRDefault="00123517" w:rsidP="00123517">
            <w:r>
              <w:t>Team2’s number of wins</w:t>
            </w:r>
          </w:p>
        </w:tc>
        <w:tc>
          <w:tcPr>
            <w:tcW w:w="1440" w:type="dxa"/>
          </w:tcPr>
          <w:p w:rsidR="00123517" w:rsidRDefault="00123517" w:rsidP="00123517">
            <w:r>
              <w:t>Numeric</w:t>
            </w:r>
          </w:p>
        </w:tc>
        <w:tc>
          <w:tcPr>
            <w:tcW w:w="1522" w:type="dxa"/>
          </w:tcPr>
          <w:p w:rsidR="00123517" w:rsidRDefault="00123517" w:rsidP="00123517">
            <w:r>
              <w:t>Discrete</w:t>
            </w:r>
          </w:p>
        </w:tc>
        <w:tc>
          <w:tcPr>
            <w:tcW w:w="1679" w:type="dxa"/>
          </w:tcPr>
          <w:p w:rsidR="00123517" w:rsidRPr="006F489A" w:rsidRDefault="00123517" w:rsidP="00123517">
            <w:r>
              <w:t>As above</w:t>
            </w:r>
          </w:p>
        </w:tc>
      </w:tr>
      <w:tr w:rsidR="00123517" w:rsidTr="00AD5398">
        <w:tc>
          <w:tcPr>
            <w:tcW w:w="1075" w:type="dxa"/>
          </w:tcPr>
          <w:p w:rsidR="00123517" w:rsidRDefault="00123517" w:rsidP="00123517">
            <w:r>
              <w:t>110</w:t>
            </w:r>
          </w:p>
        </w:tc>
        <w:tc>
          <w:tcPr>
            <w:tcW w:w="2071" w:type="dxa"/>
          </w:tcPr>
          <w:p w:rsidR="00123517" w:rsidRDefault="00123517" w:rsidP="00123517">
            <w:pPr>
              <w:rPr>
                <w:rFonts w:ascii="Calibri" w:hAnsi="Calibri"/>
                <w:color w:val="000000"/>
              </w:rPr>
            </w:pPr>
            <w:r>
              <w:rPr>
                <w:rFonts w:ascii="Calibri" w:hAnsi="Calibri"/>
                <w:color w:val="000000"/>
              </w:rPr>
              <w:t>L.2</w:t>
            </w:r>
          </w:p>
        </w:tc>
        <w:tc>
          <w:tcPr>
            <w:tcW w:w="1563" w:type="dxa"/>
          </w:tcPr>
          <w:p w:rsidR="00123517" w:rsidRDefault="00123517" w:rsidP="00123517">
            <w:r>
              <w:t>Team2’s number of losses</w:t>
            </w:r>
          </w:p>
        </w:tc>
        <w:tc>
          <w:tcPr>
            <w:tcW w:w="1440" w:type="dxa"/>
          </w:tcPr>
          <w:p w:rsidR="00123517" w:rsidRDefault="00123517" w:rsidP="00123517">
            <w:r>
              <w:t xml:space="preserve">Numeric </w:t>
            </w:r>
          </w:p>
        </w:tc>
        <w:tc>
          <w:tcPr>
            <w:tcW w:w="1522" w:type="dxa"/>
          </w:tcPr>
          <w:p w:rsidR="00123517" w:rsidRDefault="00123517" w:rsidP="00123517">
            <w:r>
              <w:t>Discrete</w:t>
            </w:r>
          </w:p>
        </w:tc>
        <w:tc>
          <w:tcPr>
            <w:tcW w:w="1679" w:type="dxa"/>
          </w:tcPr>
          <w:p w:rsidR="00123517" w:rsidRPr="006F489A" w:rsidRDefault="00123517" w:rsidP="00123517">
            <w:r>
              <w:t>As above</w:t>
            </w:r>
          </w:p>
        </w:tc>
      </w:tr>
      <w:tr w:rsidR="00123517" w:rsidTr="00AD5398">
        <w:tc>
          <w:tcPr>
            <w:tcW w:w="1075" w:type="dxa"/>
          </w:tcPr>
          <w:p w:rsidR="00123517" w:rsidRDefault="00123517" w:rsidP="00123517">
            <w:r>
              <w:t>111</w:t>
            </w:r>
          </w:p>
          <w:p w:rsidR="00123517" w:rsidRDefault="00123517" w:rsidP="00123517"/>
        </w:tc>
        <w:tc>
          <w:tcPr>
            <w:tcW w:w="2071" w:type="dxa"/>
          </w:tcPr>
          <w:p w:rsidR="00123517" w:rsidRDefault="00123517" w:rsidP="00123517">
            <w:pPr>
              <w:rPr>
                <w:rFonts w:ascii="Calibri" w:hAnsi="Calibri"/>
                <w:color w:val="000000"/>
              </w:rPr>
            </w:pPr>
            <w:r>
              <w:rPr>
                <w:rFonts w:ascii="Calibri" w:hAnsi="Calibri"/>
                <w:color w:val="000000"/>
              </w:rPr>
              <w:t>WINPER.2</w:t>
            </w:r>
          </w:p>
        </w:tc>
        <w:tc>
          <w:tcPr>
            <w:tcW w:w="1563" w:type="dxa"/>
          </w:tcPr>
          <w:p w:rsidR="00123517" w:rsidRDefault="00123517" w:rsidP="00123517">
            <w:r>
              <w:t>Team2’s win percentage</w:t>
            </w:r>
          </w:p>
        </w:tc>
        <w:tc>
          <w:tcPr>
            <w:tcW w:w="1440" w:type="dxa"/>
          </w:tcPr>
          <w:p w:rsidR="00123517" w:rsidRDefault="00123517" w:rsidP="00123517">
            <w:r>
              <w:t>Numeric</w:t>
            </w:r>
          </w:p>
        </w:tc>
        <w:tc>
          <w:tcPr>
            <w:tcW w:w="1522" w:type="dxa"/>
          </w:tcPr>
          <w:p w:rsidR="00123517" w:rsidRDefault="00123517" w:rsidP="00123517">
            <w:r>
              <w:t>Continuous</w:t>
            </w:r>
          </w:p>
        </w:tc>
        <w:tc>
          <w:tcPr>
            <w:tcW w:w="1679" w:type="dxa"/>
          </w:tcPr>
          <w:p w:rsidR="00123517" w:rsidRPr="006F489A" w:rsidRDefault="00123517" w:rsidP="00123517">
            <w:r>
              <w:t>As above</w:t>
            </w:r>
          </w:p>
        </w:tc>
      </w:tr>
      <w:tr w:rsidR="00123517" w:rsidTr="00AD5398">
        <w:tc>
          <w:tcPr>
            <w:tcW w:w="1075" w:type="dxa"/>
          </w:tcPr>
          <w:p w:rsidR="00123517" w:rsidRDefault="00123517" w:rsidP="00123517">
            <w:r>
              <w:t>112</w:t>
            </w:r>
          </w:p>
        </w:tc>
        <w:tc>
          <w:tcPr>
            <w:tcW w:w="2071" w:type="dxa"/>
          </w:tcPr>
          <w:p w:rsidR="00123517" w:rsidRDefault="00123517" w:rsidP="00123517">
            <w:pPr>
              <w:rPr>
                <w:rFonts w:ascii="Calibri" w:hAnsi="Calibri"/>
                <w:color w:val="000000"/>
              </w:rPr>
            </w:pPr>
            <w:r>
              <w:rPr>
                <w:rFonts w:ascii="Calibri" w:hAnsi="Calibri"/>
                <w:color w:val="000000"/>
              </w:rPr>
              <w:t>MIN.2</w:t>
            </w:r>
          </w:p>
        </w:tc>
        <w:tc>
          <w:tcPr>
            <w:tcW w:w="1563" w:type="dxa"/>
          </w:tcPr>
          <w:p w:rsidR="00123517" w:rsidRDefault="00123517" w:rsidP="00123517">
            <w:r>
              <w:t>Team2’s minutes played</w:t>
            </w:r>
          </w:p>
        </w:tc>
        <w:tc>
          <w:tcPr>
            <w:tcW w:w="1440" w:type="dxa"/>
          </w:tcPr>
          <w:p w:rsidR="00123517" w:rsidRDefault="00123517" w:rsidP="00123517">
            <w:r>
              <w:t>Numeric</w:t>
            </w:r>
          </w:p>
        </w:tc>
        <w:tc>
          <w:tcPr>
            <w:tcW w:w="1522" w:type="dxa"/>
          </w:tcPr>
          <w:p w:rsidR="00123517" w:rsidRDefault="00123517" w:rsidP="00123517">
            <w:r>
              <w:t>Continuous</w:t>
            </w:r>
          </w:p>
        </w:tc>
        <w:tc>
          <w:tcPr>
            <w:tcW w:w="1679" w:type="dxa"/>
          </w:tcPr>
          <w:p w:rsidR="00123517" w:rsidRDefault="00123517" w:rsidP="00123517">
            <w:r>
              <w:t xml:space="preserve">Mean of previous season </w:t>
            </w:r>
          </w:p>
          <w:p w:rsidR="00123517" w:rsidRPr="006F489A" w:rsidRDefault="00123517" w:rsidP="00123517">
            <w:r>
              <w:t>games</w:t>
            </w:r>
          </w:p>
        </w:tc>
      </w:tr>
      <w:tr w:rsidR="00123517" w:rsidTr="00AD5398">
        <w:tc>
          <w:tcPr>
            <w:tcW w:w="1075" w:type="dxa"/>
          </w:tcPr>
          <w:p w:rsidR="00123517" w:rsidRDefault="00123517" w:rsidP="00123517">
            <w:r>
              <w:t>113</w:t>
            </w:r>
          </w:p>
        </w:tc>
        <w:tc>
          <w:tcPr>
            <w:tcW w:w="2071" w:type="dxa"/>
          </w:tcPr>
          <w:p w:rsidR="00123517" w:rsidRDefault="00123517" w:rsidP="00123517">
            <w:pPr>
              <w:rPr>
                <w:rFonts w:ascii="Calibri" w:hAnsi="Calibri"/>
                <w:color w:val="000000"/>
              </w:rPr>
            </w:pPr>
            <w:r>
              <w:rPr>
                <w:rFonts w:ascii="Calibri" w:hAnsi="Calibri"/>
                <w:color w:val="000000"/>
              </w:rPr>
              <w:t>PTS.2</w:t>
            </w:r>
          </w:p>
        </w:tc>
        <w:tc>
          <w:tcPr>
            <w:tcW w:w="1563" w:type="dxa"/>
          </w:tcPr>
          <w:p w:rsidR="00123517" w:rsidRDefault="00123517" w:rsidP="00123517">
            <w:r>
              <w:t>Team2’s points</w:t>
            </w:r>
          </w:p>
        </w:tc>
        <w:tc>
          <w:tcPr>
            <w:tcW w:w="1440" w:type="dxa"/>
          </w:tcPr>
          <w:p w:rsidR="00123517" w:rsidRDefault="00123517" w:rsidP="00123517">
            <w:r>
              <w:t>Numeric</w:t>
            </w:r>
          </w:p>
        </w:tc>
        <w:tc>
          <w:tcPr>
            <w:tcW w:w="1522" w:type="dxa"/>
          </w:tcPr>
          <w:p w:rsidR="00123517" w:rsidRDefault="00123517" w:rsidP="00123517">
            <w:r>
              <w:t>Continuous</w:t>
            </w:r>
          </w:p>
        </w:tc>
        <w:tc>
          <w:tcPr>
            <w:tcW w:w="1679" w:type="dxa"/>
          </w:tcPr>
          <w:p w:rsidR="00123517" w:rsidRDefault="00123517" w:rsidP="00123517">
            <w:r>
              <w:t>As above</w:t>
            </w:r>
          </w:p>
          <w:p w:rsidR="00123517" w:rsidRPr="006F489A" w:rsidRDefault="00123517" w:rsidP="00123517"/>
        </w:tc>
      </w:tr>
      <w:tr w:rsidR="00123517" w:rsidTr="00AD5398">
        <w:tc>
          <w:tcPr>
            <w:tcW w:w="1075" w:type="dxa"/>
          </w:tcPr>
          <w:p w:rsidR="00123517" w:rsidRDefault="00123517" w:rsidP="00123517">
            <w:r>
              <w:t>114</w:t>
            </w:r>
          </w:p>
        </w:tc>
        <w:tc>
          <w:tcPr>
            <w:tcW w:w="2071" w:type="dxa"/>
          </w:tcPr>
          <w:p w:rsidR="00123517" w:rsidRDefault="00123517" w:rsidP="00123517">
            <w:pPr>
              <w:rPr>
                <w:rFonts w:ascii="Calibri" w:hAnsi="Calibri"/>
                <w:color w:val="000000"/>
              </w:rPr>
            </w:pPr>
            <w:r>
              <w:rPr>
                <w:rFonts w:ascii="Calibri" w:hAnsi="Calibri"/>
                <w:color w:val="000000"/>
              </w:rPr>
              <w:t>FGM.2</w:t>
            </w:r>
          </w:p>
        </w:tc>
        <w:tc>
          <w:tcPr>
            <w:tcW w:w="1563" w:type="dxa"/>
          </w:tcPr>
          <w:p w:rsidR="00123517" w:rsidRDefault="00123517" w:rsidP="00123517">
            <w:r>
              <w:t>Team2’s number of field goals made</w:t>
            </w:r>
          </w:p>
        </w:tc>
        <w:tc>
          <w:tcPr>
            <w:tcW w:w="1440" w:type="dxa"/>
          </w:tcPr>
          <w:p w:rsidR="00123517" w:rsidRDefault="00123517" w:rsidP="00123517">
            <w:r>
              <w:t>Numeric</w:t>
            </w:r>
          </w:p>
        </w:tc>
        <w:tc>
          <w:tcPr>
            <w:tcW w:w="1522" w:type="dxa"/>
          </w:tcPr>
          <w:p w:rsidR="00123517" w:rsidRDefault="00123517" w:rsidP="00123517">
            <w:r>
              <w:t>Continuous</w:t>
            </w:r>
          </w:p>
        </w:tc>
        <w:tc>
          <w:tcPr>
            <w:tcW w:w="1679" w:type="dxa"/>
          </w:tcPr>
          <w:p w:rsidR="00123517" w:rsidRDefault="00123517" w:rsidP="00123517">
            <w:r>
              <w:t>As above</w:t>
            </w:r>
          </w:p>
          <w:p w:rsidR="00123517" w:rsidRPr="006F489A" w:rsidRDefault="00123517" w:rsidP="00123517"/>
        </w:tc>
      </w:tr>
      <w:tr w:rsidR="00123517" w:rsidTr="00AD5398">
        <w:tc>
          <w:tcPr>
            <w:tcW w:w="1075" w:type="dxa"/>
          </w:tcPr>
          <w:p w:rsidR="00123517" w:rsidRDefault="00123517" w:rsidP="00123517">
            <w:r>
              <w:t>115</w:t>
            </w:r>
          </w:p>
        </w:tc>
        <w:tc>
          <w:tcPr>
            <w:tcW w:w="2071" w:type="dxa"/>
          </w:tcPr>
          <w:p w:rsidR="00123517" w:rsidRDefault="00123517" w:rsidP="00123517">
            <w:pPr>
              <w:rPr>
                <w:rFonts w:ascii="Calibri" w:hAnsi="Calibri"/>
                <w:color w:val="000000"/>
              </w:rPr>
            </w:pPr>
            <w:r>
              <w:rPr>
                <w:rFonts w:ascii="Calibri" w:hAnsi="Calibri"/>
                <w:color w:val="000000"/>
              </w:rPr>
              <w:t>FGA.2</w:t>
            </w:r>
          </w:p>
        </w:tc>
        <w:tc>
          <w:tcPr>
            <w:tcW w:w="1563" w:type="dxa"/>
          </w:tcPr>
          <w:p w:rsidR="00123517" w:rsidRDefault="00123517" w:rsidP="00123517">
            <w:r>
              <w:t xml:space="preserve">Team2’s number of </w:t>
            </w:r>
            <w:r>
              <w:lastRenderedPageBreak/>
              <w:t>field goal attempts</w:t>
            </w:r>
          </w:p>
        </w:tc>
        <w:tc>
          <w:tcPr>
            <w:tcW w:w="1440" w:type="dxa"/>
          </w:tcPr>
          <w:p w:rsidR="00123517" w:rsidRDefault="00123517" w:rsidP="00123517">
            <w:r>
              <w:lastRenderedPageBreak/>
              <w:t>Numeric</w:t>
            </w:r>
          </w:p>
        </w:tc>
        <w:tc>
          <w:tcPr>
            <w:tcW w:w="1522" w:type="dxa"/>
          </w:tcPr>
          <w:p w:rsidR="00123517" w:rsidRDefault="00123517" w:rsidP="00123517">
            <w:r>
              <w:t>Continuous</w:t>
            </w:r>
          </w:p>
        </w:tc>
        <w:tc>
          <w:tcPr>
            <w:tcW w:w="1679" w:type="dxa"/>
          </w:tcPr>
          <w:p w:rsidR="00123517" w:rsidRDefault="00123517" w:rsidP="00123517">
            <w:r>
              <w:t>As above</w:t>
            </w:r>
          </w:p>
          <w:p w:rsidR="00123517" w:rsidRPr="006F489A" w:rsidRDefault="00123517" w:rsidP="00123517"/>
        </w:tc>
      </w:tr>
      <w:tr w:rsidR="00123517" w:rsidTr="00AD5398">
        <w:tc>
          <w:tcPr>
            <w:tcW w:w="1075" w:type="dxa"/>
          </w:tcPr>
          <w:p w:rsidR="00123517" w:rsidRDefault="00123517" w:rsidP="00123517">
            <w:r>
              <w:t>116</w:t>
            </w:r>
          </w:p>
        </w:tc>
        <w:tc>
          <w:tcPr>
            <w:tcW w:w="2071" w:type="dxa"/>
          </w:tcPr>
          <w:p w:rsidR="00123517" w:rsidRDefault="00123517" w:rsidP="00123517">
            <w:pPr>
              <w:rPr>
                <w:rFonts w:ascii="Calibri" w:hAnsi="Calibri"/>
                <w:color w:val="000000"/>
              </w:rPr>
            </w:pPr>
            <w:r>
              <w:rPr>
                <w:rFonts w:ascii="Calibri" w:hAnsi="Calibri"/>
                <w:color w:val="000000"/>
              </w:rPr>
              <w:t>FGPER.2</w:t>
            </w:r>
          </w:p>
        </w:tc>
        <w:tc>
          <w:tcPr>
            <w:tcW w:w="1563" w:type="dxa"/>
          </w:tcPr>
          <w:p w:rsidR="00123517" w:rsidRDefault="00123517" w:rsidP="00123517">
            <w:r>
              <w:t>Team2’s field goal success percentage</w:t>
            </w:r>
          </w:p>
        </w:tc>
        <w:tc>
          <w:tcPr>
            <w:tcW w:w="1440" w:type="dxa"/>
          </w:tcPr>
          <w:p w:rsidR="00123517" w:rsidRDefault="00123517" w:rsidP="00123517">
            <w:r>
              <w:t>Numeric</w:t>
            </w:r>
          </w:p>
        </w:tc>
        <w:tc>
          <w:tcPr>
            <w:tcW w:w="1522" w:type="dxa"/>
          </w:tcPr>
          <w:p w:rsidR="00123517" w:rsidRDefault="00123517" w:rsidP="00123517">
            <w:r>
              <w:t>Continuous</w:t>
            </w:r>
          </w:p>
        </w:tc>
        <w:tc>
          <w:tcPr>
            <w:tcW w:w="1679" w:type="dxa"/>
          </w:tcPr>
          <w:p w:rsidR="00123517" w:rsidRDefault="00123517" w:rsidP="00123517">
            <w:r>
              <w:t>As above</w:t>
            </w:r>
          </w:p>
          <w:p w:rsidR="00123517" w:rsidRPr="006F489A" w:rsidRDefault="00123517" w:rsidP="00123517"/>
        </w:tc>
      </w:tr>
      <w:tr w:rsidR="00123517" w:rsidTr="00AD5398">
        <w:tc>
          <w:tcPr>
            <w:tcW w:w="1075" w:type="dxa"/>
          </w:tcPr>
          <w:p w:rsidR="00123517" w:rsidRDefault="00123517" w:rsidP="00123517">
            <w:r>
              <w:t>117</w:t>
            </w:r>
          </w:p>
        </w:tc>
        <w:tc>
          <w:tcPr>
            <w:tcW w:w="2071" w:type="dxa"/>
          </w:tcPr>
          <w:p w:rsidR="00123517" w:rsidRDefault="00123517" w:rsidP="00123517">
            <w:pPr>
              <w:rPr>
                <w:rFonts w:ascii="Calibri" w:hAnsi="Calibri"/>
                <w:color w:val="000000"/>
              </w:rPr>
            </w:pPr>
            <w:r>
              <w:rPr>
                <w:rFonts w:ascii="Calibri" w:hAnsi="Calibri"/>
                <w:color w:val="000000"/>
              </w:rPr>
              <w:t>THREEPM.2</w:t>
            </w:r>
          </w:p>
        </w:tc>
        <w:tc>
          <w:tcPr>
            <w:tcW w:w="1563" w:type="dxa"/>
          </w:tcPr>
          <w:p w:rsidR="00123517" w:rsidRDefault="00123517" w:rsidP="00123517">
            <w:r>
              <w:t>Team2’s number of 3 pt field goals made</w:t>
            </w:r>
          </w:p>
        </w:tc>
        <w:tc>
          <w:tcPr>
            <w:tcW w:w="1440" w:type="dxa"/>
          </w:tcPr>
          <w:p w:rsidR="00123517" w:rsidRDefault="00123517" w:rsidP="00123517">
            <w:r>
              <w:t>Numeric</w:t>
            </w:r>
          </w:p>
        </w:tc>
        <w:tc>
          <w:tcPr>
            <w:tcW w:w="1522" w:type="dxa"/>
          </w:tcPr>
          <w:p w:rsidR="00123517" w:rsidRDefault="00123517" w:rsidP="00123517">
            <w:r>
              <w:t>Continuous</w:t>
            </w:r>
          </w:p>
        </w:tc>
        <w:tc>
          <w:tcPr>
            <w:tcW w:w="1679" w:type="dxa"/>
          </w:tcPr>
          <w:p w:rsidR="00123517" w:rsidRDefault="00123517" w:rsidP="00123517">
            <w:r>
              <w:t>As above</w:t>
            </w:r>
          </w:p>
          <w:p w:rsidR="00123517" w:rsidRPr="006F489A" w:rsidRDefault="00123517" w:rsidP="00123517"/>
        </w:tc>
      </w:tr>
      <w:tr w:rsidR="00123517" w:rsidTr="00AD5398">
        <w:tc>
          <w:tcPr>
            <w:tcW w:w="1075" w:type="dxa"/>
          </w:tcPr>
          <w:p w:rsidR="00123517" w:rsidRDefault="00123517" w:rsidP="00123517">
            <w:r>
              <w:t>118</w:t>
            </w:r>
          </w:p>
        </w:tc>
        <w:tc>
          <w:tcPr>
            <w:tcW w:w="2071" w:type="dxa"/>
          </w:tcPr>
          <w:p w:rsidR="00123517" w:rsidRDefault="00123517" w:rsidP="00123517">
            <w:pPr>
              <w:rPr>
                <w:rFonts w:ascii="Calibri" w:hAnsi="Calibri"/>
                <w:color w:val="000000"/>
              </w:rPr>
            </w:pPr>
            <w:r>
              <w:rPr>
                <w:rFonts w:ascii="Calibri" w:hAnsi="Calibri"/>
                <w:color w:val="000000"/>
              </w:rPr>
              <w:t>THREEPA.2</w:t>
            </w:r>
          </w:p>
        </w:tc>
        <w:tc>
          <w:tcPr>
            <w:tcW w:w="1563" w:type="dxa"/>
          </w:tcPr>
          <w:p w:rsidR="00123517" w:rsidRDefault="00123517" w:rsidP="00123517">
            <w:r>
              <w:t>Team2’s number of  3 pt field goal attempts</w:t>
            </w:r>
          </w:p>
        </w:tc>
        <w:tc>
          <w:tcPr>
            <w:tcW w:w="1440" w:type="dxa"/>
          </w:tcPr>
          <w:p w:rsidR="00123517" w:rsidRDefault="00123517" w:rsidP="00123517">
            <w:r>
              <w:t>Numeric</w:t>
            </w:r>
          </w:p>
        </w:tc>
        <w:tc>
          <w:tcPr>
            <w:tcW w:w="1522" w:type="dxa"/>
          </w:tcPr>
          <w:p w:rsidR="00123517" w:rsidRDefault="00123517" w:rsidP="00123517">
            <w:r>
              <w:t>Continuous</w:t>
            </w:r>
          </w:p>
        </w:tc>
        <w:tc>
          <w:tcPr>
            <w:tcW w:w="1679" w:type="dxa"/>
          </w:tcPr>
          <w:p w:rsidR="00123517" w:rsidRDefault="00123517" w:rsidP="00123517">
            <w:r>
              <w:t>As above</w:t>
            </w:r>
          </w:p>
          <w:p w:rsidR="00123517" w:rsidRPr="006F489A" w:rsidRDefault="00123517" w:rsidP="00123517"/>
        </w:tc>
      </w:tr>
      <w:tr w:rsidR="00123517" w:rsidTr="00AD5398">
        <w:tc>
          <w:tcPr>
            <w:tcW w:w="1075" w:type="dxa"/>
          </w:tcPr>
          <w:p w:rsidR="00123517" w:rsidRDefault="00123517" w:rsidP="00123517">
            <w:r>
              <w:t>119</w:t>
            </w:r>
          </w:p>
        </w:tc>
        <w:tc>
          <w:tcPr>
            <w:tcW w:w="2071" w:type="dxa"/>
          </w:tcPr>
          <w:p w:rsidR="00123517" w:rsidRDefault="00123517" w:rsidP="00123517">
            <w:pPr>
              <w:rPr>
                <w:rFonts w:ascii="Calibri" w:hAnsi="Calibri"/>
                <w:color w:val="000000"/>
              </w:rPr>
            </w:pPr>
            <w:r>
              <w:rPr>
                <w:rFonts w:ascii="Calibri" w:hAnsi="Calibri"/>
                <w:color w:val="000000"/>
              </w:rPr>
              <w:t>THREEPER.2</w:t>
            </w:r>
          </w:p>
        </w:tc>
        <w:tc>
          <w:tcPr>
            <w:tcW w:w="1563" w:type="dxa"/>
          </w:tcPr>
          <w:p w:rsidR="00123517" w:rsidRDefault="00123517" w:rsidP="00123517">
            <w:r>
              <w:t>Team2’s 3 pt field goal success percentage</w:t>
            </w:r>
          </w:p>
        </w:tc>
        <w:tc>
          <w:tcPr>
            <w:tcW w:w="1440" w:type="dxa"/>
          </w:tcPr>
          <w:p w:rsidR="00123517" w:rsidRDefault="00123517" w:rsidP="00123517">
            <w:r>
              <w:t>Numeric</w:t>
            </w:r>
          </w:p>
        </w:tc>
        <w:tc>
          <w:tcPr>
            <w:tcW w:w="1522" w:type="dxa"/>
          </w:tcPr>
          <w:p w:rsidR="00123517" w:rsidRDefault="00123517" w:rsidP="00123517">
            <w:r>
              <w:t>Continuous</w:t>
            </w:r>
          </w:p>
        </w:tc>
        <w:tc>
          <w:tcPr>
            <w:tcW w:w="1679" w:type="dxa"/>
          </w:tcPr>
          <w:p w:rsidR="00123517" w:rsidRDefault="00123517" w:rsidP="00123517">
            <w:r>
              <w:t>As above</w:t>
            </w:r>
          </w:p>
          <w:p w:rsidR="00123517" w:rsidRPr="006F489A" w:rsidRDefault="00123517" w:rsidP="00123517"/>
        </w:tc>
      </w:tr>
      <w:tr w:rsidR="00123517" w:rsidTr="00AD5398">
        <w:tc>
          <w:tcPr>
            <w:tcW w:w="1075" w:type="dxa"/>
          </w:tcPr>
          <w:p w:rsidR="00123517" w:rsidRDefault="00123517" w:rsidP="00123517">
            <w:r>
              <w:t>120</w:t>
            </w:r>
          </w:p>
        </w:tc>
        <w:tc>
          <w:tcPr>
            <w:tcW w:w="2071" w:type="dxa"/>
          </w:tcPr>
          <w:p w:rsidR="00123517" w:rsidRDefault="00123517" w:rsidP="00123517">
            <w:pPr>
              <w:rPr>
                <w:rFonts w:ascii="Calibri" w:hAnsi="Calibri"/>
                <w:color w:val="000000"/>
              </w:rPr>
            </w:pPr>
            <w:r>
              <w:rPr>
                <w:rFonts w:ascii="Calibri" w:hAnsi="Calibri"/>
                <w:color w:val="000000"/>
              </w:rPr>
              <w:t>FTM.2</w:t>
            </w:r>
          </w:p>
        </w:tc>
        <w:tc>
          <w:tcPr>
            <w:tcW w:w="1563" w:type="dxa"/>
          </w:tcPr>
          <w:p w:rsidR="00123517" w:rsidRDefault="00123517" w:rsidP="00123517">
            <w:r>
              <w:t>Team2’s number of free throws made</w:t>
            </w:r>
          </w:p>
        </w:tc>
        <w:tc>
          <w:tcPr>
            <w:tcW w:w="1440" w:type="dxa"/>
          </w:tcPr>
          <w:p w:rsidR="00123517" w:rsidRDefault="00123517" w:rsidP="00123517">
            <w:r>
              <w:t>Numeric</w:t>
            </w:r>
          </w:p>
        </w:tc>
        <w:tc>
          <w:tcPr>
            <w:tcW w:w="1522" w:type="dxa"/>
          </w:tcPr>
          <w:p w:rsidR="00123517" w:rsidRDefault="00123517" w:rsidP="00123517">
            <w:r>
              <w:t>Continuous</w:t>
            </w:r>
          </w:p>
        </w:tc>
        <w:tc>
          <w:tcPr>
            <w:tcW w:w="1679" w:type="dxa"/>
          </w:tcPr>
          <w:p w:rsidR="00123517" w:rsidRDefault="00123517" w:rsidP="00123517">
            <w:r>
              <w:t>As above</w:t>
            </w:r>
          </w:p>
          <w:p w:rsidR="00123517" w:rsidRPr="006F489A" w:rsidRDefault="00123517" w:rsidP="00123517"/>
        </w:tc>
      </w:tr>
      <w:tr w:rsidR="00123517" w:rsidTr="00AD5398">
        <w:tc>
          <w:tcPr>
            <w:tcW w:w="1075" w:type="dxa"/>
          </w:tcPr>
          <w:p w:rsidR="00123517" w:rsidRDefault="00123517" w:rsidP="00123517">
            <w:r>
              <w:t>121</w:t>
            </w:r>
          </w:p>
        </w:tc>
        <w:tc>
          <w:tcPr>
            <w:tcW w:w="2071" w:type="dxa"/>
          </w:tcPr>
          <w:p w:rsidR="00123517" w:rsidRDefault="00123517" w:rsidP="00123517">
            <w:pPr>
              <w:rPr>
                <w:rFonts w:ascii="Calibri" w:hAnsi="Calibri"/>
                <w:color w:val="000000"/>
              </w:rPr>
            </w:pPr>
            <w:r>
              <w:rPr>
                <w:rFonts w:ascii="Calibri" w:hAnsi="Calibri"/>
                <w:color w:val="000000"/>
              </w:rPr>
              <w:t>FTA.2</w:t>
            </w:r>
          </w:p>
        </w:tc>
        <w:tc>
          <w:tcPr>
            <w:tcW w:w="1563" w:type="dxa"/>
          </w:tcPr>
          <w:p w:rsidR="00123517" w:rsidRDefault="00123517" w:rsidP="00123517">
            <w:r>
              <w:t>Team2’s number of free throw attempts</w:t>
            </w:r>
          </w:p>
        </w:tc>
        <w:tc>
          <w:tcPr>
            <w:tcW w:w="1440" w:type="dxa"/>
          </w:tcPr>
          <w:p w:rsidR="00123517" w:rsidRDefault="00123517" w:rsidP="00123517">
            <w:r>
              <w:t>Numeric</w:t>
            </w:r>
          </w:p>
        </w:tc>
        <w:tc>
          <w:tcPr>
            <w:tcW w:w="1522" w:type="dxa"/>
          </w:tcPr>
          <w:p w:rsidR="00123517" w:rsidRDefault="00123517" w:rsidP="00123517">
            <w:r>
              <w:t>Continuous</w:t>
            </w:r>
          </w:p>
        </w:tc>
        <w:tc>
          <w:tcPr>
            <w:tcW w:w="1679" w:type="dxa"/>
          </w:tcPr>
          <w:p w:rsidR="00123517" w:rsidRDefault="00123517" w:rsidP="00123517">
            <w:r>
              <w:t>As above</w:t>
            </w:r>
          </w:p>
          <w:p w:rsidR="00123517" w:rsidRPr="006F489A" w:rsidRDefault="00123517" w:rsidP="00123517"/>
        </w:tc>
      </w:tr>
      <w:tr w:rsidR="00123517" w:rsidTr="00AD5398">
        <w:tc>
          <w:tcPr>
            <w:tcW w:w="1075" w:type="dxa"/>
          </w:tcPr>
          <w:p w:rsidR="00123517" w:rsidRDefault="00123517" w:rsidP="00123517">
            <w:r>
              <w:t>122</w:t>
            </w:r>
          </w:p>
        </w:tc>
        <w:tc>
          <w:tcPr>
            <w:tcW w:w="2071" w:type="dxa"/>
          </w:tcPr>
          <w:p w:rsidR="00123517" w:rsidRDefault="00123517" w:rsidP="00123517">
            <w:pPr>
              <w:rPr>
                <w:rFonts w:ascii="Calibri" w:hAnsi="Calibri"/>
                <w:color w:val="000000"/>
              </w:rPr>
            </w:pPr>
            <w:r>
              <w:rPr>
                <w:rFonts w:ascii="Calibri" w:hAnsi="Calibri"/>
                <w:color w:val="000000"/>
              </w:rPr>
              <w:t>FTPER.2</w:t>
            </w:r>
          </w:p>
        </w:tc>
        <w:tc>
          <w:tcPr>
            <w:tcW w:w="1563" w:type="dxa"/>
          </w:tcPr>
          <w:p w:rsidR="00123517" w:rsidRDefault="00123517" w:rsidP="00123517">
            <w:r>
              <w:t>Team2’s free throw success percentage</w:t>
            </w:r>
          </w:p>
        </w:tc>
        <w:tc>
          <w:tcPr>
            <w:tcW w:w="1440" w:type="dxa"/>
          </w:tcPr>
          <w:p w:rsidR="00123517" w:rsidRDefault="00123517" w:rsidP="00123517">
            <w:r>
              <w:t>Numeric</w:t>
            </w:r>
          </w:p>
        </w:tc>
        <w:tc>
          <w:tcPr>
            <w:tcW w:w="1522" w:type="dxa"/>
          </w:tcPr>
          <w:p w:rsidR="00123517" w:rsidRDefault="00123517" w:rsidP="00123517">
            <w:r>
              <w:t>Continuous</w:t>
            </w:r>
          </w:p>
        </w:tc>
        <w:tc>
          <w:tcPr>
            <w:tcW w:w="1679" w:type="dxa"/>
          </w:tcPr>
          <w:p w:rsidR="00123517" w:rsidRDefault="00123517" w:rsidP="00123517">
            <w:r>
              <w:t>As above</w:t>
            </w:r>
          </w:p>
          <w:p w:rsidR="00123517" w:rsidRPr="006F489A" w:rsidRDefault="00123517" w:rsidP="00123517"/>
        </w:tc>
      </w:tr>
      <w:tr w:rsidR="00123517" w:rsidTr="00AD5398">
        <w:tc>
          <w:tcPr>
            <w:tcW w:w="1075" w:type="dxa"/>
          </w:tcPr>
          <w:p w:rsidR="00123517" w:rsidRDefault="00123517" w:rsidP="00123517">
            <w:r>
              <w:t>123</w:t>
            </w:r>
          </w:p>
        </w:tc>
        <w:tc>
          <w:tcPr>
            <w:tcW w:w="2071" w:type="dxa"/>
          </w:tcPr>
          <w:p w:rsidR="00123517" w:rsidRDefault="00123517" w:rsidP="00123517">
            <w:pPr>
              <w:rPr>
                <w:rFonts w:ascii="Calibri" w:hAnsi="Calibri"/>
                <w:color w:val="000000"/>
              </w:rPr>
            </w:pPr>
            <w:r>
              <w:rPr>
                <w:rFonts w:ascii="Calibri" w:hAnsi="Calibri"/>
                <w:color w:val="000000"/>
              </w:rPr>
              <w:t>OREB.2</w:t>
            </w:r>
          </w:p>
        </w:tc>
        <w:tc>
          <w:tcPr>
            <w:tcW w:w="1563" w:type="dxa"/>
          </w:tcPr>
          <w:p w:rsidR="00123517" w:rsidRDefault="00123517" w:rsidP="00123517">
            <w:r>
              <w:t>Team2’s number of offensive rebounds</w:t>
            </w:r>
          </w:p>
        </w:tc>
        <w:tc>
          <w:tcPr>
            <w:tcW w:w="1440" w:type="dxa"/>
          </w:tcPr>
          <w:p w:rsidR="00123517" w:rsidRDefault="00123517" w:rsidP="00123517">
            <w:r>
              <w:t>Numeric</w:t>
            </w:r>
          </w:p>
        </w:tc>
        <w:tc>
          <w:tcPr>
            <w:tcW w:w="1522" w:type="dxa"/>
          </w:tcPr>
          <w:p w:rsidR="00123517" w:rsidRDefault="00123517" w:rsidP="00123517">
            <w:r>
              <w:t>Continuous</w:t>
            </w:r>
          </w:p>
        </w:tc>
        <w:tc>
          <w:tcPr>
            <w:tcW w:w="1679" w:type="dxa"/>
          </w:tcPr>
          <w:p w:rsidR="00123517" w:rsidRDefault="00123517" w:rsidP="00123517">
            <w:r>
              <w:t>As above</w:t>
            </w:r>
          </w:p>
          <w:p w:rsidR="00123517" w:rsidRPr="006F489A" w:rsidRDefault="00123517" w:rsidP="00123517"/>
        </w:tc>
      </w:tr>
      <w:tr w:rsidR="00123517" w:rsidTr="00AD5398">
        <w:tc>
          <w:tcPr>
            <w:tcW w:w="1075" w:type="dxa"/>
          </w:tcPr>
          <w:p w:rsidR="00123517" w:rsidRDefault="00123517" w:rsidP="00123517">
            <w:r>
              <w:t>124</w:t>
            </w:r>
          </w:p>
        </w:tc>
        <w:tc>
          <w:tcPr>
            <w:tcW w:w="2071" w:type="dxa"/>
          </w:tcPr>
          <w:p w:rsidR="00123517" w:rsidRDefault="00123517" w:rsidP="00123517">
            <w:pPr>
              <w:rPr>
                <w:rFonts w:ascii="Calibri" w:hAnsi="Calibri"/>
                <w:color w:val="000000"/>
              </w:rPr>
            </w:pPr>
            <w:r>
              <w:rPr>
                <w:rFonts w:ascii="Calibri" w:hAnsi="Calibri"/>
                <w:color w:val="000000"/>
              </w:rPr>
              <w:t>DREB.2</w:t>
            </w:r>
          </w:p>
        </w:tc>
        <w:tc>
          <w:tcPr>
            <w:tcW w:w="1563" w:type="dxa"/>
          </w:tcPr>
          <w:p w:rsidR="00123517" w:rsidRDefault="00123517" w:rsidP="00123517">
            <w:r>
              <w:t>Team2’s number of defensive rebounds</w:t>
            </w:r>
          </w:p>
        </w:tc>
        <w:tc>
          <w:tcPr>
            <w:tcW w:w="1440" w:type="dxa"/>
          </w:tcPr>
          <w:p w:rsidR="00123517" w:rsidRDefault="00123517" w:rsidP="00123517">
            <w:r>
              <w:t>Numeric</w:t>
            </w:r>
          </w:p>
        </w:tc>
        <w:tc>
          <w:tcPr>
            <w:tcW w:w="1522" w:type="dxa"/>
          </w:tcPr>
          <w:p w:rsidR="00123517" w:rsidRDefault="00123517" w:rsidP="00123517">
            <w:r>
              <w:t>Continuous</w:t>
            </w:r>
          </w:p>
        </w:tc>
        <w:tc>
          <w:tcPr>
            <w:tcW w:w="1679" w:type="dxa"/>
          </w:tcPr>
          <w:p w:rsidR="00123517" w:rsidRDefault="00123517" w:rsidP="00123517">
            <w:r>
              <w:t>As above</w:t>
            </w:r>
          </w:p>
          <w:p w:rsidR="00123517" w:rsidRPr="006F489A" w:rsidRDefault="00123517" w:rsidP="00123517"/>
        </w:tc>
      </w:tr>
      <w:tr w:rsidR="00123517" w:rsidTr="00AD5398">
        <w:tc>
          <w:tcPr>
            <w:tcW w:w="1075" w:type="dxa"/>
          </w:tcPr>
          <w:p w:rsidR="00123517" w:rsidRDefault="00123517" w:rsidP="00123517">
            <w:r>
              <w:t>125</w:t>
            </w:r>
          </w:p>
        </w:tc>
        <w:tc>
          <w:tcPr>
            <w:tcW w:w="2071" w:type="dxa"/>
          </w:tcPr>
          <w:p w:rsidR="00123517" w:rsidRDefault="00123517" w:rsidP="00123517">
            <w:pPr>
              <w:rPr>
                <w:rFonts w:ascii="Calibri" w:hAnsi="Calibri"/>
                <w:color w:val="000000"/>
              </w:rPr>
            </w:pPr>
            <w:r>
              <w:rPr>
                <w:rFonts w:ascii="Calibri" w:hAnsi="Calibri"/>
                <w:color w:val="000000"/>
              </w:rPr>
              <w:t>REB.2</w:t>
            </w:r>
          </w:p>
        </w:tc>
        <w:tc>
          <w:tcPr>
            <w:tcW w:w="1563" w:type="dxa"/>
          </w:tcPr>
          <w:p w:rsidR="00123517" w:rsidRDefault="00123517" w:rsidP="00123517">
            <w:r>
              <w:t>Team2’s number of rebounds</w:t>
            </w:r>
          </w:p>
        </w:tc>
        <w:tc>
          <w:tcPr>
            <w:tcW w:w="1440" w:type="dxa"/>
          </w:tcPr>
          <w:p w:rsidR="00123517" w:rsidRDefault="00123517" w:rsidP="00123517">
            <w:r>
              <w:t>Numeric</w:t>
            </w:r>
          </w:p>
        </w:tc>
        <w:tc>
          <w:tcPr>
            <w:tcW w:w="1522" w:type="dxa"/>
          </w:tcPr>
          <w:p w:rsidR="00123517" w:rsidRDefault="00123517" w:rsidP="00123517">
            <w:r>
              <w:t>Continuous</w:t>
            </w:r>
          </w:p>
        </w:tc>
        <w:tc>
          <w:tcPr>
            <w:tcW w:w="1679" w:type="dxa"/>
          </w:tcPr>
          <w:p w:rsidR="00123517" w:rsidRDefault="00123517" w:rsidP="00123517">
            <w:r>
              <w:t>As above</w:t>
            </w:r>
          </w:p>
          <w:p w:rsidR="00123517" w:rsidRPr="006F489A" w:rsidRDefault="00123517" w:rsidP="00123517"/>
        </w:tc>
      </w:tr>
      <w:tr w:rsidR="00123517" w:rsidTr="00AD5398">
        <w:tc>
          <w:tcPr>
            <w:tcW w:w="1075" w:type="dxa"/>
          </w:tcPr>
          <w:p w:rsidR="00123517" w:rsidRDefault="00123517" w:rsidP="00123517">
            <w:r>
              <w:t>126</w:t>
            </w:r>
          </w:p>
        </w:tc>
        <w:tc>
          <w:tcPr>
            <w:tcW w:w="2071" w:type="dxa"/>
          </w:tcPr>
          <w:p w:rsidR="00123517" w:rsidRDefault="00123517" w:rsidP="00123517">
            <w:pPr>
              <w:rPr>
                <w:rFonts w:ascii="Calibri" w:hAnsi="Calibri"/>
                <w:color w:val="000000"/>
              </w:rPr>
            </w:pPr>
            <w:r>
              <w:rPr>
                <w:rFonts w:ascii="Calibri" w:hAnsi="Calibri"/>
                <w:color w:val="000000"/>
              </w:rPr>
              <w:t>AST.2</w:t>
            </w:r>
          </w:p>
        </w:tc>
        <w:tc>
          <w:tcPr>
            <w:tcW w:w="1563" w:type="dxa"/>
          </w:tcPr>
          <w:p w:rsidR="00123517" w:rsidRDefault="00123517" w:rsidP="00123517">
            <w:r>
              <w:t>Team2’s number of assists</w:t>
            </w:r>
          </w:p>
        </w:tc>
        <w:tc>
          <w:tcPr>
            <w:tcW w:w="1440" w:type="dxa"/>
          </w:tcPr>
          <w:p w:rsidR="00123517" w:rsidRDefault="00123517" w:rsidP="00123517">
            <w:r>
              <w:t>Numeric</w:t>
            </w:r>
          </w:p>
        </w:tc>
        <w:tc>
          <w:tcPr>
            <w:tcW w:w="1522" w:type="dxa"/>
          </w:tcPr>
          <w:p w:rsidR="00123517" w:rsidRDefault="00123517" w:rsidP="00123517">
            <w:r>
              <w:t>Continuous</w:t>
            </w:r>
          </w:p>
        </w:tc>
        <w:tc>
          <w:tcPr>
            <w:tcW w:w="1679" w:type="dxa"/>
          </w:tcPr>
          <w:p w:rsidR="00123517" w:rsidRDefault="00123517" w:rsidP="00123517">
            <w:r>
              <w:t>As above</w:t>
            </w:r>
          </w:p>
          <w:p w:rsidR="00123517" w:rsidRPr="006F489A" w:rsidRDefault="00123517" w:rsidP="00123517"/>
        </w:tc>
      </w:tr>
      <w:tr w:rsidR="00123517" w:rsidTr="00AD5398">
        <w:tc>
          <w:tcPr>
            <w:tcW w:w="1075" w:type="dxa"/>
          </w:tcPr>
          <w:p w:rsidR="00123517" w:rsidRDefault="00123517" w:rsidP="00123517">
            <w:r>
              <w:t>127</w:t>
            </w:r>
          </w:p>
        </w:tc>
        <w:tc>
          <w:tcPr>
            <w:tcW w:w="2071" w:type="dxa"/>
          </w:tcPr>
          <w:p w:rsidR="00123517" w:rsidRDefault="00123517" w:rsidP="00123517">
            <w:pPr>
              <w:rPr>
                <w:rFonts w:ascii="Calibri" w:hAnsi="Calibri"/>
                <w:color w:val="000000"/>
              </w:rPr>
            </w:pPr>
            <w:r>
              <w:rPr>
                <w:rFonts w:ascii="Calibri" w:hAnsi="Calibri"/>
                <w:color w:val="000000"/>
              </w:rPr>
              <w:t>TOV.2</w:t>
            </w:r>
          </w:p>
        </w:tc>
        <w:tc>
          <w:tcPr>
            <w:tcW w:w="1563" w:type="dxa"/>
          </w:tcPr>
          <w:p w:rsidR="00123517" w:rsidRDefault="00123517" w:rsidP="00123517">
            <w:r>
              <w:t>Team2’s number of turnovers</w:t>
            </w:r>
          </w:p>
        </w:tc>
        <w:tc>
          <w:tcPr>
            <w:tcW w:w="1440" w:type="dxa"/>
          </w:tcPr>
          <w:p w:rsidR="00123517" w:rsidRDefault="00123517" w:rsidP="00123517">
            <w:r>
              <w:t>Numeric</w:t>
            </w:r>
          </w:p>
        </w:tc>
        <w:tc>
          <w:tcPr>
            <w:tcW w:w="1522" w:type="dxa"/>
          </w:tcPr>
          <w:p w:rsidR="00123517" w:rsidRDefault="00123517" w:rsidP="00123517">
            <w:r>
              <w:t>Continuous</w:t>
            </w:r>
          </w:p>
        </w:tc>
        <w:tc>
          <w:tcPr>
            <w:tcW w:w="1679" w:type="dxa"/>
          </w:tcPr>
          <w:p w:rsidR="00123517" w:rsidRDefault="00123517" w:rsidP="00123517">
            <w:r>
              <w:t>As above</w:t>
            </w:r>
          </w:p>
          <w:p w:rsidR="00123517" w:rsidRPr="006F489A" w:rsidRDefault="00123517" w:rsidP="00123517"/>
        </w:tc>
      </w:tr>
      <w:tr w:rsidR="00123517" w:rsidTr="00AD5398">
        <w:tc>
          <w:tcPr>
            <w:tcW w:w="1075" w:type="dxa"/>
          </w:tcPr>
          <w:p w:rsidR="00123517" w:rsidRDefault="00123517" w:rsidP="00123517">
            <w:r>
              <w:lastRenderedPageBreak/>
              <w:t>128</w:t>
            </w:r>
          </w:p>
        </w:tc>
        <w:tc>
          <w:tcPr>
            <w:tcW w:w="2071" w:type="dxa"/>
          </w:tcPr>
          <w:p w:rsidR="00123517" w:rsidRDefault="00123517" w:rsidP="00123517">
            <w:pPr>
              <w:rPr>
                <w:rFonts w:ascii="Calibri" w:hAnsi="Calibri"/>
                <w:color w:val="000000"/>
              </w:rPr>
            </w:pPr>
            <w:r>
              <w:rPr>
                <w:rFonts w:ascii="Calibri" w:hAnsi="Calibri"/>
                <w:color w:val="000000"/>
              </w:rPr>
              <w:t>STL.2</w:t>
            </w:r>
          </w:p>
        </w:tc>
        <w:tc>
          <w:tcPr>
            <w:tcW w:w="1563" w:type="dxa"/>
          </w:tcPr>
          <w:p w:rsidR="00123517" w:rsidRDefault="00123517" w:rsidP="00123517">
            <w:r>
              <w:t>Team2’s number of steals</w:t>
            </w:r>
          </w:p>
        </w:tc>
        <w:tc>
          <w:tcPr>
            <w:tcW w:w="1440" w:type="dxa"/>
          </w:tcPr>
          <w:p w:rsidR="00123517" w:rsidRDefault="00123517" w:rsidP="00123517">
            <w:r>
              <w:t>Numeric</w:t>
            </w:r>
          </w:p>
        </w:tc>
        <w:tc>
          <w:tcPr>
            <w:tcW w:w="1522" w:type="dxa"/>
          </w:tcPr>
          <w:p w:rsidR="00123517" w:rsidRDefault="00123517" w:rsidP="00123517">
            <w:r>
              <w:t>Continuous</w:t>
            </w:r>
          </w:p>
        </w:tc>
        <w:tc>
          <w:tcPr>
            <w:tcW w:w="1679" w:type="dxa"/>
          </w:tcPr>
          <w:p w:rsidR="00123517" w:rsidRDefault="00123517" w:rsidP="00123517">
            <w:r>
              <w:t>As above</w:t>
            </w:r>
          </w:p>
          <w:p w:rsidR="00123517" w:rsidRPr="006F489A" w:rsidRDefault="00123517" w:rsidP="00123517"/>
        </w:tc>
      </w:tr>
      <w:tr w:rsidR="00123517" w:rsidTr="00AD5398">
        <w:tc>
          <w:tcPr>
            <w:tcW w:w="1075" w:type="dxa"/>
          </w:tcPr>
          <w:p w:rsidR="00123517" w:rsidRDefault="00123517" w:rsidP="00123517">
            <w:r>
              <w:t>129</w:t>
            </w:r>
          </w:p>
        </w:tc>
        <w:tc>
          <w:tcPr>
            <w:tcW w:w="2071" w:type="dxa"/>
          </w:tcPr>
          <w:p w:rsidR="00123517" w:rsidRDefault="00123517" w:rsidP="00123517">
            <w:pPr>
              <w:rPr>
                <w:rFonts w:ascii="Calibri" w:hAnsi="Calibri"/>
                <w:color w:val="000000"/>
              </w:rPr>
            </w:pPr>
            <w:r>
              <w:rPr>
                <w:rFonts w:ascii="Calibri" w:hAnsi="Calibri"/>
                <w:color w:val="000000"/>
              </w:rPr>
              <w:t>BLK.2</w:t>
            </w:r>
          </w:p>
        </w:tc>
        <w:tc>
          <w:tcPr>
            <w:tcW w:w="1563" w:type="dxa"/>
          </w:tcPr>
          <w:p w:rsidR="00123517" w:rsidRDefault="00123517" w:rsidP="00123517">
            <w:r>
              <w:t>Team2’s number of blocks</w:t>
            </w:r>
          </w:p>
        </w:tc>
        <w:tc>
          <w:tcPr>
            <w:tcW w:w="1440" w:type="dxa"/>
          </w:tcPr>
          <w:p w:rsidR="00123517" w:rsidRDefault="00123517" w:rsidP="00123517">
            <w:r>
              <w:t>Numeric</w:t>
            </w:r>
          </w:p>
        </w:tc>
        <w:tc>
          <w:tcPr>
            <w:tcW w:w="1522" w:type="dxa"/>
          </w:tcPr>
          <w:p w:rsidR="00123517" w:rsidRDefault="00123517" w:rsidP="00123517">
            <w:r>
              <w:t>Continuous</w:t>
            </w:r>
          </w:p>
        </w:tc>
        <w:tc>
          <w:tcPr>
            <w:tcW w:w="1679" w:type="dxa"/>
          </w:tcPr>
          <w:p w:rsidR="00123517" w:rsidRDefault="00123517" w:rsidP="00123517">
            <w:r>
              <w:t>As above</w:t>
            </w:r>
          </w:p>
          <w:p w:rsidR="00123517" w:rsidRPr="006F489A" w:rsidRDefault="00123517" w:rsidP="00123517"/>
        </w:tc>
      </w:tr>
      <w:tr w:rsidR="00123517" w:rsidTr="00AD5398">
        <w:tc>
          <w:tcPr>
            <w:tcW w:w="1075" w:type="dxa"/>
          </w:tcPr>
          <w:p w:rsidR="00123517" w:rsidRDefault="00123517" w:rsidP="00123517">
            <w:r>
              <w:t>130</w:t>
            </w:r>
          </w:p>
        </w:tc>
        <w:tc>
          <w:tcPr>
            <w:tcW w:w="2071" w:type="dxa"/>
          </w:tcPr>
          <w:p w:rsidR="00123517" w:rsidRDefault="00123517" w:rsidP="00123517">
            <w:pPr>
              <w:rPr>
                <w:rFonts w:ascii="Calibri" w:hAnsi="Calibri"/>
                <w:color w:val="000000"/>
              </w:rPr>
            </w:pPr>
            <w:r>
              <w:rPr>
                <w:rFonts w:ascii="Calibri" w:hAnsi="Calibri"/>
                <w:color w:val="000000"/>
              </w:rPr>
              <w:t>BLKA.2</w:t>
            </w:r>
          </w:p>
        </w:tc>
        <w:tc>
          <w:tcPr>
            <w:tcW w:w="1563" w:type="dxa"/>
          </w:tcPr>
          <w:p w:rsidR="00123517" w:rsidRDefault="00123517" w:rsidP="00123517">
            <w:r>
              <w:t>Team2’s number of blocked field goal attempts</w:t>
            </w:r>
          </w:p>
        </w:tc>
        <w:tc>
          <w:tcPr>
            <w:tcW w:w="1440" w:type="dxa"/>
          </w:tcPr>
          <w:p w:rsidR="00123517" w:rsidRDefault="00123517" w:rsidP="00123517">
            <w:r>
              <w:t>Numeric</w:t>
            </w:r>
          </w:p>
        </w:tc>
        <w:tc>
          <w:tcPr>
            <w:tcW w:w="1522" w:type="dxa"/>
          </w:tcPr>
          <w:p w:rsidR="00123517" w:rsidRDefault="00123517" w:rsidP="00123517">
            <w:r>
              <w:t>Continuous</w:t>
            </w:r>
          </w:p>
        </w:tc>
        <w:tc>
          <w:tcPr>
            <w:tcW w:w="1679" w:type="dxa"/>
          </w:tcPr>
          <w:p w:rsidR="00123517" w:rsidRDefault="00123517" w:rsidP="00123517">
            <w:r>
              <w:t>As above</w:t>
            </w:r>
          </w:p>
          <w:p w:rsidR="00123517" w:rsidRPr="006F489A" w:rsidRDefault="00123517" w:rsidP="00123517"/>
        </w:tc>
      </w:tr>
      <w:tr w:rsidR="00123517" w:rsidTr="00AD5398">
        <w:tc>
          <w:tcPr>
            <w:tcW w:w="1075" w:type="dxa"/>
          </w:tcPr>
          <w:p w:rsidR="00123517" w:rsidRDefault="00123517" w:rsidP="00123517">
            <w:r>
              <w:t>131</w:t>
            </w:r>
          </w:p>
        </w:tc>
        <w:tc>
          <w:tcPr>
            <w:tcW w:w="2071" w:type="dxa"/>
          </w:tcPr>
          <w:p w:rsidR="00123517" w:rsidRDefault="00123517" w:rsidP="00123517">
            <w:pPr>
              <w:rPr>
                <w:rFonts w:ascii="Calibri" w:hAnsi="Calibri"/>
                <w:color w:val="000000"/>
              </w:rPr>
            </w:pPr>
            <w:r>
              <w:rPr>
                <w:rFonts w:ascii="Calibri" w:hAnsi="Calibri"/>
                <w:color w:val="000000"/>
              </w:rPr>
              <w:t>PF.2</w:t>
            </w:r>
          </w:p>
        </w:tc>
        <w:tc>
          <w:tcPr>
            <w:tcW w:w="1563" w:type="dxa"/>
          </w:tcPr>
          <w:p w:rsidR="00123517" w:rsidRDefault="00123517" w:rsidP="00123517">
            <w:r>
              <w:t>Team2’s number of personal fouls</w:t>
            </w:r>
          </w:p>
        </w:tc>
        <w:tc>
          <w:tcPr>
            <w:tcW w:w="1440" w:type="dxa"/>
          </w:tcPr>
          <w:p w:rsidR="00123517" w:rsidRDefault="00123517" w:rsidP="00123517">
            <w:r>
              <w:t>Numeric</w:t>
            </w:r>
          </w:p>
        </w:tc>
        <w:tc>
          <w:tcPr>
            <w:tcW w:w="1522" w:type="dxa"/>
          </w:tcPr>
          <w:p w:rsidR="00123517" w:rsidRDefault="00123517" w:rsidP="00123517">
            <w:r>
              <w:t>Continuous</w:t>
            </w:r>
          </w:p>
        </w:tc>
        <w:tc>
          <w:tcPr>
            <w:tcW w:w="1679" w:type="dxa"/>
          </w:tcPr>
          <w:p w:rsidR="00123517" w:rsidRDefault="00123517" w:rsidP="00123517">
            <w:r>
              <w:t>As above</w:t>
            </w:r>
          </w:p>
          <w:p w:rsidR="00123517" w:rsidRPr="006F489A" w:rsidRDefault="00123517" w:rsidP="00123517"/>
        </w:tc>
      </w:tr>
      <w:tr w:rsidR="00123517" w:rsidTr="00AD5398">
        <w:tc>
          <w:tcPr>
            <w:tcW w:w="1075" w:type="dxa"/>
          </w:tcPr>
          <w:p w:rsidR="00123517" w:rsidRDefault="00123517" w:rsidP="00123517">
            <w:r>
              <w:t>132</w:t>
            </w:r>
          </w:p>
        </w:tc>
        <w:tc>
          <w:tcPr>
            <w:tcW w:w="2071" w:type="dxa"/>
          </w:tcPr>
          <w:p w:rsidR="00123517" w:rsidRDefault="00123517" w:rsidP="00123517">
            <w:pPr>
              <w:rPr>
                <w:rFonts w:ascii="Calibri" w:hAnsi="Calibri"/>
                <w:color w:val="000000"/>
              </w:rPr>
            </w:pPr>
            <w:r>
              <w:rPr>
                <w:rFonts w:ascii="Calibri" w:hAnsi="Calibri"/>
                <w:color w:val="000000"/>
              </w:rPr>
              <w:t>PFD.2</w:t>
            </w:r>
          </w:p>
        </w:tc>
        <w:tc>
          <w:tcPr>
            <w:tcW w:w="1563" w:type="dxa"/>
          </w:tcPr>
          <w:p w:rsidR="00123517" w:rsidRDefault="00123517" w:rsidP="00123517">
            <w:r>
              <w:t>Team2’s number of personal fouls drawn</w:t>
            </w:r>
          </w:p>
        </w:tc>
        <w:tc>
          <w:tcPr>
            <w:tcW w:w="1440" w:type="dxa"/>
          </w:tcPr>
          <w:p w:rsidR="00123517" w:rsidRDefault="00123517" w:rsidP="00123517">
            <w:r>
              <w:t>Numeric</w:t>
            </w:r>
          </w:p>
        </w:tc>
        <w:tc>
          <w:tcPr>
            <w:tcW w:w="1522" w:type="dxa"/>
          </w:tcPr>
          <w:p w:rsidR="00123517" w:rsidRDefault="00123517" w:rsidP="00123517">
            <w:r>
              <w:t>Continuous</w:t>
            </w:r>
          </w:p>
        </w:tc>
        <w:tc>
          <w:tcPr>
            <w:tcW w:w="1679" w:type="dxa"/>
          </w:tcPr>
          <w:p w:rsidR="00123517" w:rsidRDefault="00123517" w:rsidP="00123517">
            <w:r>
              <w:t>As above</w:t>
            </w:r>
          </w:p>
          <w:p w:rsidR="00123517" w:rsidRPr="006F489A" w:rsidRDefault="00123517" w:rsidP="00123517"/>
        </w:tc>
      </w:tr>
      <w:tr w:rsidR="00123517" w:rsidTr="00AD5398">
        <w:tc>
          <w:tcPr>
            <w:tcW w:w="1075" w:type="dxa"/>
          </w:tcPr>
          <w:p w:rsidR="00123517" w:rsidRDefault="00123517" w:rsidP="00123517">
            <w:r>
              <w:t>133</w:t>
            </w:r>
          </w:p>
        </w:tc>
        <w:tc>
          <w:tcPr>
            <w:tcW w:w="2071" w:type="dxa"/>
          </w:tcPr>
          <w:p w:rsidR="00123517" w:rsidRDefault="00123517" w:rsidP="00123517">
            <w:pPr>
              <w:rPr>
                <w:rFonts w:ascii="Calibri" w:hAnsi="Calibri"/>
                <w:color w:val="000000"/>
              </w:rPr>
            </w:pPr>
            <w:r>
              <w:rPr>
                <w:rFonts w:ascii="Calibri" w:hAnsi="Calibri"/>
                <w:color w:val="000000"/>
              </w:rPr>
              <w:t>PLUSMINUS.2</w:t>
            </w:r>
          </w:p>
        </w:tc>
        <w:tc>
          <w:tcPr>
            <w:tcW w:w="1563" w:type="dxa"/>
          </w:tcPr>
          <w:p w:rsidR="00123517" w:rsidRDefault="00123517" w:rsidP="00123517">
            <w:r>
              <w:t>Team2’s plus minus</w:t>
            </w:r>
          </w:p>
        </w:tc>
        <w:tc>
          <w:tcPr>
            <w:tcW w:w="1440" w:type="dxa"/>
          </w:tcPr>
          <w:p w:rsidR="00123517" w:rsidRDefault="00123517" w:rsidP="00123517">
            <w:r>
              <w:t>Numeric</w:t>
            </w:r>
          </w:p>
        </w:tc>
        <w:tc>
          <w:tcPr>
            <w:tcW w:w="1522" w:type="dxa"/>
          </w:tcPr>
          <w:p w:rsidR="00123517" w:rsidRDefault="00123517" w:rsidP="00123517">
            <w:r>
              <w:t>Continuous</w:t>
            </w:r>
          </w:p>
        </w:tc>
        <w:tc>
          <w:tcPr>
            <w:tcW w:w="1679" w:type="dxa"/>
          </w:tcPr>
          <w:p w:rsidR="00123517" w:rsidRDefault="00123517" w:rsidP="00123517">
            <w:r>
              <w:t>As above</w:t>
            </w:r>
          </w:p>
          <w:p w:rsidR="00123517" w:rsidRPr="006F489A" w:rsidRDefault="00123517" w:rsidP="00123517"/>
        </w:tc>
      </w:tr>
      <w:tr w:rsidR="00123517" w:rsidTr="00AD5398">
        <w:tc>
          <w:tcPr>
            <w:tcW w:w="1075" w:type="dxa"/>
          </w:tcPr>
          <w:p w:rsidR="00123517" w:rsidRDefault="00123517" w:rsidP="00123517">
            <w:r>
              <w:t>134</w:t>
            </w:r>
          </w:p>
        </w:tc>
        <w:tc>
          <w:tcPr>
            <w:tcW w:w="2071" w:type="dxa"/>
          </w:tcPr>
          <w:p w:rsidR="00123517" w:rsidRDefault="00E04144" w:rsidP="00123517">
            <w:pPr>
              <w:rPr>
                <w:rFonts w:ascii="Calibri" w:hAnsi="Calibri"/>
                <w:color w:val="000000"/>
              </w:rPr>
            </w:pPr>
            <w:r>
              <w:rPr>
                <w:rFonts w:ascii="Calibri" w:hAnsi="Calibri"/>
                <w:color w:val="000000"/>
              </w:rPr>
              <w:t>Gamewin</w:t>
            </w:r>
          </w:p>
        </w:tc>
        <w:tc>
          <w:tcPr>
            <w:tcW w:w="1563" w:type="dxa"/>
          </w:tcPr>
          <w:p w:rsidR="00123517" w:rsidRDefault="00714A01" w:rsidP="00123517">
            <w:r>
              <w:t>Actual game win team name</w:t>
            </w:r>
          </w:p>
        </w:tc>
        <w:tc>
          <w:tcPr>
            <w:tcW w:w="1440" w:type="dxa"/>
          </w:tcPr>
          <w:p w:rsidR="00123517" w:rsidRDefault="00714A01" w:rsidP="00123517">
            <w:r>
              <w:t>Factor</w:t>
            </w:r>
          </w:p>
        </w:tc>
        <w:tc>
          <w:tcPr>
            <w:tcW w:w="1522" w:type="dxa"/>
          </w:tcPr>
          <w:p w:rsidR="00123517" w:rsidRDefault="00714A01" w:rsidP="00123517">
            <w:r>
              <w:t>Character – 3</w:t>
            </w:r>
          </w:p>
        </w:tc>
        <w:tc>
          <w:tcPr>
            <w:tcW w:w="1679" w:type="dxa"/>
          </w:tcPr>
          <w:p w:rsidR="00123517" w:rsidRPr="006F489A" w:rsidRDefault="00123517" w:rsidP="00123517"/>
        </w:tc>
      </w:tr>
      <w:tr w:rsidR="00123517" w:rsidTr="00AD5398">
        <w:tc>
          <w:tcPr>
            <w:tcW w:w="1075" w:type="dxa"/>
          </w:tcPr>
          <w:p w:rsidR="00123517" w:rsidRDefault="00123517" w:rsidP="00123517">
            <w:r>
              <w:t>135</w:t>
            </w:r>
          </w:p>
        </w:tc>
        <w:tc>
          <w:tcPr>
            <w:tcW w:w="2071" w:type="dxa"/>
          </w:tcPr>
          <w:p w:rsidR="00123517" w:rsidRDefault="00E04144" w:rsidP="00123517">
            <w:pPr>
              <w:rPr>
                <w:rFonts w:ascii="Calibri" w:hAnsi="Calibri"/>
                <w:color w:val="000000"/>
              </w:rPr>
            </w:pPr>
            <w:r>
              <w:rPr>
                <w:rFonts w:ascii="Calibri" w:hAnsi="Calibri"/>
                <w:color w:val="000000"/>
              </w:rPr>
              <w:t>GamewinTeam</w:t>
            </w:r>
          </w:p>
        </w:tc>
        <w:tc>
          <w:tcPr>
            <w:tcW w:w="1563" w:type="dxa"/>
          </w:tcPr>
          <w:p w:rsidR="00123517" w:rsidRDefault="00714A01" w:rsidP="00123517">
            <w:r>
              <w:t>Actual game win team array</w:t>
            </w:r>
          </w:p>
        </w:tc>
        <w:tc>
          <w:tcPr>
            <w:tcW w:w="1440" w:type="dxa"/>
          </w:tcPr>
          <w:p w:rsidR="00123517" w:rsidRDefault="00714A01" w:rsidP="00123517">
            <w:r>
              <w:t>Factor</w:t>
            </w:r>
          </w:p>
        </w:tc>
        <w:tc>
          <w:tcPr>
            <w:tcW w:w="1522" w:type="dxa"/>
          </w:tcPr>
          <w:p w:rsidR="00123517" w:rsidRDefault="00714A01" w:rsidP="00123517">
            <w:r>
              <w:t>{Team1, Team2}</w:t>
            </w:r>
          </w:p>
        </w:tc>
        <w:tc>
          <w:tcPr>
            <w:tcW w:w="1679" w:type="dxa"/>
          </w:tcPr>
          <w:p w:rsidR="00123517" w:rsidRPr="006F489A" w:rsidRDefault="00123517" w:rsidP="00123517"/>
        </w:tc>
      </w:tr>
      <w:tr w:rsidR="00123517" w:rsidTr="00AD5398">
        <w:tc>
          <w:tcPr>
            <w:tcW w:w="1075" w:type="dxa"/>
          </w:tcPr>
          <w:p w:rsidR="00123517" w:rsidRDefault="00123517" w:rsidP="00123517">
            <w:r>
              <w:t>136</w:t>
            </w:r>
          </w:p>
        </w:tc>
        <w:tc>
          <w:tcPr>
            <w:tcW w:w="2071" w:type="dxa"/>
          </w:tcPr>
          <w:p w:rsidR="00123517" w:rsidRDefault="00E04144" w:rsidP="00123517">
            <w:pPr>
              <w:rPr>
                <w:rFonts w:ascii="Calibri" w:hAnsi="Calibri"/>
                <w:color w:val="000000"/>
              </w:rPr>
            </w:pPr>
            <w:r>
              <w:rPr>
                <w:rFonts w:ascii="Calibri" w:hAnsi="Calibri"/>
                <w:color w:val="000000"/>
              </w:rPr>
              <w:t>Score1</w:t>
            </w:r>
          </w:p>
        </w:tc>
        <w:tc>
          <w:tcPr>
            <w:tcW w:w="1563" w:type="dxa"/>
          </w:tcPr>
          <w:p w:rsidR="00123517" w:rsidRDefault="00714A01" w:rsidP="00123517">
            <w:r>
              <w:t>Actual Team1’s score</w:t>
            </w:r>
          </w:p>
        </w:tc>
        <w:tc>
          <w:tcPr>
            <w:tcW w:w="1440" w:type="dxa"/>
          </w:tcPr>
          <w:p w:rsidR="00123517" w:rsidRDefault="00714A01" w:rsidP="00123517">
            <w:r>
              <w:t>Numeric</w:t>
            </w:r>
          </w:p>
        </w:tc>
        <w:tc>
          <w:tcPr>
            <w:tcW w:w="1522" w:type="dxa"/>
          </w:tcPr>
          <w:p w:rsidR="00123517" w:rsidRDefault="00714A01" w:rsidP="00123517">
            <w:r>
              <w:t>Discrete</w:t>
            </w:r>
          </w:p>
        </w:tc>
        <w:tc>
          <w:tcPr>
            <w:tcW w:w="1679" w:type="dxa"/>
          </w:tcPr>
          <w:p w:rsidR="00123517" w:rsidRPr="006F489A" w:rsidRDefault="00123517" w:rsidP="00123517"/>
        </w:tc>
      </w:tr>
      <w:tr w:rsidR="00123517" w:rsidTr="00AD5398">
        <w:tc>
          <w:tcPr>
            <w:tcW w:w="1075" w:type="dxa"/>
          </w:tcPr>
          <w:p w:rsidR="00123517" w:rsidRDefault="00123517" w:rsidP="00123517">
            <w:r>
              <w:t>137</w:t>
            </w:r>
          </w:p>
        </w:tc>
        <w:tc>
          <w:tcPr>
            <w:tcW w:w="2071" w:type="dxa"/>
          </w:tcPr>
          <w:p w:rsidR="00123517" w:rsidRDefault="00E04144" w:rsidP="00123517">
            <w:pPr>
              <w:rPr>
                <w:rFonts w:ascii="Calibri" w:hAnsi="Calibri"/>
                <w:color w:val="000000"/>
              </w:rPr>
            </w:pPr>
            <w:r>
              <w:rPr>
                <w:rFonts w:ascii="Calibri" w:hAnsi="Calibri"/>
                <w:color w:val="000000"/>
              </w:rPr>
              <w:t>Score2</w:t>
            </w:r>
          </w:p>
        </w:tc>
        <w:tc>
          <w:tcPr>
            <w:tcW w:w="1563" w:type="dxa"/>
          </w:tcPr>
          <w:p w:rsidR="00123517" w:rsidRDefault="00714A01" w:rsidP="00123517">
            <w:r>
              <w:t>Actual Team2’s score</w:t>
            </w:r>
          </w:p>
        </w:tc>
        <w:tc>
          <w:tcPr>
            <w:tcW w:w="1440" w:type="dxa"/>
          </w:tcPr>
          <w:p w:rsidR="00123517" w:rsidRDefault="00714A01" w:rsidP="00123517">
            <w:r>
              <w:t>Numeric</w:t>
            </w:r>
          </w:p>
        </w:tc>
        <w:tc>
          <w:tcPr>
            <w:tcW w:w="1522" w:type="dxa"/>
          </w:tcPr>
          <w:p w:rsidR="00123517" w:rsidRDefault="00714A01" w:rsidP="00123517">
            <w:r>
              <w:t>Discrete</w:t>
            </w:r>
          </w:p>
        </w:tc>
        <w:tc>
          <w:tcPr>
            <w:tcW w:w="1679" w:type="dxa"/>
          </w:tcPr>
          <w:p w:rsidR="00123517" w:rsidRPr="006F489A" w:rsidRDefault="00123517" w:rsidP="00123517"/>
        </w:tc>
      </w:tr>
      <w:tr w:rsidR="00123517" w:rsidTr="00AD5398">
        <w:tc>
          <w:tcPr>
            <w:tcW w:w="1075" w:type="dxa"/>
          </w:tcPr>
          <w:p w:rsidR="00123517" w:rsidRDefault="00123517" w:rsidP="00123517">
            <w:r>
              <w:t>138</w:t>
            </w:r>
          </w:p>
        </w:tc>
        <w:tc>
          <w:tcPr>
            <w:tcW w:w="2071" w:type="dxa"/>
          </w:tcPr>
          <w:p w:rsidR="00123517" w:rsidRDefault="00E04144" w:rsidP="00123517">
            <w:pPr>
              <w:rPr>
                <w:rFonts w:ascii="Calibri" w:hAnsi="Calibri"/>
                <w:color w:val="000000"/>
              </w:rPr>
            </w:pPr>
            <w:r>
              <w:rPr>
                <w:rFonts w:ascii="Calibri" w:hAnsi="Calibri"/>
                <w:color w:val="000000"/>
              </w:rPr>
              <w:t>Scorediff</w:t>
            </w:r>
          </w:p>
        </w:tc>
        <w:tc>
          <w:tcPr>
            <w:tcW w:w="1563" w:type="dxa"/>
          </w:tcPr>
          <w:p w:rsidR="00123517" w:rsidRDefault="00714A01" w:rsidP="00123517">
            <w:r>
              <w:t>Score1 – Score2</w:t>
            </w:r>
          </w:p>
        </w:tc>
        <w:tc>
          <w:tcPr>
            <w:tcW w:w="1440" w:type="dxa"/>
          </w:tcPr>
          <w:p w:rsidR="00123517" w:rsidRDefault="00714A01" w:rsidP="00123517">
            <w:r>
              <w:t>Numeric</w:t>
            </w:r>
          </w:p>
        </w:tc>
        <w:tc>
          <w:tcPr>
            <w:tcW w:w="1522" w:type="dxa"/>
          </w:tcPr>
          <w:p w:rsidR="00123517" w:rsidRDefault="00714A01" w:rsidP="00123517">
            <w:r>
              <w:t>Discrete</w:t>
            </w:r>
          </w:p>
        </w:tc>
        <w:tc>
          <w:tcPr>
            <w:tcW w:w="1679" w:type="dxa"/>
          </w:tcPr>
          <w:p w:rsidR="00123517" w:rsidRPr="006F489A" w:rsidRDefault="00123517" w:rsidP="00123517"/>
        </w:tc>
      </w:tr>
      <w:tr w:rsidR="00123517" w:rsidTr="00AD5398">
        <w:tc>
          <w:tcPr>
            <w:tcW w:w="1075" w:type="dxa"/>
          </w:tcPr>
          <w:p w:rsidR="00123517" w:rsidRDefault="00123517" w:rsidP="00123517">
            <w:r>
              <w:t>139</w:t>
            </w:r>
          </w:p>
        </w:tc>
        <w:tc>
          <w:tcPr>
            <w:tcW w:w="2071" w:type="dxa"/>
          </w:tcPr>
          <w:p w:rsidR="00123517" w:rsidRDefault="00E04144" w:rsidP="00123517">
            <w:pPr>
              <w:rPr>
                <w:rFonts w:ascii="Calibri" w:hAnsi="Calibri"/>
                <w:color w:val="000000"/>
              </w:rPr>
            </w:pPr>
            <w:r>
              <w:rPr>
                <w:rFonts w:ascii="Calibri" w:hAnsi="Calibri"/>
                <w:color w:val="000000"/>
              </w:rPr>
              <w:t>Bet.forecast</w:t>
            </w:r>
          </w:p>
        </w:tc>
        <w:tc>
          <w:tcPr>
            <w:tcW w:w="1563" w:type="dxa"/>
          </w:tcPr>
          <w:p w:rsidR="00123517" w:rsidRDefault="00714A01" w:rsidP="00123517">
            <w:r>
              <w:t>Final forecast</w:t>
            </w:r>
          </w:p>
        </w:tc>
        <w:tc>
          <w:tcPr>
            <w:tcW w:w="1440" w:type="dxa"/>
          </w:tcPr>
          <w:p w:rsidR="00123517" w:rsidRDefault="00714A01" w:rsidP="00123517">
            <w:r>
              <w:t>Factor</w:t>
            </w:r>
          </w:p>
        </w:tc>
        <w:tc>
          <w:tcPr>
            <w:tcW w:w="1522" w:type="dxa"/>
          </w:tcPr>
          <w:p w:rsidR="00123517" w:rsidRDefault="00714A01" w:rsidP="00123517">
            <w:r>
              <w:t>{Team1, Team2, Do Not Bet}</w:t>
            </w:r>
          </w:p>
        </w:tc>
        <w:tc>
          <w:tcPr>
            <w:tcW w:w="1679" w:type="dxa"/>
          </w:tcPr>
          <w:p w:rsidR="00123517" w:rsidRPr="006F489A" w:rsidRDefault="00DB38D1" w:rsidP="00DB38D1">
            <w:r>
              <w:t>Final moneyline betting forecast</w:t>
            </w:r>
          </w:p>
        </w:tc>
      </w:tr>
      <w:tr w:rsidR="00E04144" w:rsidTr="00AD5398">
        <w:tc>
          <w:tcPr>
            <w:tcW w:w="1075" w:type="dxa"/>
          </w:tcPr>
          <w:p w:rsidR="00E04144" w:rsidRDefault="00E04144" w:rsidP="00123517">
            <w:r>
              <w:t>140</w:t>
            </w:r>
          </w:p>
        </w:tc>
        <w:tc>
          <w:tcPr>
            <w:tcW w:w="2071" w:type="dxa"/>
          </w:tcPr>
          <w:p w:rsidR="00E04144" w:rsidRDefault="00E04144" w:rsidP="00123517">
            <w:pPr>
              <w:rPr>
                <w:rFonts w:ascii="Calibri" w:hAnsi="Calibri"/>
                <w:color w:val="000000"/>
              </w:rPr>
            </w:pPr>
            <w:r>
              <w:rPr>
                <w:rFonts w:ascii="Calibri" w:hAnsi="Calibri"/>
                <w:color w:val="000000"/>
              </w:rPr>
              <w:t>Runline.forecast</w:t>
            </w:r>
          </w:p>
        </w:tc>
        <w:tc>
          <w:tcPr>
            <w:tcW w:w="1563" w:type="dxa"/>
          </w:tcPr>
          <w:p w:rsidR="00E04144" w:rsidRDefault="00714A01" w:rsidP="00123517">
            <w:r>
              <w:t>Final winning margin forecast</w:t>
            </w:r>
          </w:p>
        </w:tc>
        <w:tc>
          <w:tcPr>
            <w:tcW w:w="1440" w:type="dxa"/>
          </w:tcPr>
          <w:p w:rsidR="00E04144" w:rsidRDefault="00714A01" w:rsidP="00123517">
            <w:r>
              <w:t>Numeric</w:t>
            </w:r>
          </w:p>
        </w:tc>
        <w:tc>
          <w:tcPr>
            <w:tcW w:w="1522" w:type="dxa"/>
          </w:tcPr>
          <w:p w:rsidR="00E04144" w:rsidRDefault="00714A01" w:rsidP="00123517">
            <w:r>
              <w:t>Discrete</w:t>
            </w:r>
          </w:p>
        </w:tc>
        <w:tc>
          <w:tcPr>
            <w:tcW w:w="1679" w:type="dxa"/>
          </w:tcPr>
          <w:p w:rsidR="00E04144" w:rsidRPr="006F489A" w:rsidRDefault="00DB38D1" w:rsidP="00123517">
            <w:r>
              <w:t>Final winning margin betting forecast</w:t>
            </w:r>
          </w:p>
        </w:tc>
      </w:tr>
      <w:tr w:rsidR="00E04144" w:rsidTr="00AD5398">
        <w:tc>
          <w:tcPr>
            <w:tcW w:w="1075" w:type="dxa"/>
          </w:tcPr>
          <w:p w:rsidR="00E04144" w:rsidRDefault="00E04144" w:rsidP="00123517">
            <w:r>
              <w:t>141</w:t>
            </w:r>
          </w:p>
        </w:tc>
        <w:tc>
          <w:tcPr>
            <w:tcW w:w="2071" w:type="dxa"/>
          </w:tcPr>
          <w:p w:rsidR="00E04144" w:rsidRDefault="00E04144" w:rsidP="00123517">
            <w:pPr>
              <w:rPr>
                <w:rFonts w:ascii="Calibri" w:hAnsi="Calibri"/>
                <w:color w:val="000000"/>
              </w:rPr>
            </w:pPr>
            <w:r>
              <w:rPr>
                <w:rFonts w:ascii="Calibri" w:hAnsi="Calibri"/>
                <w:color w:val="000000"/>
              </w:rPr>
              <w:t>Runline.error</w:t>
            </w:r>
          </w:p>
        </w:tc>
        <w:tc>
          <w:tcPr>
            <w:tcW w:w="1563" w:type="dxa"/>
          </w:tcPr>
          <w:p w:rsidR="00E04144" w:rsidRDefault="00DB38D1" w:rsidP="00123517">
            <w:r>
              <w:t>Accuracy of winning margin forecast</w:t>
            </w:r>
          </w:p>
        </w:tc>
        <w:tc>
          <w:tcPr>
            <w:tcW w:w="1440" w:type="dxa"/>
          </w:tcPr>
          <w:p w:rsidR="00E04144" w:rsidRDefault="00DB38D1" w:rsidP="00123517">
            <w:r>
              <w:t>Factor</w:t>
            </w:r>
          </w:p>
        </w:tc>
        <w:tc>
          <w:tcPr>
            <w:tcW w:w="1522" w:type="dxa"/>
          </w:tcPr>
          <w:p w:rsidR="00E04144" w:rsidRDefault="00DB38D1" w:rsidP="00123517">
            <w:r>
              <w:t>{0,1}</w:t>
            </w:r>
          </w:p>
        </w:tc>
        <w:tc>
          <w:tcPr>
            <w:tcW w:w="1679" w:type="dxa"/>
          </w:tcPr>
          <w:p w:rsidR="00DB38D1" w:rsidRPr="006F489A" w:rsidRDefault="00DB38D1" w:rsidP="00DB38D1">
            <w:r>
              <w:t>0 = true if margi</w:t>
            </w:r>
            <w:r w:rsidR="00BE5583">
              <w:t xml:space="preserve">n forecast is right sign (i.e. margin in favor of actual winning team) </w:t>
            </w:r>
            <w:r>
              <w:t xml:space="preserve"> and less than</w:t>
            </w:r>
            <w:r w:rsidR="00EF0150">
              <w:t xml:space="preserve"> or equal to</w:t>
            </w:r>
            <w:r>
              <w:t xml:space="preserve"> the actual winning margin </w:t>
            </w:r>
            <w:r>
              <w:lastRenderedPageBreak/>
              <w:t>otherwise 1 = false</w:t>
            </w:r>
          </w:p>
        </w:tc>
      </w:tr>
      <w:tr w:rsidR="00E04144" w:rsidTr="00AD5398">
        <w:tc>
          <w:tcPr>
            <w:tcW w:w="1075" w:type="dxa"/>
          </w:tcPr>
          <w:p w:rsidR="00E04144" w:rsidRDefault="00E04144" w:rsidP="00123517">
            <w:r>
              <w:lastRenderedPageBreak/>
              <w:t>142</w:t>
            </w:r>
          </w:p>
        </w:tc>
        <w:tc>
          <w:tcPr>
            <w:tcW w:w="2071" w:type="dxa"/>
          </w:tcPr>
          <w:p w:rsidR="00E04144" w:rsidRDefault="00E04144" w:rsidP="00123517">
            <w:pPr>
              <w:rPr>
                <w:rFonts w:ascii="Calibri" w:hAnsi="Calibri"/>
                <w:color w:val="000000"/>
              </w:rPr>
            </w:pPr>
            <w:r>
              <w:rPr>
                <w:rFonts w:ascii="Calibri" w:hAnsi="Calibri"/>
                <w:color w:val="000000"/>
              </w:rPr>
              <w:t>Error</w:t>
            </w:r>
          </w:p>
        </w:tc>
        <w:tc>
          <w:tcPr>
            <w:tcW w:w="1563" w:type="dxa"/>
          </w:tcPr>
          <w:p w:rsidR="00E04144" w:rsidRDefault="00C428C5" w:rsidP="00123517">
            <w:r>
              <w:t>Accuracy of winning team forecast</w:t>
            </w:r>
          </w:p>
        </w:tc>
        <w:tc>
          <w:tcPr>
            <w:tcW w:w="1440" w:type="dxa"/>
          </w:tcPr>
          <w:p w:rsidR="00E04144" w:rsidRDefault="00C428C5" w:rsidP="00123517">
            <w:r>
              <w:t>Factor</w:t>
            </w:r>
          </w:p>
        </w:tc>
        <w:tc>
          <w:tcPr>
            <w:tcW w:w="1522" w:type="dxa"/>
          </w:tcPr>
          <w:p w:rsidR="00E04144" w:rsidRDefault="00C428C5" w:rsidP="00123517">
            <w:r>
              <w:t>{0,1}</w:t>
            </w:r>
          </w:p>
        </w:tc>
        <w:tc>
          <w:tcPr>
            <w:tcW w:w="1679" w:type="dxa"/>
          </w:tcPr>
          <w:p w:rsidR="00E04144" w:rsidRPr="006F489A" w:rsidRDefault="00C428C5" w:rsidP="00123517">
            <w:r>
              <w:t>0 = true if winning team forecast is actual otherwise 1 = false. If betting strategy is “Do Not Bet”</w:t>
            </w:r>
            <w:r w:rsidR="00B63249">
              <w:t xml:space="preserve">  error value is 1.</w:t>
            </w:r>
          </w:p>
        </w:tc>
      </w:tr>
    </w:tbl>
    <w:p w:rsidR="00F01A5F" w:rsidRPr="004F76CC" w:rsidRDefault="00F01A5F" w:rsidP="004F76CC"/>
    <w:p w:rsidR="004F76CC" w:rsidRPr="004F76CC" w:rsidRDefault="004F76CC" w:rsidP="004F76CC"/>
    <w:sectPr w:rsidR="004F76CC" w:rsidRPr="004F76CC" w:rsidSect="00855982">
      <w:footerReference w:type="default" r:id="rId16"/>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76B8" w:rsidRDefault="009376B8" w:rsidP="00855982">
      <w:pPr>
        <w:spacing w:after="0" w:line="240" w:lineRule="auto"/>
      </w:pPr>
      <w:r>
        <w:separator/>
      </w:r>
    </w:p>
  </w:endnote>
  <w:endnote w:type="continuationSeparator" w:id="0">
    <w:p w:rsidR="009376B8" w:rsidRDefault="009376B8"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algun Gothic">
    <w:altName w:val="맑은 고딕"/>
    <w:panose1 w:val="020B0503020000020004"/>
    <w:charset w:val="81"/>
    <w:family w:val="swiss"/>
    <w:pitch w:val="variable"/>
    <w:sig w:usb0="900002AF" w:usb1="29D77CFB" w:usb2="00000012" w:usb3="00000000" w:csb0="0008008D"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759961"/>
      <w:docPartObj>
        <w:docPartGallery w:val="Page Numbers (Bottom of Page)"/>
        <w:docPartUnique/>
      </w:docPartObj>
    </w:sdtPr>
    <w:sdtEndPr>
      <w:rPr>
        <w:noProof/>
      </w:rPr>
    </w:sdtEndPr>
    <w:sdtContent>
      <w:p w:rsidR="00F52512" w:rsidRDefault="00F52512">
        <w:pPr>
          <w:pStyle w:val="Footer"/>
        </w:pPr>
        <w:r>
          <w:fldChar w:fldCharType="begin"/>
        </w:r>
        <w:r>
          <w:instrText xml:space="preserve"> PAGE   \* MERGEFORMAT </w:instrText>
        </w:r>
        <w:r>
          <w:fldChar w:fldCharType="separate"/>
        </w:r>
        <w:r w:rsidR="00252FE7">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76B8" w:rsidRDefault="009376B8" w:rsidP="00855982">
      <w:pPr>
        <w:spacing w:after="0" w:line="240" w:lineRule="auto"/>
      </w:pPr>
      <w:r>
        <w:separator/>
      </w:r>
    </w:p>
  </w:footnote>
  <w:footnote w:type="continuationSeparator" w:id="0">
    <w:p w:rsidR="009376B8" w:rsidRDefault="009376B8" w:rsidP="00855982">
      <w:pPr>
        <w:spacing w:after="0" w:line="240" w:lineRule="auto"/>
      </w:pPr>
      <w:r>
        <w:continuationSeparator/>
      </w:r>
    </w:p>
  </w:footnote>
  <w:footnote w:id="1">
    <w:p w:rsidR="00F52512" w:rsidRPr="00DA2CDB" w:rsidRDefault="00F52512">
      <w:pPr>
        <w:pStyle w:val="FootnoteText"/>
        <w:rPr>
          <w:rFonts w:eastAsia="Malgun Gothic"/>
          <w:lang w:eastAsia="ko-KR"/>
        </w:rPr>
      </w:pPr>
      <w:r>
        <w:rPr>
          <w:rStyle w:val="FootnoteReference"/>
        </w:rPr>
        <w:footnoteRef/>
      </w:r>
      <w:r>
        <w:t xml:space="preserve"> </w:t>
      </w:r>
      <w:r>
        <w:rPr>
          <w:rFonts w:eastAsia="Malgun Gothic" w:hint="eastAsia"/>
          <w:lang w:eastAsia="ko-KR"/>
        </w:rPr>
        <w:t xml:space="preserve">To calculate the market predictability, in a given dataset </w:t>
      </w:r>
      <w:r>
        <w:rPr>
          <w:rFonts w:eastAsia="Malgun Gothic"/>
          <w:lang w:eastAsia="ko-KR"/>
        </w:rPr>
        <w:t>calculate</w:t>
      </w:r>
      <w:r>
        <w:rPr>
          <w:rFonts w:eastAsia="Malgun Gothic" w:hint="eastAsia"/>
          <w:lang w:eastAsia="ko-KR"/>
        </w:rPr>
        <w:t xml:space="preserve"> </w:t>
      </w:r>
      <w:r>
        <w:rPr>
          <w:rFonts w:eastAsia="Malgun Gothic"/>
          <w:lang w:eastAsia="ko-KR"/>
        </w:rPr>
        <w:t xml:space="preserve"># of games where Team1/2’s odd is less than 2 and ratio of those whose actual winning team is Team1/2 respectively.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5D5D4C"/>
    <w:multiLevelType w:val="hybridMultilevel"/>
    <w:tmpl w:val="1124E7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94316EE"/>
    <w:multiLevelType w:val="hybridMultilevel"/>
    <w:tmpl w:val="D882A0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9376577"/>
    <w:multiLevelType w:val="hybridMultilevel"/>
    <w:tmpl w:val="9EC2209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11D5E7F"/>
    <w:multiLevelType w:val="hybridMultilevel"/>
    <w:tmpl w:val="B93E2D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73FE2D9C"/>
    <w:multiLevelType w:val="hybridMultilevel"/>
    <w:tmpl w:val="EF7039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0"/>
  </w:num>
  <w:num w:numId="14">
    <w:abstractNumId w:val="19"/>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6"/>
  </w:num>
  <w:num w:numId="29">
    <w:abstractNumId w:val="18"/>
  </w:num>
  <w:num w:numId="30">
    <w:abstractNumId w:val="22"/>
  </w:num>
  <w:num w:numId="31">
    <w:abstractNumId w:val="20"/>
  </w:num>
  <w:num w:numId="32">
    <w:abstractNumId w:val="14"/>
  </w:num>
  <w:num w:numId="33">
    <w:abstractNumId w:val="17"/>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608"/>
    <w:rsid w:val="00003F09"/>
    <w:rsid w:val="000129E5"/>
    <w:rsid w:val="00046E69"/>
    <w:rsid w:val="00050408"/>
    <w:rsid w:val="00072CEF"/>
    <w:rsid w:val="000852FF"/>
    <w:rsid w:val="000C0E61"/>
    <w:rsid w:val="000C4DF0"/>
    <w:rsid w:val="000D362C"/>
    <w:rsid w:val="00123517"/>
    <w:rsid w:val="00132686"/>
    <w:rsid w:val="00134F4F"/>
    <w:rsid w:val="00155AF1"/>
    <w:rsid w:val="00183CDF"/>
    <w:rsid w:val="00196309"/>
    <w:rsid w:val="001D4362"/>
    <w:rsid w:val="001E102F"/>
    <w:rsid w:val="001F6389"/>
    <w:rsid w:val="00217752"/>
    <w:rsid w:val="002268FC"/>
    <w:rsid w:val="00242D51"/>
    <w:rsid w:val="00244ACB"/>
    <w:rsid w:val="00252FE7"/>
    <w:rsid w:val="002563CF"/>
    <w:rsid w:val="002679BC"/>
    <w:rsid w:val="00290953"/>
    <w:rsid w:val="002D339B"/>
    <w:rsid w:val="0032784B"/>
    <w:rsid w:val="00327D66"/>
    <w:rsid w:val="00353743"/>
    <w:rsid w:val="00357A75"/>
    <w:rsid w:val="00391DD0"/>
    <w:rsid w:val="003A354B"/>
    <w:rsid w:val="003A6A75"/>
    <w:rsid w:val="003B0507"/>
    <w:rsid w:val="003C7507"/>
    <w:rsid w:val="003E3A20"/>
    <w:rsid w:val="003F684F"/>
    <w:rsid w:val="00401149"/>
    <w:rsid w:val="004119BC"/>
    <w:rsid w:val="00415D10"/>
    <w:rsid w:val="00422D27"/>
    <w:rsid w:val="00426286"/>
    <w:rsid w:val="0042662E"/>
    <w:rsid w:val="00430160"/>
    <w:rsid w:val="00437B8F"/>
    <w:rsid w:val="004445C9"/>
    <w:rsid w:val="00487ECA"/>
    <w:rsid w:val="004C1601"/>
    <w:rsid w:val="004C1D2B"/>
    <w:rsid w:val="004C2764"/>
    <w:rsid w:val="004C5E66"/>
    <w:rsid w:val="004D4DCE"/>
    <w:rsid w:val="004F76CC"/>
    <w:rsid w:val="00503083"/>
    <w:rsid w:val="00515255"/>
    <w:rsid w:val="005237A1"/>
    <w:rsid w:val="00536639"/>
    <w:rsid w:val="00552F1D"/>
    <w:rsid w:val="00564137"/>
    <w:rsid w:val="005B0462"/>
    <w:rsid w:val="005D7901"/>
    <w:rsid w:val="00603651"/>
    <w:rsid w:val="00611E91"/>
    <w:rsid w:val="0061459D"/>
    <w:rsid w:val="00616514"/>
    <w:rsid w:val="00652744"/>
    <w:rsid w:val="00673C2B"/>
    <w:rsid w:val="00675FAB"/>
    <w:rsid w:val="00692DA0"/>
    <w:rsid w:val="0069683A"/>
    <w:rsid w:val="00700E46"/>
    <w:rsid w:val="00714A01"/>
    <w:rsid w:val="00742206"/>
    <w:rsid w:val="00751A41"/>
    <w:rsid w:val="00753308"/>
    <w:rsid w:val="00764AF8"/>
    <w:rsid w:val="00766454"/>
    <w:rsid w:val="007833A7"/>
    <w:rsid w:val="0078731E"/>
    <w:rsid w:val="00794BED"/>
    <w:rsid w:val="0079603E"/>
    <w:rsid w:val="007B03DB"/>
    <w:rsid w:val="007D448F"/>
    <w:rsid w:val="007D44D9"/>
    <w:rsid w:val="007D532D"/>
    <w:rsid w:val="008024CC"/>
    <w:rsid w:val="00813334"/>
    <w:rsid w:val="008349A9"/>
    <w:rsid w:val="0084315A"/>
    <w:rsid w:val="00855982"/>
    <w:rsid w:val="00857FBF"/>
    <w:rsid w:val="00860641"/>
    <w:rsid w:val="00864642"/>
    <w:rsid w:val="0087205F"/>
    <w:rsid w:val="00875199"/>
    <w:rsid w:val="008815E9"/>
    <w:rsid w:val="0089198F"/>
    <w:rsid w:val="008A7086"/>
    <w:rsid w:val="008B126D"/>
    <w:rsid w:val="008B17C0"/>
    <w:rsid w:val="008C781C"/>
    <w:rsid w:val="008D73E0"/>
    <w:rsid w:val="008E34BB"/>
    <w:rsid w:val="008F27F7"/>
    <w:rsid w:val="00902BBE"/>
    <w:rsid w:val="0090499E"/>
    <w:rsid w:val="00905281"/>
    <w:rsid w:val="00920335"/>
    <w:rsid w:val="00921693"/>
    <w:rsid w:val="009244BF"/>
    <w:rsid w:val="0092515E"/>
    <w:rsid w:val="009344B7"/>
    <w:rsid w:val="009376B8"/>
    <w:rsid w:val="00951FDD"/>
    <w:rsid w:val="00965FC6"/>
    <w:rsid w:val="00966E22"/>
    <w:rsid w:val="00974AE9"/>
    <w:rsid w:val="009A1DCE"/>
    <w:rsid w:val="009C3771"/>
    <w:rsid w:val="009F755E"/>
    <w:rsid w:val="00A022C3"/>
    <w:rsid w:val="00A07017"/>
    <w:rsid w:val="00A10484"/>
    <w:rsid w:val="00A14952"/>
    <w:rsid w:val="00A1649F"/>
    <w:rsid w:val="00A17E91"/>
    <w:rsid w:val="00A4387F"/>
    <w:rsid w:val="00A477F8"/>
    <w:rsid w:val="00A66270"/>
    <w:rsid w:val="00A72608"/>
    <w:rsid w:val="00A730E0"/>
    <w:rsid w:val="00A84DCE"/>
    <w:rsid w:val="00AD5398"/>
    <w:rsid w:val="00AD7A54"/>
    <w:rsid w:val="00AE55AF"/>
    <w:rsid w:val="00AE6B47"/>
    <w:rsid w:val="00B2161E"/>
    <w:rsid w:val="00B2502B"/>
    <w:rsid w:val="00B63249"/>
    <w:rsid w:val="00B830E0"/>
    <w:rsid w:val="00B87DC8"/>
    <w:rsid w:val="00B906E1"/>
    <w:rsid w:val="00BA2D64"/>
    <w:rsid w:val="00BB1A98"/>
    <w:rsid w:val="00BD4449"/>
    <w:rsid w:val="00BE5583"/>
    <w:rsid w:val="00BF4071"/>
    <w:rsid w:val="00C02B73"/>
    <w:rsid w:val="00C05122"/>
    <w:rsid w:val="00C151E8"/>
    <w:rsid w:val="00C23B93"/>
    <w:rsid w:val="00C32E26"/>
    <w:rsid w:val="00C42353"/>
    <w:rsid w:val="00C428C5"/>
    <w:rsid w:val="00C63B6D"/>
    <w:rsid w:val="00C83667"/>
    <w:rsid w:val="00C95DED"/>
    <w:rsid w:val="00CC587C"/>
    <w:rsid w:val="00CF4840"/>
    <w:rsid w:val="00D10433"/>
    <w:rsid w:val="00D2001A"/>
    <w:rsid w:val="00D21D8B"/>
    <w:rsid w:val="00D339F5"/>
    <w:rsid w:val="00D4211A"/>
    <w:rsid w:val="00D61009"/>
    <w:rsid w:val="00D94727"/>
    <w:rsid w:val="00DA187F"/>
    <w:rsid w:val="00DA2CDB"/>
    <w:rsid w:val="00DB167C"/>
    <w:rsid w:val="00DB38D1"/>
    <w:rsid w:val="00DB70E8"/>
    <w:rsid w:val="00DC161A"/>
    <w:rsid w:val="00DC1A77"/>
    <w:rsid w:val="00DC7125"/>
    <w:rsid w:val="00DF4380"/>
    <w:rsid w:val="00E04144"/>
    <w:rsid w:val="00E322C3"/>
    <w:rsid w:val="00E43630"/>
    <w:rsid w:val="00E95242"/>
    <w:rsid w:val="00EF0150"/>
    <w:rsid w:val="00F00216"/>
    <w:rsid w:val="00F01A5F"/>
    <w:rsid w:val="00F2160A"/>
    <w:rsid w:val="00F52512"/>
    <w:rsid w:val="00F568B1"/>
    <w:rsid w:val="00F57BD0"/>
    <w:rsid w:val="00F84AA3"/>
    <w:rsid w:val="00FB2270"/>
    <w:rsid w:val="00FC0821"/>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26AC0D-2896-42C9-9A0E-19EFEF99F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327D66"/>
    <w:pPr>
      <w:ind w:left="720"/>
      <w:contextualSpacing/>
    </w:pPr>
  </w:style>
  <w:style w:type="table" w:styleId="TableGrid">
    <w:name w:val="Table Grid"/>
    <w:basedOn w:val="TableNormal"/>
    <w:uiPriority w:val="39"/>
    <w:rsid w:val="00F01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DA2CD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48255">
      <w:bodyDiv w:val="1"/>
      <w:marLeft w:val="0"/>
      <w:marRight w:val="0"/>
      <w:marTop w:val="0"/>
      <w:marBottom w:val="0"/>
      <w:divBdr>
        <w:top w:val="none" w:sz="0" w:space="0" w:color="auto"/>
        <w:left w:val="none" w:sz="0" w:space="0" w:color="auto"/>
        <w:bottom w:val="none" w:sz="0" w:space="0" w:color="auto"/>
        <w:right w:val="none" w:sz="0" w:space="0" w:color="auto"/>
      </w:divBdr>
    </w:div>
    <w:div w:id="89545347">
      <w:bodyDiv w:val="1"/>
      <w:marLeft w:val="0"/>
      <w:marRight w:val="0"/>
      <w:marTop w:val="0"/>
      <w:marBottom w:val="0"/>
      <w:divBdr>
        <w:top w:val="none" w:sz="0" w:space="0" w:color="auto"/>
        <w:left w:val="none" w:sz="0" w:space="0" w:color="auto"/>
        <w:bottom w:val="none" w:sz="0" w:space="0" w:color="auto"/>
        <w:right w:val="none" w:sz="0" w:space="0" w:color="auto"/>
      </w:divBdr>
    </w:div>
    <w:div w:id="109712409">
      <w:bodyDiv w:val="1"/>
      <w:marLeft w:val="0"/>
      <w:marRight w:val="0"/>
      <w:marTop w:val="0"/>
      <w:marBottom w:val="0"/>
      <w:divBdr>
        <w:top w:val="none" w:sz="0" w:space="0" w:color="auto"/>
        <w:left w:val="none" w:sz="0" w:space="0" w:color="auto"/>
        <w:bottom w:val="none" w:sz="0" w:space="0" w:color="auto"/>
        <w:right w:val="none" w:sz="0" w:space="0" w:color="auto"/>
      </w:divBdr>
    </w:div>
    <w:div w:id="184639607">
      <w:bodyDiv w:val="1"/>
      <w:marLeft w:val="0"/>
      <w:marRight w:val="0"/>
      <w:marTop w:val="0"/>
      <w:marBottom w:val="0"/>
      <w:divBdr>
        <w:top w:val="none" w:sz="0" w:space="0" w:color="auto"/>
        <w:left w:val="none" w:sz="0" w:space="0" w:color="auto"/>
        <w:bottom w:val="none" w:sz="0" w:space="0" w:color="auto"/>
        <w:right w:val="none" w:sz="0" w:space="0" w:color="auto"/>
      </w:divBdr>
    </w:div>
    <w:div w:id="212157177">
      <w:bodyDiv w:val="1"/>
      <w:marLeft w:val="0"/>
      <w:marRight w:val="0"/>
      <w:marTop w:val="0"/>
      <w:marBottom w:val="0"/>
      <w:divBdr>
        <w:top w:val="none" w:sz="0" w:space="0" w:color="auto"/>
        <w:left w:val="none" w:sz="0" w:space="0" w:color="auto"/>
        <w:bottom w:val="none" w:sz="0" w:space="0" w:color="auto"/>
        <w:right w:val="none" w:sz="0" w:space="0" w:color="auto"/>
      </w:divBdr>
    </w:div>
    <w:div w:id="222718116">
      <w:bodyDiv w:val="1"/>
      <w:marLeft w:val="0"/>
      <w:marRight w:val="0"/>
      <w:marTop w:val="0"/>
      <w:marBottom w:val="0"/>
      <w:divBdr>
        <w:top w:val="none" w:sz="0" w:space="0" w:color="auto"/>
        <w:left w:val="none" w:sz="0" w:space="0" w:color="auto"/>
        <w:bottom w:val="none" w:sz="0" w:space="0" w:color="auto"/>
        <w:right w:val="none" w:sz="0" w:space="0" w:color="auto"/>
      </w:divBdr>
    </w:div>
    <w:div w:id="232855102">
      <w:bodyDiv w:val="1"/>
      <w:marLeft w:val="0"/>
      <w:marRight w:val="0"/>
      <w:marTop w:val="0"/>
      <w:marBottom w:val="0"/>
      <w:divBdr>
        <w:top w:val="none" w:sz="0" w:space="0" w:color="auto"/>
        <w:left w:val="none" w:sz="0" w:space="0" w:color="auto"/>
        <w:bottom w:val="none" w:sz="0" w:space="0" w:color="auto"/>
        <w:right w:val="none" w:sz="0" w:space="0" w:color="auto"/>
      </w:divBdr>
    </w:div>
    <w:div w:id="383912723">
      <w:bodyDiv w:val="1"/>
      <w:marLeft w:val="0"/>
      <w:marRight w:val="0"/>
      <w:marTop w:val="0"/>
      <w:marBottom w:val="0"/>
      <w:divBdr>
        <w:top w:val="none" w:sz="0" w:space="0" w:color="auto"/>
        <w:left w:val="none" w:sz="0" w:space="0" w:color="auto"/>
        <w:bottom w:val="none" w:sz="0" w:space="0" w:color="auto"/>
        <w:right w:val="none" w:sz="0" w:space="0" w:color="auto"/>
      </w:divBdr>
    </w:div>
    <w:div w:id="445852254">
      <w:bodyDiv w:val="1"/>
      <w:marLeft w:val="0"/>
      <w:marRight w:val="0"/>
      <w:marTop w:val="0"/>
      <w:marBottom w:val="0"/>
      <w:divBdr>
        <w:top w:val="none" w:sz="0" w:space="0" w:color="auto"/>
        <w:left w:val="none" w:sz="0" w:space="0" w:color="auto"/>
        <w:bottom w:val="none" w:sz="0" w:space="0" w:color="auto"/>
        <w:right w:val="none" w:sz="0" w:space="0" w:color="auto"/>
      </w:divBdr>
    </w:div>
    <w:div w:id="744109069">
      <w:bodyDiv w:val="1"/>
      <w:marLeft w:val="0"/>
      <w:marRight w:val="0"/>
      <w:marTop w:val="0"/>
      <w:marBottom w:val="0"/>
      <w:divBdr>
        <w:top w:val="none" w:sz="0" w:space="0" w:color="auto"/>
        <w:left w:val="none" w:sz="0" w:space="0" w:color="auto"/>
        <w:bottom w:val="none" w:sz="0" w:space="0" w:color="auto"/>
        <w:right w:val="none" w:sz="0" w:space="0" w:color="auto"/>
      </w:divBdr>
    </w:div>
    <w:div w:id="844827148">
      <w:bodyDiv w:val="1"/>
      <w:marLeft w:val="0"/>
      <w:marRight w:val="0"/>
      <w:marTop w:val="0"/>
      <w:marBottom w:val="0"/>
      <w:divBdr>
        <w:top w:val="none" w:sz="0" w:space="0" w:color="auto"/>
        <w:left w:val="none" w:sz="0" w:space="0" w:color="auto"/>
        <w:bottom w:val="none" w:sz="0" w:space="0" w:color="auto"/>
        <w:right w:val="none" w:sz="0" w:space="0" w:color="auto"/>
      </w:divBdr>
    </w:div>
    <w:div w:id="877472771">
      <w:bodyDiv w:val="1"/>
      <w:marLeft w:val="0"/>
      <w:marRight w:val="0"/>
      <w:marTop w:val="0"/>
      <w:marBottom w:val="0"/>
      <w:divBdr>
        <w:top w:val="none" w:sz="0" w:space="0" w:color="auto"/>
        <w:left w:val="none" w:sz="0" w:space="0" w:color="auto"/>
        <w:bottom w:val="none" w:sz="0" w:space="0" w:color="auto"/>
        <w:right w:val="none" w:sz="0" w:space="0" w:color="auto"/>
      </w:divBdr>
    </w:div>
    <w:div w:id="1036392293">
      <w:bodyDiv w:val="1"/>
      <w:marLeft w:val="0"/>
      <w:marRight w:val="0"/>
      <w:marTop w:val="0"/>
      <w:marBottom w:val="0"/>
      <w:divBdr>
        <w:top w:val="none" w:sz="0" w:space="0" w:color="auto"/>
        <w:left w:val="none" w:sz="0" w:space="0" w:color="auto"/>
        <w:bottom w:val="none" w:sz="0" w:space="0" w:color="auto"/>
        <w:right w:val="none" w:sz="0" w:space="0" w:color="auto"/>
      </w:divBdr>
    </w:div>
    <w:div w:id="1042940950">
      <w:bodyDiv w:val="1"/>
      <w:marLeft w:val="0"/>
      <w:marRight w:val="0"/>
      <w:marTop w:val="0"/>
      <w:marBottom w:val="0"/>
      <w:divBdr>
        <w:top w:val="none" w:sz="0" w:space="0" w:color="auto"/>
        <w:left w:val="none" w:sz="0" w:space="0" w:color="auto"/>
        <w:bottom w:val="none" w:sz="0" w:space="0" w:color="auto"/>
        <w:right w:val="none" w:sz="0" w:space="0" w:color="auto"/>
      </w:divBdr>
    </w:div>
    <w:div w:id="1047333457">
      <w:bodyDiv w:val="1"/>
      <w:marLeft w:val="0"/>
      <w:marRight w:val="0"/>
      <w:marTop w:val="0"/>
      <w:marBottom w:val="0"/>
      <w:divBdr>
        <w:top w:val="none" w:sz="0" w:space="0" w:color="auto"/>
        <w:left w:val="none" w:sz="0" w:space="0" w:color="auto"/>
        <w:bottom w:val="none" w:sz="0" w:space="0" w:color="auto"/>
        <w:right w:val="none" w:sz="0" w:space="0" w:color="auto"/>
      </w:divBdr>
    </w:div>
    <w:div w:id="1060665024">
      <w:bodyDiv w:val="1"/>
      <w:marLeft w:val="0"/>
      <w:marRight w:val="0"/>
      <w:marTop w:val="0"/>
      <w:marBottom w:val="0"/>
      <w:divBdr>
        <w:top w:val="none" w:sz="0" w:space="0" w:color="auto"/>
        <w:left w:val="none" w:sz="0" w:space="0" w:color="auto"/>
        <w:bottom w:val="none" w:sz="0" w:space="0" w:color="auto"/>
        <w:right w:val="none" w:sz="0" w:space="0" w:color="auto"/>
      </w:divBdr>
    </w:div>
    <w:div w:id="1063135299">
      <w:bodyDiv w:val="1"/>
      <w:marLeft w:val="0"/>
      <w:marRight w:val="0"/>
      <w:marTop w:val="0"/>
      <w:marBottom w:val="0"/>
      <w:divBdr>
        <w:top w:val="none" w:sz="0" w:space="0" w:color="auto"/>
        <w:left w:val="none" w:sz="0" w:space="0" w:color="auto"/>
        <w:bottom w:val="none" w:sz="0" w:space="0" w:color="auto"/>
        <w:right w:val="none" w:sz="0" w:space="0" w:color="auto"/>
      </w:divBdr>
    </w:div>
    <w:div w:id="1068649268">
      <w:bodyDiv w:val="1"/>
      <w:marLeft w:val="0"/>
      <w:marRight w:val="0"/>
      <w:marTop w:val="0"/>
      <w:marBottom w:val="0"/>
      <w:divBdr>
        <w:top w:val="none" w:sz="0" w:space="0" w:color="auto"/>
        <w:left w:val="none" w:sz="0" w:space="0" w:color="auto"/>
        <w:bottom w:val="none" w:sz="0" w:space="0" w:color="auto"/>
        <w:right w:val="none" w:sz="0" w:space="0" w:color="auto"/>
      </w:divBdr>
    </w:div>
    <w:div w:id="1077364162">
      <w:bodyDiv w:val="1"/>
      <w:marLeft w:val="0"/>
      <w:marRight w:val="0"/>
      <w:marTop w:val="0"/>
      <w:marBottom w:val="0"/>
      <w:divBdr>
        <w:top w:val="none" w:sz="0" w:space="0" w:color="auto"/>
        <w:left w:val="none" w:sz="0" w:space="0" w:color="auto"/>
        <w:bottom w:val="none" w:sz="0" w:space="0" w:color="auto"/>
        <w:right w:val="none" w:sz="0" w:space="0" w:color="auto"/>
      </w:divBdr>
    </w:div>
    <w:div w:id="1097754852">
      <w:bodyDiv w:val="1"/>
      <w:marLeft w:val="0"/>
      <w:marRight w:val="0"/>
      <w:marTop w:val="0"/>
      <w:marBottom w:val="0"/>
      <w:divBdr>
        <w:top w:val="none" w:sz="0" w:space="0" w:color="auto"/>
        <w:left w:val="none" w:sz="0" w:space="0" w:color="auto"/>
        <w:bottom w:val="none" w:sz="0" w:space="0" w:color="auto"/>
        <w:right w:val="none" w:sz="0" w:space="0" w:color="auto"/>
      </w:divBdr>
    </w:div>
    <w:div w:id="1130124767">
      <w:bodyDiv w:val="1"/>
      <w:marLeft w:val="0"/>
      <w:marRight w:val="0"/>
      <w:marTop w:val="0"/>
      <w:marBottom w:val="0"/>
      <w:divBdr>
        <w:top w:val="none" w:sz="0" w:space="0" w:color="auto"/>
        <w:left w:val="none" w:sz="0" w:space="0" w:color="auto"/>
        <w:bottom w:val="none" w:sz="0" w:space="0" w:color="auto"/>
        <w:right w:val="none" w:sz="0" w:space="0" w:color="auto"/>
      </w:divBdr>
    </w:div>
    <w:div w:id="1135483446">
      <w:bodyDiv w:val="1"/>
      <w:marLeft w:val="0"/>
      <w:marRight w:val="0"/>
      <w:marTop w:val="0"/>
      <w:marBottom w:val="0"/>
      <w:divBdr>
        <w:top w:val="none" w:sz="0" w:space="0" w:color="auto"/>
        <w:left w:val="none" w:sz="0" w:space="0" w:color="auto"/>
        <w:bottom w:val="none" w:sz="0" w:space="0" w:color="auto"/>
        <w:right w:val="none" w:sz="0" w:space="0" w:color="auto"/>
      </w:divBdr>
    </w:div>
    <w:div w:id="1148397379">
      <w:bodyDiv w:val="1"/>
      <w:marLeft w:val="0"/>
      <w:marRight w:val="0"/>
      <w:marTop w:val="0"/>
      <w:marBottom w:val="0"/>
      <w:divBdr>
        <w:top w:val="none" w:sz="0" w:space="0" w:color="auto"/>
        <w:left w:val="none" w:sz="0" w:space="0" w:color="auto"/>
        <w:bottom w:val="none" w:sz="0" w:space="0" w:color="auto"/>
        <w:right w:val="none" w:sz="0" w:space="0" w:color="auto"/>
      </w:divBdr>
    </w:div>
    <w:div w:id="1194273459">
      <w:bodyDiv w:val="1"/>
      <w:marLeft w:val="0"/>
      <w:marRight w:val="0"/>
      <w:marTop w:val="0"/>
      <w:marBottom w:val="0"/>
      <w:divBdr>
        <w:top w:val="none" w:sz="0" w:space="0" w:color="auto"/>
        <w:left w:val="none" w:sz="0" w:space="0" w:color="auto"/>
        <w:bottom w:val="none" w:sz="0" w:space="0" w:color="auto"/>
        <w:right w:val="none" w:sz="0" w:space="0" w:color="auto"/>
      </w:divBdr>
    </w:div>
    <w:div w:id="1207138087">
      <w:bodyDiv w:val="1"/>
      <w:marLeft w:val="0"/>
      <w:marRight w:val="0"/>
      <w:marTop w:val="0"/>
      <w:marBottom w:val="0"/>
      <w:divBdr>
        <w:top w:val="none" w:sz="0" w:space="0" w:color="auto"/>
        <w:left w:val="none" w:sz="0" w:space="0" w:color="auto"/>
        <w:bottom w:val="none" w:sz="0" w:space="0" w:color="auto"/>
        <w:right w:val="none" w:sz="0" w:space="0" w:color="auto"/>
      </w:divBdr>
    </w:div>
    <w:div w:id="1228346754">
      <w:bodyDiv w:val="1"/>
      <w:marLeft w:val="0"/>
      <w:marRight w:val="0"/>
      <w:marTop w:val="0"/>
      <w:marBottom w:val="0"/>
      <w:divBdr>
        <w:top w:val="none" w:sz="0" w:space="0" w:color="auto"/>
        <w:left w:val="none" w:sz="0" w:space="0" w:color="auto"/>
        <w:bottom w:val="none" w:sz="0" w:space="0" w:color="auto"/>
        <w:right w:val="none" w:sz="0" w:space="0" w:color="auto"/>
      </w:divBdr>
    </w:div>
    <w:div w:id="1313369196">
      <w:bodyDiv w:val="1"/>
      <w:marLeft w:val="0"/>
      <w:marRight w:val="0"/>
      <w:marTop w:val="0"/>
      <w:marBottom w:val="0"/>
      <w:divBdr>
        <w:top w:val="none" w:sz="0" w:space="0" w:color="auto"/>
        <w:left w:val="none" w:sz="0" w:space="0" w:color="auto"/>
        <w:bottom w:val="none" w:sz="0" w:space="0" w:color="auto"/>
        <w:right w:val="none" w:sz="0" w:space="0" w:color="auto"/>
      </w:divBdr>
    </w:div>
    <w:div w:id="1336415905">
      <w:bodyDiv w:val="1"/>
      <w:marLeft w:val="0"/>
      <w:marRight w:val="0"/>
      <w:marTop w:val="0"/>
      <w:marBottom w:val="0"/>
      <w:divBdr>
        <w:top w:val="none" w:sz="0" w:space="0" w:color="auto"/>
        <w:left w:val="none" w:sz="0" w:space="0" w:color="auto"/>
        <w:bottom w:val="none" w:sz="0" w:space="0" w:color="auto"/>
        <w:right w:val="none" w:sz="0" w:space="0" w:color="auto"/>
      </w:divBdr>
    </w:div>
    <w:div w:id="1357852281">
      <w:bodyDiv w:val="1"/>
      <w:marLeft w:val="0"/>
      <w:marRight w:val="0"/>
      <w:marTop w:val="0"/>
      <w:marBottom w:val="0"/>
      <w:divBdr>
        <w:top w:val="none" w:sz="0" w:space="0" w:color="auto"/>
        <w:left w:val="none" w:sz="0" w:space="0" w:color="auto"/>
        <w:bottom w:val="none" w:sz="0" w:space="0" w:color="auto"/>
        <w:right w:val="none" w:sz="0" w:space="0" w:color="auto"/>
      </w:divBdr>
    </w:div>
    <w:div w:id="1447651721">
      <w:bodyDiv w:val="1"/>
      <w:marLeft w:val="0"/>
      <w:marRight w:val="0"/>
      <w:marTop w:val="0"/>
      <w:marBottom w:val="0"/>
      <w:divBdr>
        <w:top w:val="none" w:sz="0" w:space="0" w:color="auto"/>
        <w:left w:val="none" w:sz="0" w:space="0" w:color="auto"/>
        <w:bottom w:val="none" w:sz="0" w:space="0" w:color="auto"/>
        <w:right w:val="none" w:sz="0" w:space="0" w:color="auto"/>
      </w:divBdr>
    </w:div>
    <w:div w:id="1605655109">
      <w:bodyDiv w:val="1"/>
      <w:marLeft w:val="0"/>
      <w:marRight w:val="0"/>
      <w:marTop w:val="0"/>
      <w:marBottom w:val="0"/>
      <w:divBdr>
        <w:top w:val="none" w:sz="0" w:space="0" w:color="auto"/>
        <w:left w:val="none" w:sz="0" w:space="0" w:color="auto"/>
        <w:bottom w:val="none" w:sz="0" w:space="0" w:color="auto"/>
        <w:right w:val="none" w:sz="0" w:space="0" w:color="auto"/>
      </w:divBdr>
    </w:div>
    <w:div w:id="1678076030">
      <w:bodyDiv w:val="1"/>
      <w:marLeft w:val="0"/>
      <w:marRight w:val="0"/>
      <w:marTop w:val="0"/>
      <w:marBottom w:val="0"/>
      <w:divBdr>
        <w:top w:val="none" w:sz="0" w:space="0" w:color="auto"/>
        <w:left w:val="none" w:sz="0" w:space="0" w:color="auto"/>
        <w:bottom w:val="none" w:sz="0" w:space="0" w:color="auto"/>
        <w:right w:val="none" w:sz="0" w:space="0" w:color="auto"/>
      </w:divBdr>
    </w:div>
    <w:div w:id="1696343097">
      <w:bodyDiv w:val="1"/>
      <w:marLeft w:val="0"/>
      <w:marRight w:val="0"/>
      <w:marTop w:val="0"/>
      <w:marBottom w:val="0"/>
      <w:divBdr>
        <w:top w:val="none" w:sz="0" w:space="0" w:color="auto"/>
        <w:left w:val="none" w:sz="0" w:space="0" w:color="auto"/>
        <w:bottom w:val="none" w:sz="0" w:space="0" w:color="auto"/>
        <w:right w:val="none" w:sz="0" w:space="0" w:color="auto"/>
      </w:divBdr>
    </w:div>
    <w:div w:id="1713916131">
      <w:bodyDiv w:val="1"/>
      <w:marLeft w:val="0"/>
      <w:marRight w:val="0"/>
      <w:marTop w:val="0"/>
      <w:marBottom w:val="0"/>
      <w:divBdr>
        <w:top w:val="none" w:sz="0" w:space="0" w:color="auto"/>
        <w:left w:val="none" w:sz="0" w:space="0" w:color="auto"/>
        <w:bottom w:val="none" w:sz="0" w:space="0" w:color="auto"/>
        <w:right w:val="none" w:sz="0" w:space="0" w:color="auto"/>
      </w:divBdr>
    </w:div>
    <w:div w:id="1748067785">
      <w:bodyDiv w:val="1"/>
      <w:marLeft w:val="0"/>
      <w:marRight w:val="0"/>
      <w:marTop w:val="0"/>
      <w:marBottom w:val="0"/>
      <w:divBdr>
        <w:top w:val="none" w:sz="0" w:space="0" w:color="auto"/>
        <w:left w:val="none" w:sz="0" w:space="0" w:color="auto"/>
        <w:bottom w:val="none" w:sz="0" w:space="0" w:color="auto"/>
        <w:right w:val="none" w:sz="0" w:space="0" w:color="auto"/>
      </w:divBdr>
    </w:div>
    <w:div w:id="1759330734">
      <w:bodyDiv w:val="1"/>
      <w:marLeft w:val="0"/>
      <w:marRight w:val="0"/>
      <w:marTop w:val="0"/>
      <w:marBottom w:val="0"/>
      <w:divBdr>
        <w:top w:val="none" w:sz="0" w:space="0" w:color="auto"/>
        <w:left w:val="none" w:sz="0" w:space="0" w:color="auto"/>
        <w:bottom w:val="none" w:sz="0" w:space="0" w:color="auto"/>
        <w:right w:val="none" w:sz="0" w:space="0" w:color="auto"/>
      </w:divBdr>
    </w:div>
    <w:div w:id="1946888252">
      <w:bodyDiv w:val="1"/>
      <w:marLeft w:val="0"/>
      <w:marRight w:val="0"/>
      <w:marTop w:val="0"/>
      <w:marBottom w:val="0"/>
      <w:divBdr>
        <w:top w:val="none" w:sz="0" w:space="0" w:color="auto"/>
        <w:left w:val="none" w:sz="0" w:space="0" w:color="auto"/>
        <w:bottom w:val="none" w:sz="0" w:space="0" w:color="auto"/>
        <w:right w:val="none" w:sz="0" w:space="0" w:color="auto"/>
      </w:divBdr>
    </w:div>
    <w:div w:id="1965646990">
      <w:bodyDiv w:val="1"/>
      <w:marLeft w:val="0"/>
      <w:marRight w:val="0"/>
      <w:marTop w:val="0"/>
      <w:marBottom w:val="0"/>
      <w:divBdr>
        <w:top w:val="none" w:sz="0" w:space="0" w:color="auto"/>
        <w:left w:val="none" w:sz="0" w:space="0" w:color="auto"/>
        <w:bottom w:val="none" w:sz="0" w:space="0" w:color="auto"/>
        <w:right w:val="none" w:sz="0" w:space="0" w:color="auto"/>
      </w:divBdr>
    </w:div>
    <w:div w:id="1992100369">
      <w:bodyDiv w:val="1"/>
      <w:marLeft w:val="0"/>
      <w:marRight w:val="0"/>
      <w:marTop w:val="0"/>
      <w:marBottom w:val="0"/>
      <w:divBdr>
        <w:top w:val="none" w:sz="0" w:space="0" w:color="auto"/>
        <w:left w:val="none" w:sz="0" w:space="0" w:color="auto"/>
        <w:bottom w:val="none" w:sz="0" w:space="0" w:color="auto"/>
        <w:right w:val="none" w:sz="0" w:space="0" w:color="auto"/>
      </w:divBdr>
    </w:div>
    <w:div w:id="1995791752">
      <w:bodyDiv w:val="1"/>
      <w:marLeft w:val="0"/>
      <w:marRight w:val="0"/>
      <w:marTop w:val="0"/>
      <w:marBottom w:val="0"/>
      <w:divBdr>
        <w:top w:val="none" w:sz="0" w:space="0" w:color="auto"/>
        <w:left w:val="none" w:sz="0" w:space="0" w:color="auto"/>
        <w:bottom w:val="none" w:sz="0" w:space="0" w:color="auto"/>
        <w:right w:val="none" w:sz="0" w:space="0" w:color="auto"/>
      </w:divBdr>
    </w:div>
    <w:div w:id="2008745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tats.nba.com/teams/traditional/?sort=W&amp;dir=-1&amp;Season=2017-18&amp;SeasonType=Regular%20Season&amp;LastNGames=1"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zcodesystem.com/line_reversal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zcodesystem.com/scorespredictor/" TargetMode="Externa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mhura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4.xml><?xml version="1.0" encoding="utf-8"?>
<ds:datastoreItem xmlns:ds="http://schemas.openxmlformats.org/officeDocument/2006/customXml" ds:itemID="{5479DFF7-CA8D-43DB-A385-098E8F9D3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2417</TotalTime>
  <Pages>19</Pages>
  <Words>3660</Words>
  <Characters>20866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Gimhuran</dc:creator>
  <cp:lastModifiedBy>Gimhuran</cp:lastModifiedBy>
  <cp:revision>138</cp:revision>
  <dcterms:created xsi:type="dcterms:W3CDTF">2018-03-21T13:14:00Z</dcterms:created>
  <dcterms:modified xsi:type="dcterms:W3CDTF">2018-04-01T04:41:00Z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